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B3CA5" w14:textId="77777777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  <w:bookmarkStart w:id="0" w:name="_Hlk107950526"/>
    </w:p>
    <w:p w14:paraId="1A8FAFF6" w14:textId="77777777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</w:p>
    <w:p w14:paraId="712ABE18" w14:textId="77777777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3E762A" w:themeColor="accent1" w:themeShade="BF"/>
          <w:sz w:val="44"/>
          <w:szCs w:val="44"/>
        </w:rPr>
      </w:pPr>
    </w:p>
    <w:p w14:paraId="74672E3D" w14:textId="15296C41" w:rsidR="00F10379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  <w:r>
        <w:rPr>
          <w:rFonts w:ascii="Abadi" w:hAnsi="Abadi"/>
          <w:b/>
          <w:bCs/>
          <w:color w:val="3E762A"/>
          <w:sz w:val="96"/>
          <w:szCs w:val="96"/>
        </w:rPr>
        <w:t>Scheduling tasks</w:t>
      </w:r>
    </w:p>
    <w:p w14:paraId="56FF41E5" w14:textId="198FC2A3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3B2AB5E4" w14:textId="4D6ECA53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2E54C16C" w14:textId="3867E201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045623F2" w14:textId="77777777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3F0B3339" w14:textId="1DD0E1C4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54348515" w14:textId="5F5FD64D" w:rsidR="00A22711" w:rsidRDefault="00A22711" w:rsidP="00F10379">
      <w:pPr>
        <w:jc w:val="center"/>
        <w:rPr>
          <w:rFonts w:ascii="Abadi" w:eastAsia="HGSoeiKakugothicUB" w:hAnsi="Abadi" w:cs="Aharoni"/>
          <w:b/>
          <w:bCs/>
          <w:color w:val="0070C0"/>
          <w:sz w:val="56"/>
          <w:szCs w:val="56"/>
        </w:rPr>
      </w:pPr>
    </w:p>
    <w:p w14:paraId="420E173D" w14:textId="061283CF" w:rsidR="00A22711" w:rsidRPr="009133CF" w:rsidRDefault="00A22711" w:rsidP="00F10379">
      <w:pPr>
        <w:jc w:val="center"/>
        <w:rPr>
          <w:rFonts w:ascii="Abadi" w:eastAsia="HGSoeiKakugothicUB" w:hAnsi="Abadi" w:cs="Aharoni"/>
          <w:sz w:val="24"/>
          <w:szCs w:val="24"/>
        </w:rPr>
      </w:pPr>
    </w:p>
    <w:p w14:paraId="3565DD6E" w14:textId="29DD54FF" w:rsidR="00F10379" w:rsidRPr="009133CF" w:rsidRDefault="006C4EF9" w:rsidP="00974C3E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Revision: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Status"/>
          <w:tag w:val=""/>
          <w:id w:val="-1370376983"/>
          <w:placeholder>
            <w:docPart w:val="4630CB03758A451C9654E9AAD47DFA6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85E76" w:rsidRPr="009133CF">
            <w:rPr>
              <w:rFonts w:ascii="Abadi" w:eastAsia="HGSoeiKakugothicUB" w:hAnsi="Abadi" w:cs="Aharoni"/>
              <w:b/>
              <w:bCs/>
              <w:sz w:val="32"/>
              <w:szCs w:val="32"/>
            </w:rPr>
            <w:t>0.1</w:t>
          </w:r>
        </w:sdtContent>
      </w:sdt>
    </w:p>
    <w:p w14:paraId="5213C179" w14:textId="6B3B6B1A" w:rsidR="00BE33D4" w:rsidRPr="00A22711" w:rsidRDefault="006C4EF9" w:rsidP="00A22711">
      <w:pPr>
        <w:jc w:val="center"/>
        <w:rPr>
          <w:rFonts w:ascii="Abadi" w:eastAsia="HGSoeiKakugothicUB" w:hAnsi="Abadi" w:cs="Aharoni"/>
          <w:b/>
          <w:bCs/>
          <w:sz w:val="32"/>
          <w:szCs w:val="32"/>
        </w:rPr>
      </w:pPr>
      <w:r w:rsidRPr="009133CF">
        <w:rPr>
          <w:rFonts w:ascii="Abadi" w:eastAsia="HGSoeiKakugothicUB" w:hAnsi="Abadi" w:cs="Aharoni"/>
          <w:b/>
          <w:bCs/>
          <w:sz w:val="32"/>
          <w:szCs w:val="32"/>
        </w:rPr>
        <w:t xml:space="preserve">Date: </w:t>
      </w:r>
      <w:sdt>
        <w:sdtPr>
          <w:rPr>
            <w:rFonts w:ascii="Abadi" w:eastAsia="HGSoeiKakugothicUB" w:hAnsi="Abadi" w:cs="Aharoni"/>
            <w:b/>
            <w:bCs/>
            <w:sz w:val="32"/>
            <w:szCs w:val="32"/>
          </w:rPr>
          <w:alias w:val="Publish Date"/>
          <w:tag w:val=""/>
          <w:id w:val="34554119"/>
          <w:placeholder>
            <w:docPart w:val="AAB367BB39D4428A8F3F217E81DFF47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7-19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r w:rsidR="00A22711">
            <w:rPr>
              <w:rFonts w:ascii="Abadi" w:eastAsia="HGSoeiKakugothicUB" w:hAnsi="Abadi" w:cs="Aharoni"/>
              <w:b/>
              <w:bCs/>
              <w:sz w:val="32"/>
              <w:szCs w:val="32"/>
            </w:rPr>
            <w:t>19-Jul-22</w:t>
          </w:r>
        </w:sdtContent>
      </w:sdt>
    </w:p>
    <w:bookmarkEnd w:id="0"/>
    <w:p w14:paraId="5AF2277B" w14:textId="77777777" w:rsidR="00C83E3F" w:rsidRPr="009133CF" w:rsidRDefault="00C83E3F" w:rsidP="00C83E3F">
      <w:pPr>
        <w:jc w:val="center"/>
        <w:rPr>
          <w:rFonts w:ascii="Abadi" w:eastAsia="HGSoeiKakugothicUB" w:hAnsi="Abadi" w:cs="Aharoni"/>
          <w:sz w:val="44"/>
          <w:szCs w:val="44"/>
        </w:rPr>
      </w:pPr>
    </w:p>
    <w:p w14:paraId="39905EF3" w14:textId="77777777" w:rsidR="00A22711" w:rsidRDefault="001D72B6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>
        <w:rPr>
          <w:rFonts w:ascii="Abadi" w:eastAsia="HGSoeiKakugothicUB" w:hAnsi="Abadi" w:cs="Aharoni"/>
          <w:b/>
          <w:bCs/>
          <w:sz w:val="44"/>
          <w:szCs w:val="44"/>
        </w:rPr>
        <w:t>Authors</w:t>
      </w:r>
      <w:r w:rsidR="004C1E51" w:rsidRPr="009133CF">
        <w:rPr>
          <w:rFonts w:ascii="Abadi" w:eastAsia="HGSoeiKakugothicUB" w:hAnsi="Abadi" w:cs="Aharoni"/>
          <w:sz w:val="44"/>
          <w:szCs w:val="44"/>
        </w:rPr>
        <w:t>:</w:t>
      </w:r>
    </w:p>
    <w:p w14:paraId="0194F507" w14:textId="77777777" w:rsidR="00A22711" w:rsidRPr="00A22711" w:rsidRDefault="00A22711" w:rsidP="00A227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22711">
        <w:rPr>
          <w:rFonts w:ascii="Abadi" w:eastAsia="Times New Roman" w:hAnsi="Abadi" w:cs="Times New Roman"/>
          <w:color w:val="000000"/>
          <w:sz w:val="38"/>
          <w:szCs w:val="32"/>
        </w:rPr>
        <w:t>Lea Greenboum</w:t>
      </w:r>
    </w:p>
    <w:p w14:paraId="4A88C7FD" w14:textId="77777777" w:rsidR="00A22711" w:rsidRPr="00A22711" w:rsidRDefault="00A22711" w:rsidP="00A227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22711">
        <w:rPr>
          <w:rFonts w:ascii="Abadi" w:eastAsia="Times New Roman" w:hAnsi="Abadi" w:cs="Times New Roman"/>
          <w:color w:val="000000"/>
          <w:sz w:val="38"/>
          <w:szCs w:val="32"/>
        </w:rPr>
        <w:t>Rachel Adler</w:t>
      </w:r>
    </w:p>
    <w:p w14:paraId="7C6D10D5" w14:textId="77777777" w:rsidR="00A22711" w:rsidRPr="00A22711" w:rsidRDefault="00A22711" w:rsidP="00A2271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A22711">
        <w:rPr>
          <w:rFonts w:ascii="Abadi" w:eastAsia="Times New Roman" w:hAnsi="Abadi" w:cs="Times New Roman"/>
          <w:color w:val="000000"/>
          <w:sz w:val="38"/>
          <w:szCs w:val="32"/>
        </w:rPr>
        <w:t>Yehudit Erlbaum</w:t>
      </w:r>
    </w:p>
    <w:p w14:paraId="16E18270" w14:textId="0020B38E" w:rsidR="00165078" w:rsidRPr="009133CF" w:rsidRDefault="00165078" w:rsidP="009C249F">
      <w:pPr>
        <w:spacing w:after="200"/>
        <w:jc w:val="center"/>
        <w:rPr>
          <w:rFonts w:ascii="Abadi" w:eastAsia="HGSoeiKakugothicUB" w:hAnsi="Abadi" w:cs="Aharoni"/>
          <w:sz w:val="44"/>
          <w:szCs w:val="44"/>
        </w:rPr>
      </w:pPr>
      <w:r w:rsidRPr="009133CF">
        <w:rPr>
          <w:rFonts w:ascii="Abadi" w:eastAsia="HGSoeiKakugothicUB" w:hAnsi="Abadi" w:cs="Aharoni"/>
          <w:sz w:val="44"/>
          <w:szCs w:val="44"/>
        </w:rPr>
        <w:br w:type="page"/>
      </w:r>
    </w:p>
    <w:p w14:paraId="5238AA96" w14:textId="77777777" w:rsidR="00A22711" w:rsidRDefault="00A22711" w:rsidP="000239B7">
      <w:pPr>
        <w:pStyle w:val="af4"/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</w:pPr>
    </w:p>
    <w:p w14:paraId="6455B39D" w14:textId="4DC728DA" w:rsidR="00C83E3F" w:rsidRDefault="00165078" w:rsidP="000239B7">
      <w:pPr>
        <w:pStyle w:val="af4"/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</w:pPr>
      <w:r w:rsidRPr="00974FB9">
        <w:rPr>
          <w:rStyle w:val="af8"/>
          <w:rFonts w:ascii="Abadi" w:eastAsia="HGSoeiKakugothicUB" w:hAnsi="Abadi" w:cs="Aharoni"/>
          <w:b w:val="0"/>
          <w:bCs w:val="0"/>
          <w:smallCaps w:val="0"/>
          <w:color w:val="3E762A" w:themeColor="accent1" w:themeShade="BF"/>
          <w:spacing w:val="0"/>
          <w:sz w:val="40"/>
          <w:szCs w:val="40"/>
        </w:rPr>
        <w:t>Revision History</w:t>
      </w:r>
    </w:p>
    <w:p w14:paraId="6C77138D" w14:textId="77777777" w:rsidR="00A22711" w:rsidRPr="00A22711" w:rsidRDefault="00A22711" w:rsidP="00A22711">
      <w:pPr>
        <w:rPr>
          <w:lang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550"/>
        <w:gridCol w:w="1618"/>
        <w:gridCol w:w="5163"/>
        <w:gridCol w:w="2126"/>
      </w:tblGrid>
      <w:tr w:rsidR="00165078" w:rsidRPr="00974FB9" w14:paraId="0F794EE3" w14:textId="77777777" w:rsidTr="00A22711">
        <w:tc>
          <w:tcPr>
            <w:tcW w:w="1550" w:type="dxa"/>
            <w:shd w:val="clear" w:color="auto" w:fill="BFBFBF" w:themeFill="background1" w:themeFillShade="BF"/>
          </w:tcPr>
          <w:p w14:paraId="46D87F54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Revision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7A998591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5207" w:type="dxa"/>
            <w:shd w:val="clear" w:color="auto" w:fill="BFBFBF" w:themeFill="background1" w:themeFillShade="BF"/>
          </w:tcPr>
          <w:p w14:paraId="6EA5F386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Summary of Changes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14:paraId="6F7C5297" w14:textId="77777777" w:rsidR="00165078" w:rsidRPr="00974FB9" w:rsidRDefault="00165078" w:rsidP="00165078">
            <w:pPr>
              <w:jc w:val="center"/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</w:pPr>
            <w:r w:rsidRPr="00974FB9">
              <w:rPr>
                <w:rFonts w:ascii="Abadi" w:eastAsia="HGSoeiKakugothicUB" w:hAnsi="Abadi" w:cs="Aharoni"/>
                <w:b/>
                <w:bCs/>
                <w:sz w:val="32"/>
                <w:szCs w:val="32"/>
              </w:rPr>
              <w:t>Author(s)</w:t>
            </w:r>
          </w:p>
        </w:tc>
      </w:tr>
      <w:tr w:rsidR="00A22711" w:rsidRPr="00974FB9" w14:paraId="547C6361" w14:textId="77777777" w:rsidTr="00A22711">
        <w:tc>
          <w:tcPr>
            <w:tcW w:w="1550" w:type="dxa"/>
          </w:tcPr>
          <w:p w14:paraId="6A61B58A" w14:textId="34C19EE4" w:rsidR="00A22711" w:rsidRPr="00A22711" w:rsidRDefault="00A22711" w:rsidP="00A22711">
            <w:pPr>
              <w:jc w:val="center"/>
              <w:rPr>
                <w:rFonts w:ascii="Abadi" w:eastAsia="HGSoeiKakugothicUB" w:hAnsi="Abadi" w:cs="Aharon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color w:val="000000"/>
                <w:sz w:val="28"/>
                <w:szCs w:val="28"/>
              </w:rPr>
              <w:t>1.0</w:t>
            </w:r>
          </w:p>
        </w:tc>
        <w:tc>
          <w:tcPr>
            <w:tcW w:w="1568" w:type="dxa"/>
          </w:tcPr>
          <w:p w14:paraId="417E5BB4" w14:textId="02F96B6C" w:rsidR="00A22711" w:rsidRPr="00A22711" w:rsidRDefault="00A22711" w:rsidP="00A22711">
            <w:pPr>
              <w:jc w:val="center"/>
              <w:rPr>
                <w:rFonts w:ascii="Abadi" w:eastAsia="HGSoeiKakugothicUB" w:hAnsi="Abadi" w:cs="Aharon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color w:val="000000"/>
                <w:sz w:val="28"/>
                <w:szCs w:val="28"/>
              </w:rPr>
              <w:t>19/07/2022</w:t>
            </w:r>
          </w:p>
        </w:tc>
        <w:tc>
          <w:tcPr>
            <w:tcW w:w="5207" w:type="dxa"/>
          </w:tcPr>
          <w:p w14:paraId="7D66160A" w14:textId="359AB280" w:rsidR="00A22711" w:rsidRPr="00A22711" w:rsidRDefault="00A22711" w:rsidP="00A22711">
            <w:pPr>
              <w:rPr>
                <w:rFonts w:ascii="Abadi" w:eastAsia="HGSoeiKakugothicUB" w:hAnsi="Abadi" w:cs="Aharoni"/>
                <w:b/>
                <w:bCs/>
                <w:sz w:val="28"/>
                <w:szCs w:val="28"/>
              </w:rPr>
            </w:pPr>
            <w:r>
              <w:rPr>
                <w:rFonts w:ascii="Abadi" w:hAnsi="Abadi"/>
                <w:color w:val="000000"/>
                <w:sz w:val="28"/>
                <w:szCs w:val="28"/>
              </w:rPr>
              <w:t>basic design</w:t>
            </w:r>
          </w:p>
        </w:tc>
        <w:tc>
          <w:tcPr>
            <w:tcW w:w="2132" w:type="dxa"/>
          </w:tcPr>
          <w:p w14:paraId="50688328" w14:textId="6B33F577" w:rsidR="00A22711" w:rsidRPr="00974FB9" w:rsidRDefault="00A22711" w:rsidP="00A22711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</w:tr>
    </w:tbl>
    <w:p w14:paraId="42FD75E0" w14:textId="77777777" w:rsidR="001512EC" w:rsidRPr="00974FB9" w:rsidRDefault="001512EC" w:rsidP="000239B7">
      <w:pPr>
        <w:pStyle w:val="af4"/>
        <w:rPr>
          <w:rFonts w:ascii="Abadi" w:eastAsia="HGSoeiKakugothicUB" w:hAnsi="Abadi" w:cs="Aharoni"/>
          <w:sz w:val="40"/>
          <w:szCs w:val="40"/>
        </w:rPr>
      </w:pPr>
    </w:p>
    <w:p w14:paraId="109FF2F6" w14:textId="77777777" w:rsidR="001512EC" w:rsidRPr="00974FB9" w:rsidRDefault="001512EC">
      <w:pPr>
        <w:spacing w:after="200"/>
        <w:rPr>
          <w:rFonts w:ascii="Abadi" w:eastAsia="HGSoeiKakugothicUB" w:hAnsi="Abadi" w:cs="Aharoni"/>
          <w:sz w:val="28"/>
          <w:szCs w:val="28"/>
        </w:rPr>
      </w:pPr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sdt>
      <w:sdtPr>
        <w:rPr>
          <w:rFonts w:ascii="Abadi" w:eastAsia="HGSoeiKakugothicUB" w:hAnsi="Abadi" w:cs="Aharoni"/>
          <w:color w:val="auto"/>
          <w:sz w:val="28"/>
          <w:szCs w:val="28"/>
          <w:lang w:bidi="he-IL"/>
        </w:rPr>
        <w:id w:val="1700578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388003" w14:textId="0BFD8520" w:rsidR="009442A3" w:rsidRDefault="00CE7637" w:rsidP="000239B7">
          <w:pPr>
            <w:pStyle w:val="af4"/>
            <w:rPr>
              <w:rFonts w:ascii="Abadi" w:eastAsia="HGSoeiKakugothicUB" w:hAnsi="Abadi" w:cs="Aharoni"/>
              <w:sz w:val="40"/>
              <w:szCs w:val="40"/>
            </w:rPr>
          </w:pPr>
          <w:r w:rsidRPr="00974FB9">
            <w:rPr>
              <w:rFonts w:ascii="Abadi" w:eastAsia="HGSoeiKakugothicUB" w:hAnsi="Abadi" w:cs="Aharoni"/>
              <w:sz w:val="40"/>
              <w:szCs w:val="40"/>
            </w:rPr>
            <w:t>Table of Contents</w:t>
          </w:r>
        </w:p>
        <w:p w14:paraId="17E8C2C4" w14:textId="77777777" w:rsidR="00BD25ED" w:rsidRPr="00BD25ED" w:rsidRDefault="00BD25ED" w:rsidP="00BD25ED">
          <w:pPr>
            <w:rPr>
              <w:rtl/>
            </w:rPr>
          </w:pPr>
        </w:p>
        <w:p w14:paraId="3440EDA0" w14:textId="71CE2CD1" w:rsidR="00D45FBE" w:rsidRDefault="009442A3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begin"/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instrText xml:space="preserve"> TOC \o "1-3" \h \z \u </w:instrText>
          </w:r>
          <w:r w:rsidRPr="00974FB9">
            <w:rPr>
              <w:rFonts w:ascii="Abadi" w:eastAsia="HGSoeiKakugothicUB" w:hAnsi="Abadi" w:cs="Aharoni"/>
              <w:sz w:val="28"/>
              <w:szCs w:val="28"/>
            </w:rPr>
            <w:fldChar w:fldCharType="separate"/>
          </w:r>
          <w:hyperlink w:anchor="_Toc10842479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Introduction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_Toc108424799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9E8D656" w14:textId="3139C6D6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0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Definitions, Acronyms &amp; Abbreviations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737876" w14:textId="65D63E13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1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Reference Materials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4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CE10AD4" w14:textId="3E8FBB51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2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Overview \ Background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5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0693730" w14:textId="57CD3FF1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3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1.4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Requirements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6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81AD3DE" w14:textId="77777777" w:rsidR="00BD25ED" w:rsidRPr="00BD25ED" w:rsidRDefault="00BD25ED" w:rsidP="00BD25ED"/>
        <w:p w14:paraId="0F7713EB" w14:textId="12181A7B" w:rsidR="00D45FBE" w:rsidRDefault="00163FDD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High Level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643CC00" w14:textId="090D657B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2.1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Block Diagram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1F60D97" w14:textId="394206D1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6" w:history="1">
            <w:r w:rsidR="00D45FBE" w:rsidRPr="00544345">
              <w:rPr>
                <w:rStyle w:val="Hyperlink"/>
                <w:rFonts w:ascii="Abadi" w:hAnsi="Abadi"/>
                <w:noProof/>
              </w:rPr>
              <w:t>2.2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High Level Flows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_Toc108424806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77441C7" w14:textId="75C604CC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7" w:history="1">
            <w:r w:rsidR="00D45FBE" w:rsidRPr="00544345">
              <w:rPr>
                <w:rStyle w:val="Hyperlink"/>
                <w:rFonts w:ascii="Abadi" w:hAnsi="Abadi"/>
                <w:noProof/>
              </w:rPr>
              <w:t>2.3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Assumptions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_Toc108424807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20C6D05" w14:textId="6BF1C0CF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108424808" w:history="1">
            <w:r w:rsidR="00D45FBE" w:rsidRPr="00544345">
              <w:rPr>
                <w:rStyle w:val="Hyperlink"/>
                <w:rFonts w:ascii="Abadi" w:hAnsi="Abadi"/>
                <w:noProof/>
              </w:rPr>
              <w:t>2.4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hAnsi="Abadi"/>
                <w:noProof/>
              </w:rPr>
              <w:t>Limitations of the suggested design.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_Toc108424808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7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7EAA94" w14:textId="77777777" w:rsidR="00BD25ED" w:rsidRPr="00BD25ED" w:rsidRDefault="00BD25ED" w:rsidP="00BD25ED"/>
        <w:p w14:paraId="61BF5113" w14:textId="5F24844F" w:rsidR="00D45FBE" w:rsidRDefault="00163FDD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09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Detailed Design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_Toc108424809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03963447" w14:textId="5A60F254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0" w:history="1">
            <w:r w:rsidR="00D45FBE" w:rsidRPr="00544345">
              <w:rPr>
                <w:rStyle w:val="Hyperlink"/>
                <w:noProof/>
              </w:rPr>
              <w:t>3.1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Detailed Description of flows.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_Toc108424810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4602A43" w14:textId="5CC14B46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1" w:history="1">
            <w:r w:rsidR="00D45FBE" w:rsidRPr="00544345">
              <w:rPr>
                <w:rStyle w:val="Hyperlink"/>
                <w:noProof/>
              </w:rPr>
              <w:t>3.2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Flowcharts (when needed).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_Toc108424811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68421518" w14:textId="635C78FF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2" w:history="1">
            <w:r w:rsidR="00D45FBE" w:rsidRPr="00544345">
              <w:rPr>
                <w:rStyle w:val="Hyperlink"/>
                <w:noProof/>
              </w:rPr>
              <w:t>3.3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Data structures.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_Toc108424812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4A3021DE" w14:textId="7A5A72D9" w:rsidR="00D45FBE" w:rsidRDefault="00163FDD">
          <w:pPr>
            <w:pStyle w:val="TOC2"/>
            <w:tabs>
              <w:tab w:val="left" w:pos="880"/>
              <w:tab w:val="right" w:leader="dot" w:pos="10457"/>
            </w:tabs>
            <w:rPr>
              <w:noProof/>
            </w:rPr>
          </w:pPr>
          <w:hyperlink w:anchor="_Toc108424813" w:history="1">
            <w:r w:rsidR="00D45FBE" w:rsidRPr="00544345">
              <w:rPr>
                <w:rStyle w:val="Hyperlink"/>
                <w:noProof/>
              </w:rPr>
              <w:t>3.4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noProof/>
              </w:rPr>
              <w:t>Public API’s signatures.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_Toc108424813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8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7AF4DB1A" w14:textId="77777777" w:rsidR="00BD25ED" w:rsidRPr="00BD25ED" w:rsidRDefault="00BD25ED" w:rsidP="00BD25ED"/>
        <w:p w14:paraId="33902DEC" w14:textId="0813BFA0" w:rsidR="00D45FBE" w:rsidRDefault="00163FDD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4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4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Testing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_Toc108424814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9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3D3E7C45" w14:textId="49DFD80C" w:rsidR="00D45FBE" w:rsidRDefault="00163FDD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anchor="_Toc108424815" w:history="1"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5</w:t>
            </w:r>
            <w:r w:rsidR="00D45FBE">
              <w:rPr>
                <w:rFonts w:eastAsiaTheme="minorEastAsia"/>
                <w:noProof/>
              </w:rPr>
              <w:tab/>
            </w:r>
            <w:r w:rsidR="00D45FBE" w:rsidRPr="00544345">
              <w:rPr>
                <w:rStyle w:val="Hyperlink"/>
                <w:rFonts w:ascii="Abadi" w:eastAsia="HGSoeiKakugothicUB" w:hAnsi="Abadi" w:cs="Aharoni"/>
                <w:noProof/>
              </w:rPr>
              <w:t>Open Issues</w:t>
            </w:r>
            <w:r w:rsidR="00D45FBE">
              <w:rPr>
                <w:noProof/>
                <w:webHidden/>
              </w:rPr>
              <w:tab/>
            </w:r>
            <w:r w:rsidR="00D45FBE">
              <w:rPr>
                <w:noProof/>
                <w:webHidden/>
              </w:rPr>
              <w:fldChar w:fldCharType="begin"/>
            </w:r>
            <w:r w:rsidR="00D45FBE">
              <w:rPr>
                <w:noProof/>
                <w:webHidden/>
              </w:rPr>
              <w:instrText xml:space="preserve"> PAGEREF _Toc108424815 \h </w:instrText>
            </w:r>
            <w:r w:rsidR="00D45FBE">
              <w:rPr>
                <w:noProof/>
                <w:webHidden/>
              </w:rPr>
            </w:r>
            <w:r w:rsidR="00D45FBE">
              <w:rPr>
                <w:noProof/>
                <w:webHidden/>
              </w:rPr>
              <w:fldChar w:fldCharType="separate"/>
            </w:r>
            <w:r w:rsidR="00D45FBE">
              <w:rPr>
                <w:noProof/>
                <w:webHidden/>
              </w:rPr>
              <w:t>10</w:t>
            </w:r>
            <w:r w:rsidR="00D45FBE">
              <w:rPr>
                <w:noProof/>
                <w:webHidden/>
              </w:rPr>
              <w:fldChar w:fldCharType="end"/>
            </w:r>
          </w:hyperlink>
        </w:p>
        <w:p w14:paraId="59AD5E1C" w14:textId="21322C20" w:rsidR="00B831AF" w:rsidRPr="00974FB9" w:rsidRDefault="009442A3" w:rsidP="009C249F">
          <w:pPr>
            <w:rPr>
              <w:rFonts w:ascii="Abadi" w:eastAsia="HGSoeiKakugothicUB" w:hAnsi="Abadi" w:cs="Aharoni"/>
              <w:sz w:val="28"/>
              <w:szCs w:val="28"/>
            </w:rPr>
          </w:pPr>
          <w:r w:rsidRPr="00974FB9">
            <w:rPr>
              <w:rFonts w:ascii="Abadi" w:eastAsia="HGSoeiKakugothicUB" w:hAnsi="Abadi" w:cs="Aharon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7A2604" w14:textId="2C9A6BFD" w:rsidR="00BD25ED" w:rsidRDefault="00BD25ED" w:rsidP="00C42D75">
      <w:pPr>
        <w:rPr>
          <w:rFonts w:ascii="Abadi" w:eastAsia="HGSoeiKakugothicUB" w:hAnsi="Abadi" w:cs="Aharoni"/>
          <w:sz w:val="28"/>
          <w:szCs w:val="28"/>
        </w:rPr>
      </w:pPr>
    </w:p>
    <w:p w14:paraId="6CDE5367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3481C946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691E5363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6BDF90C3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69916C55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17AC7FF6" w14:textId="77777777" w:rsidR="00BD25ED" w:rsidRP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3B2D8202" w14:textId="77F36A62" w:rsidR="00BD25ED" w:rsidRDefault="00BD25ED" w:rsidP="00BD25ED">
      <w:pPr>
        <w:rPr>
          <w:rFonts w:ascii="Abadi" w:eastAsia="HGSoeiKakugothicUB" w:hAnsi="Abadi" w:cs="Aharoni"/>
          <w:sz w:val="28"/>
          <w:szCs w:val="28"/>
        </w:rPr>
      </w:pPr>
    </w:p>
    <w:p w14:paraId="50453433" w14:textId="77777777" w:rsidR="00C42D75" w:rsidRPr="00BD25ED" w:rsidRDefault="00C42D75" w:rsidP="00BD25ED">
      <w:pPr>
        <w:rPr>
          <w:rFonts w:ascii="Abadi" w:eastAsia="HGSoeiKakugothicUB" w:hAnsi="Abadi" w:cs="Aharoni"/>
          <w:sz w:val="28"/>
          <w:szCs w:val="28"/>
        </w:rPr>
      </w:pPr>
    </w:p>
    <w:p w14:paraId="287FFBD9" w14:textId="77777777" w:rsidR="003C36C8" w:rsidRPr="00974FB9" w:rsidRDefault="003C36C8" w:rsidP="003C36C8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1" w:name="_Toc499384869"/>
      <w:bookmarkStart w:id="2" w:name="_Toc3207694"/>
      <w:bookmarkStart w:id="3" w:name="_Toc3392529"/>
      <w:bookmarkStart w:id="4" w:name="_Toc3218184"/>
      <w:bookmarkStart w:id="5" w:name="_Toc3945183"/>
      <w:bookmarkStart w:id="6" w:name="_Toc108424799"/>
      <w:bookmarkStart w:id="7" w:name="_Toc410833350"/>
      <w:bookmarkStart w:id="8" w:name="_Ref3106821"/>
      <w:bookmarkStart w:id="9" w:name="_Toc3207695"/>
      <w:bookmarkStart w:id="10" w:name="_Toc3392530"/>
      <w:bookmarkStart w:id="11" w:name="_Toc3218185"/>
      <w:bookmarkStart w:id="12" w:name="_Toc3945184"/>
      <w:r w:rsidRPr="00974FB9">
        <w:rPr>
          <w:rFonts w:ascii="Abadi" w:eastAsia="HGSoeiKakugothicUB" w:hAnsi="Abadi" w:cs="Aharoni"/>
          <w:sz w:val="36"/>
          <w:szCs w:val="36"/>
        </w:rPr>
        <w:lastRenderedPageBreak/>
        <w:t>Introduction</w:t>
      </w:r>
      <w:bookmarkEnd w:id="1"/>
      <w:bookmarkEnd w:id="2"/>
      <w:bookmarkEnd w:id="3"/>
      <w:bookmarkEnd w:id="4"/>
      <w:bookmarkEnd w:id="5"/>
      <w:bookmarkEnd w:id="6"/>
    </w:p>
    <w:p w14:paraId="1C093697" w14:textId="77777777" w:rsidR="003C36C8" w:rsidRPr="00974FB9" w:rsidRDefault="003C36C8" w:rsidP="00DE2AC8">
      <w:pPr>
        <w:rPr>
          <w:rFonts w:ascii="Abadi" w:eastAsia="HGSoeiKakugothicUB" w:hAnsi="Abadi" w:cs="Aharoni"/>
          <w:sz w:val="28"/>
          <w:szCs w:val="28"/>
          <w:rtl/>
        </w:rPr>
      </w:pPr>
    </w:p>
    <w:p w14:paraId="75421AF1" w14:textId="0BBD03A3" w:rsidR="003C36C8" w:rsidRPr="00974FB9" w:rsidRDefault="003C36C8" w:rsidP="00D74A4B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3" w:name="_Toc108424800"/>
      <w:r w:rsidRPr="00974FB9">
        <w:rPr>
          <w:rFonts w:ascii="Abadi" w:eastAsia="HGSoeiKakugothicUB" w:hAnsi="Abadi" w:cs="Aharoni"/>
          <w:sz w:val="32"/>
          <w:szCs w:val="32"/>
        </w:rPr>
        <w:t>Definitions, Acronyms &amp; Abbreviations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A846F92" w14:textId="0F21117A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</w:p>
    <w:tbl>
      <w:tblPr>
        <w:tblStyle w:val="aa"/>
        <w:tblW w:w="0" w:type="auto"/>
        <w:tblLook w:val="0420" w:firstRow="1" w:lastRow="0" w:firstColumn="0" w:lastColumn="0" w:noHBand="0" w:noVBand="1"/>
      </w:tblPr>
      <w:tblGrid>
        <w:gridCol w:w="1525"/>
        <w:gridCol w:w="8910"/>
      </w:tblGrid>
      <w:tr w:rsidR="003C36C8" w:rsidRPr="00974FB9" w14:paraId="51E50C28" w14:textId="77777777" w:rsidTr="004B2AFF">
        <w:tc>
          <w:tcPr>
            <w:tcW w:w="1525" w:type="dxa"/>
            <w:shd w:val="clear" w:color="auto" w:fill="BFBFBF" w:themeFill="background1" w:themeFillShade="BF"/>
          </w:tcPr>
          <w:p w14:paraId="15B8EB30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Abbreviation</w:t>
            </w:r>
          </w:p>
        </w:tc>
        <w:tc>
          <w:tcPr>
            <w:tcW w:w="8910" w:type="dxa"/>
            <w:shd w:val="clear" w:color="auto" w:fill="BFBFBF" w:themeFill="background1" w:themeFillShade="BF"/>
          </w:tcPr>
          <w:p w14:paraId="72235E49" w14:textId="77777777" w:rsidR="003C36C8" w:rsidRPr="00974FB9" w:rsidRDefault="003C36C8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Interpretation</w:t>
            </w:r>
          </w:p>
        </w:tc>
      </w:tr>
      <w:tr w:rsidR="003C36C8" w:rsidRPr="00974FB9" w14:paraId="7F004720" w14:textId="77777777" w:rsidTr="00FB1EFF">
        <w:tc>
          <w:tcPr>
            <w:tcW w:w="1525" w:type="dxa"/>
            <w:vAlign w:val="center"/>
          </w:tcPr>
          <w:p w14:paraId="0B40764C" w14:textId="25635C7B" w:rsidR="003C36C8" w:rsidRPr="00974FB9" w:rsidRDefault="00FB1EFF" w:rsidP="00FB1EFF">
            <w:pPr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  <w:r>
              <w:rPr>
                <w:rFonts w:ascii="Abadi" w:eastAsia="HGSoeiKakugothicUB" w:hAnsi="Abadi" w:cs="Aharoni"/>
                <w:sz w:val="28"/>
                <w:szCs w:val="28"/>
              </w:rPr>
              <w:t>RR</w:t>
            </w:r>
          </w:p>
        </w:tc>
        <w:tc>
          <w:tcPr>
            <w:tcW w:w="8910" w:type="dxa"/>
            <w:vAlign w:val="center"/>
          </w:tcPr>
          <w:p w14:paraId="430702B9" w14:textId="5B163B3C" w:rsidR="003C36C8" w:rsidRPr="00974FB9" w:rsidRDefault="00FB1EFF" w:rsidP="00FB1EFF">
            <w:pPr>
              <w:keepNext/>
              <w:rPr>
                <w:rFonts w:ascii="Abadi" w:eastAsia="HGSoeiKakugothicUB" w:hAnsi="Abadi" w:cs="Aharoni"/>
                <w:sz w:val="28"/>
                <w:szCs w:val="28"/>
              </w:rPr>
            </w:pPr>
            <w:r>
              <w:rPr>
                <w:rFonts w:ascii="Abadi" w:eastAsia="HGSoeiKakugothicUB" w:hAnsi="Abadi" w:cs="Aharoni"/>
                <w:sz w:val="28"/>
                <w:szCs w:val="28"/>
              </w:rPr>
              <w:t xml:space="preserve">Round Robin - </w:t>
            </w:r>
            <w:r w:rsidRPr="00FB1EFF">
              <w:rPr>
                <w:rFonts w:ascii="Abadi" w:eastAsia="HGSoeiKakugothicUB" w:hAnsi="Abadi" w:cs="Aharoni"/>
                <w:sz w:val="28"/>
                <w:szCs w:val="28"/>
              </w:rPr>
              <w:t>Algorithm for scheduling</w:t>
            </w:r>
          </w:p>
        </w:tc>
      </w:tr>
    </w:tbl>
    <w:p w14:paraId="48B5813F" w14:textId="428B1B62" w:rsidR="003C36C8" w:rsidRDefault="003C36C8" w:rsidP="00D74A4B">
      <w:pPr>
        <w:spacing w:after="200"/>
        <w:rPr>
          <w:rFonts w:ascii="Abadi" w:eastAsia="HGSoeiKakugothicUB" w:hAnsi="Abadi" w:cs="Aharoni"/>
          <w:sz w:val="28"/>
          <w:szCs w:val="28"/>
        </w:rPr>
      </w:pPr>
    </w:p>
    <w:p w14:paraId="6DA6561E" w14:textId="77777777" w:rsidR="00FB1EFF" w:rsidRPr="00974FB9" w:rsidRDefault="00FB1EFF" w:rsidP="00D74A4B">
      <w:pPr>
        <w:spacing w:after="200"/>
        <w:rPr>
          <w:rFonts w:ascii="Abadi" w:eastAsia="HGSoeiKakugothicUB" w:hAnsi="Abadi" w:cs="Aharoni"/>
          <w:sz w:val="28"/>
          <w:szCs w:val="28"/>
        </w:rPr>
      </w:pPr>
    </w:p>
    <w:p w14:paraId="762C3A01" w14:textId="4841A096" w:rsidR="003C36C8" w:rsidRPr="00974FB9" w:rsidRDefault="003C36C8" w:rsidP="00DE2AC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4" w:name="_Ref67227188"/>
      <w:bookmarkStart w:id="15" w:name="_Toc108424801"/>
      <w:r w:rsidRPr="00974FB9">
        <w:rPr>
          <w:rFonts w:ascii="Abadi" w:eastAsia="HGSoeiKakugothicUB" w:hAnsi="Abadi" w:cs="Aharoni"/>
          <w:sz w:val="32"/>
          <w:szCs w:val="32"/>
        </w:rPr>
        <w:t>Reference Materials</w:t>
      </w:r>
      <w:bookmarkEnd w:id="14"/>
      <w:bookmarkEnd w:id="15"/>
    </w:p>
    <w:p w14:paraId="18B6FD63" w14:textId="3841D4B0" w:rsidR="003C36C8" w:rsidRPr="00A357CA" w:rsidRDefault="003C36C8" w:rsidP="00A357CA">
      <w:pPr>
        <w:rPr>
          <w:rFonts w:ascii="Abadi" w:eastAsia="HGSoeiKakugothicUB" w:hAnsi="Abadi" w:cs="Aharoni"/>
          <w:sz w:val="28"/>
          <w:szCs w:val="28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12"/>
        <w:gridCol w:w="10056"/>
      </w:tblGrid>
      <w:tr w:rsidR="00FB1EFF" w:rsidRPr="00974FB9" w14:paraId="4F14DDD6" w14:textId="77777777" w:rsidTr="00FB1EFF">
        <w:tc>
          <w:tcPr>
            <w:tcW w:w="712" w:type="dxa"/>
            <w:shd w:val="clear" w:color="auto" w:fill="BFBFBF" w:themeFill="background1" w:themeFillShade="BF"/>
          </w:tcPr>
          <w:p w14:paraId="3F238373" w14:textId="77777777" w:rsidR="00FB1EFF" w:rsidRPr="00974FB9" w:rsidRDefault="00FB1EFF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Item</w:t>
            </w:r>
          </w:p>
        </w:tc>
        <w:tc>
          <w:tcPr>
            <w:tcW w:w="10056" w:type="dxa"/>
            <w:shd w:val="clear" w:color="auto" w:fill="BFBFBF" w:themeFill="background1" w:themeFillShade="BF"/>
          </w:tcPr>
          <w:p w14:paraId="5076AD5D" w14:textId="77777777" w:rsidR="00FB1EFF" w:rsidRPr="00974FB9" w:rsidRDefault="00FB1EFF" w:rsidP="00D74A4B">
            <w:pPr>
              <w:pStyle w:val="TableCaption"/>
              <w:rPr>
                <w:rFonts w:ascii="Abadi" w:eastAsia="HGSoeiKakugothicUB" w:hAnsi="Abadi" w:cs="Aharoni"/>
                <w:sz w:val="20"/>
                <w:szCs w:val="32"/>
              </w:rPr>
            </w:pPr>
            <w:r w:rsidRPr="00974FB9">
              <w:rPr>
                <w:rFonts w:ascii="Abadi" w:eastAsia="HGSoeiKakugothicUB" w:hAnsi="Abadi" w:cs="Aharoni"/>
                <w:sz w:val="20"/>
                <w:szCs w:val="32"/>
              </w:rPr>
              <w:t>Name (Linked)</w:t>
            </w:r>
          </w:p>
        </w:tc>
      </w:tr>
      <w:tr w:rsidR="00FB1EFF" w:rsidRPr="00974FB9" w14:paraId="19485254" w14:textId="77777777" w:rsidTr="00FB1EFF">
        <w:tc>
          <w:tcPr>
            <w:tcW w:w="712" w:type="dxa"/>
          </w:tcPr>
          <w:p w14:paraId="31242BD7" w14:textId="77777777" w:rsidR="00FB1EFF" w:rsidRPr="00974FB9" w:rsidRDefault="00FB1EFF" w:rsidP="00D74A4B">
            <w:pPr>
              <w:pStyle w:val="ac"/>
              <w:numPr>
                <w:ilvl w:val="0"/>
                <w:numId w:val="2"/>
              </w:numPr>
              <w:ind w:left="340"/>
              <w:jc w:val="center"/>
              <w:rPr>
                <w:rFonts w:ascii="Abadi" w:eastAsia="HGSoeiKakugothicUB" w:hAnsi="Abadi" w:cs="Aharoni"/>
                <w:sz w:val="28"/>
                <w:szCs w:val="28"/>
              </w:rPr>
            </w:pPr>
          </w:p>
        </w:tc>
        <w:tc>
          <w:tcPr>
            <w:tcW w:w="10056" w:type="dxa"/>
          </w:tcPr>
          <w:p w14:paraId="53B29E23" w14:textId="4F14E80C" w:rsidR="00FB1EFF" w:rsidRPr="00974FB9" w:rsidRDefault="00FB1EFF" w:rsidP="00D74A4B">
            <w:pPr>
              <w:rPr>
                <w:rFonts w:ascii="Abadi" w:eastAsia="HGSoeiKakugothicUB" w:hAnsi="Abadi" w:cs="Aharoni"/>
                <w:sz w:val="28"/>
                <w:szCs w:val="28"/>
              </w:rPr>
            </w:pPr>
            <w:r>
              <w:rPr>
                <w:rFonts w:ascii="Abadi" w:eastAsia="HGSoeiKakugothicUB" w:hAnsi="Abadi" w:cs="Aharoni"/>
                <w:sz w:val="28"/>
                <w:szCs w:val="28"/>
              </w:rPr>
              <w:t xml:space="preserve">RR - </w:t>
            </w:r>
            <w:hyperlink r:id="rId9" w:anchor="rr" w:history="1">
              <w:r w:rsidRPr="00FB1EFF">
                <w:rPr>
                  <w:rStyle w:val="Hyperlink"/>
                  <w:rFonts w:ascii="Abadi" w:eastAsia="HGSoeiKakugothicUB" w:hAnsi="Abadi" w:cs="Aharoni"/>
                  <w:sz w:val="28"/>
                  <w:szCs w:val="28"/>
                </w:rPr>
                <w:t>https://www.geeksforgeeks.org/cpu-scheduling-in-operating-systems/#rr</w:t>
              </w:r>
            </w:hyperlink>
          </w:p>
        </w:tc>
      </w:tr>
    </w:tbl>
    <w:p w14:paraId="6FBDAB25" w14:textId="23CBA531" w:rsidR="009D1408" w:rsidRPr="00974FB9" w:rsidRDefault="009D1408" w:rsidP="00D74A4B">
      <w:pPr>
        <w:rPr>
          <w:rFonts w:ascii="Abadi" w:eastAsia="HGSoeiKakugothicUB" w:hAnsi="Abadi" w:cs="Aharoni"/>
          <w:sz w:val="28"/>
          <w:szCs w:val="28"/>
        </w:rPr>
      </w:pPr>
      <w:bookmarkStart w:id="16" w:name="_Toc499384870"/>
      <w:r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5F261645" w14:textId="7D92C830" w:rsidR="009D1408" w:rsidRDefault="009D1408" w:rsidP="00FB1EFF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7" w:name="_Toc108424802"/>
      <w:r w:rsidRPr="00974FB9">
        <w:rPr>
          <w:rFonts w:ascii="Abadi" w:eastAsia="HGSoeiKakugothicUB" w:hAnsi="Abadi" w:cs="Aharoni"/>
          <w:sz w:val="32"/>
          <w:szCs w:val="32"/>
        </w:rPr>
        <w:lastRenderedPageBreak/>
        <w:t>Overview \ Background</w:t>
      </w:r>
      <w:bookmarkEnd w:id="17"/>
    </w:p>
    <w:p w14:paraId="0316DFA3" w14:textId="77777777" w:rsidR="006E37BD" w:rsidRPr="006E37BD" w:rsidRDefault="006E37BD" w:rsidP="006E37BD"/>
    <w:p w14:paraId="39AC2C31" w14:textId="593A8F97" w:rsidR="00FB1EFF" w:rsidRDefault="00FB1EFF" w:rsidP="00FB1EFF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Task scheduling project allows you to perform multiple tasks in a system with </w:t>
      </w:r>
      <w:r w:rsidR="006E37BD">
        <w:rPr>
          <w:rFonts w:ascii="Abadi" w:hAnsi="Abadi"/>
          <w:sz w:val="28"/>
          <w:szCs w:val="28"/>
        </w:rPr>
        <w:t>one processing unit in the most efficient way.</w:t>
      </w:r>
    </w:p>
    <w:p w14:paraId="48E253E5" w14:textId="361C3A4F" w:rsidR="00FB1EFF" w:rsidRDefault="006E37BD" w:rsidP="00FB1EFF">
      <w:r w:rsidRPr="006E37BD">
        <w:rPr>
          <w:rFonts w:ascii="Abadi" w:hAnsi="Abadi"/>
          <w:sz w:val="28"/>
          <w:szCs w:val="28"/>
        </w:rPr>
        <w:t>A large load of tasks on one processor can cause starvation and death of tasks.</w:t>
      </w:r>
    </w:p>
    <w:p w14:paraId="73F5C36F" w14:textId="69F46FA1" w:rsidR="00F44767" w:rsidRDefault="00F44767" w:rsidP="00FB1EFF">
      <w:pPr>
        <w:rPr>
          <w:rFonts w:ascii="Abadi" w:hAnsi="Abadi"/>
          <w:sz w:val="28"/>
          <w:szCs w:val="28"/>
        </w:rPr>
      </w:pPr>
      <w:r w:rsidRPr="00F44767">
        <w:rPr>
          <w:rFonts w:ascii="Abadi" w:hAnsi="Abadi"/>
          <w:sz w:val="28"/>
          <w:szCs w:val="28"/>
        </w:rPr>
        <w:t>The goal of the project is to prevent starvation and death, enable the processor to handle multiple tasks, and execute them in the shortest amount of time and in a way that we can achieve maximum CPU utilization.</w:t>
      </w:r>
    </w:p>
    <w:p w14:paraId="616B70C4" w14:textId="5D9D8D7A" w:rsidR="00F44767" w:rsidRDefault="00F44767" w:rsidP="00FB1EFF">
      <w:pPr>
        <w:rPr>
          <w:rFonts w:ascii="Abadi" w:hAnsi="Abadi"/>
          <w:sz w:val="28"/>
          <w:szCs w:val="28"/>
        </w:rPr>
      </w:pPr>
      <w:r w:rsidRPr="00F44767">
        <w:rPr>
          <w:rFonts w:ascii="Abadi" w:hAnsi="Abadi"/>
          <w:sz w:val="28"/>
          <w:szCs w:val="28"/>
        </w:rPr>
        <w:t>This way we will gain maximum output, minimizing waiting time and response time</w:t>
      </w:r>
    </w:p>
    <w:p w14:paraId="673A0E5F" w14:textId="77777777" w:rsidR="00B04A2B" w:rsidRDefault="00B04A2B" w:rsidP="009D1408">
      <w:pPr>
        <w:rPr>
          <w:rFonts w:ascii="Abadi" w:hAnsi="Abadi"/>
          <w:sz w:val="28"/>
          <w:szCs w:val="28"/>
        </w:rPr>
      </w:pPr>
    </w:p>
    <w:p w14:paraId="50D9E903" w14:textId="75A8C929" w:rsidR="009476A1" w:rsidRPr="00F1054A" w:rsidRDefault="00F1054A" w:rsidP="009D1408">
      <w:pPr>
        <w:rPr>
          <w:rFonts w:ascii="Abadi" w:hAnsi="Abadi"/>
          <w:sz w:val="28"/>
          <w:szCs w:val="28"/>
          <w:u w:val="single"/>
        </w:rPr>
      </w:pPr>
      <w:r w:rsidRPr="00F1054A">
        <w:rPr>
          <w:rFonts w:ascii="Abadi" w:hAnsi="Abadi"/>
          <w:sz w:val="28"/>
          <w:szCs w:val="28"/>
          <w:u w:val="single"/>
        </w:rPr>
        <w:t>Data structure:</w:t>
      </w:r>
    </w:p>
    <w:p w14:paraId="4574EECF" w14:textId="4CB16C67" w:rsidR="009476A1" w:rsidRDefault="00F1054A" w:rsidP="00F105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="Abadi" w:hAnsi="Abadi"/>
          <w:sz w:val="28"/>
          <w:szCs w:val="28"/>
        </w:rPr>
      </w:pPr>
      <w:r w:rsidRPr="00F1054A">
        <w:rPr>
          <w:rFonts w:ascii="Abadi" w:hAnsi="Abadi"/>
          <w:color w:val="000000"/>
          <w:sz w:val="28"/>
          <w:szCs w:val="28"/>
        </w:rPr>
        <w:t>The tasks are stored in three queues, one for each priority.</w:t>
      </w:r>
    </w:p>
    <w:p w14:paraId="4D98779F" w14:textId="159A6F28" w:rsidR="00F1054A" w:rsidRDefault="00F1054A" w:rsidP="00F1054A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="Abadi" w:hAnsi="Abadi"/>
          <w:sz w:val="28"/>
          <w:szCs w:val="28"/>
        </w:rPr>
      </w:pPr>
      <w:r w:rsidRPr="00F1054A">
        <w:rPr>
          <w:rFonts w:ascii="Abadi" w:hAnsi="Abadi"/>
          <w:sz w:val="28"/>
          <w:szCs w:val="28"/>
        </w:rPr>
        <w:t>can support eight tasks simultaneously</w:t>
      </w:r>
      <w:r>
        <w:rPr>
          <w:rFonts w:ascii="Abadi" w:hAnsi="Abadi"/>
          <w:sz w:val="28"/>
          <w:szCs w:val="28"/>
        </w:rPr>
        <w:t>.</w:t>
      </w:r>
    </w:p>
    <w:p w14:paraId="22F4BFF8" w14:textId="77C689D5" w:rsidR="00F1054A" w:rsidRPr="00B04A2B" w:rsidRDefault="00F1054A" w:rsidP="00B04A2B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="Abadi" w:hAnsi="Abadi"/>
          <w:sz w:val="28"/>
          <w:szCs w:val="28"/>
        </w:rPr>
      </w:pPr>
      <w:r w:rsidRPr="00F1054A">
        <w:rPr>
          <w:rFonts w:ascii="Abadi" w:hAnsi="Abadi"/>
          <w:sz w:val="28"/>
          <w:szCs w:val="28"/>
        </w:rPr>
        <w:t>To enable a situation where all tasks have the same priority - each queue is size 8.</w:t>
      </w:r>
    </w:p>
    <w:p w14:paraId="26E824E8" w14:textId="1A494C84" w:rsidR="00F1054A" w:rsidRDefault="00F1054A" w:rsidP="00F1054A">
      <w:pPr>
        <w:pStyle w:val="NormalWeb"/>
        <w:spacing w:before="0" w:beforeAutospacing="0" w:after="120" w:afterAutospacing="0"/>
        <w:rPr>
          <w:rFonts w:ascii="Abadi" w:hAnsi="Abadi"/>
          <w:sz w:val="28"/>
          <w:szCs w:val="28"/>
        </w:rPr>
      </w:pPr>
    </w:p>
    <w:p w14:paraId="090924EB" w14:textId="2947408F" w:rsidR="00F1054A" w:rsidRDefault="00F1054A" w:rsidP="00F1054A">
      <w:pPr>
        <w:pStyle w:val="NormalWeb"/>
        <w:spacing w:before="0" w:beforeAutospacing="0" w:after="120" w:afterAutospacing="0"/>
        <w:rPr>
          <w:rFonts w:ascii="Abadi" w:hAnsi="Abadi"/>
          <w:sz w:val="28"/>
          <w:szCs w:val="28"/>
          <w:u w:val="single"/>
        </w:rPr>
      </w:pPr>
      <w:r>
        <w:rPr>
          <w:rFonts w:ascii="Abadi" w:hAnsi="Abadi"/>
          <w:sz w:val="28"/>
          <w:szCs w:val="28"/>
          <w:u w:val="single"/>
        </w:rPr>
        <w:t>Algorithm:</w:t>
      </w:r>
    </w:p>
    <w:p w14:paraId="3C72E8E5" w14:textId="2C2D7B10" w:rsidR="005610C7" w:rsidRDefault="00F1054A" w:rsidP="005610C7">
      <w:pPr>
        <w:pStyle w:val="NormalWeb"/>
        <w:spacing w:before="0" w:beforeAutospacing="0" w:after="0" w:afterAutospacing="0"/>
        <w:rPr>
          <w:rFonts w:ascii="Abadi" w:hAnsi="Abadi"/>
          <w:color w:val="000000"/>
          <w:sz w:val="28"/>
          <w:szCs w:val="28"/>
        </w:rPr>
      </w:pPr>
      <w:r w:rsidRPr="00F1054A">
        <w:rPr>
          <w:rFonts w:ascii="Abadi" w:hAnsi="Abadi"/>
          <w:sz w:val="28"/>
          <w:szCs w:val="28"/>
        </w:rPr>
        <w:t>The queues will be scheduled according to priority using the scheduling algorithm round robin.</w:t>
      </w:r>
      <w:r w:rsidR="0099692C">
        <w:rPr>
          <w:rFonts w:ascii="Abadi" w:hAnsi="Abadi"/>
          <w:color w:val="000000"/>
          <w:sz w:val="28"/>
          <w:szCs w:val="28"/>
        </w:rPr>
        <w:t xml:space="preserve"> </w:t>
      </w:r>
      <w:r w:rsidR="0099692C" w:rsidRPr="0099692C">
        <w:rPr>
          <w:rFonts w:ascii="Abadi" w:hAnsi="Abadi"/>
          <w:color w:val="000000"/>
          <w:sz w:val="28"/>
          <w:szCs w:val="28"/>
        </w:rPr>
        <w:t>quantu</w:t>
      </w:r>
      <w:r w:rsidR="0099692C">
        <w:rPr>
          <w:rFonts w:ascii="Abadi" w:hAnsi="Abadi"/>
          <w:color w:val="000000"/>
          <w:sz w:val="28"/>
          <w:szCs w:val="28"/>
        </w:rPr>
        <w:t>m for queue 1 is 80 millisecond</w:t>
      </w:r>
      <w:r w:rsidR="00A12D41">
        <w:rPr>
          <w:rFonts w:ascii="Abadi" w:hAnsi="Abadi"/>
          <w:color w:val="000000"/>
          <w:sz w:val="28"/>
          <w:szCs w:val="28"/>
        </w:rPr>
        <w:t>s</w:t>
      </w:r>
      <w:r w:rsidR="0099692C">
        <w:rPr>
          <w:rFonts w:ascii="Abadi" w:hAnsi="Abadi"/>
          <w:color w:val="000000"/>
          <w:sz w:val="28"/>
          <w:szCs w:val="28"/>
        </w:rPr>
        <w:t>,</w:t>
      </w:r>
      <w:r w:rsidR="0099692C" w:rsidRPr="0099692C">
        <w:rPr>
          <w:rFonts w:ascii="Abadi" w:hAnsi="Abadi"/>
          <w:color w:val="000000"/>
          <w:sz w:val="28"/>
          <w:szCs w:val="28"/>
        </w:rPr>
        <w:t xml:space="preserve"> queue 2 is 30 millisecond, and queue 3 is 20 millisecond.</w:t>
      </w:r>
    </w:p>
    <w:p w14:paraId="3A2D8B0C" w14:textId="1A2770B6" w:rsidR="004C1E51" w:rsidRPr="005610C7" w:rsidRDefault="005610C7" w:rsidP="005610C7">
      <w:pPr>
        <w:pStyle w:val="NormalWeb"/>
        <w:spacing w:before="0" w:beforeAutospacing="0" w:after="0" w:afterAutospacing="0"/>
        <w:rPr>
          <w:rFonts w:ascii="Abadi" w:hAnsi="Abadi"/>
          <w:color w:val="000000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In each queue</w:t>
      </w:r>
      <w:r w:rsidRPr="005610C7">
        <w:rPr>
          <w:rFonts w:ascii="Abadi" w:eastAsia="HGSoeiKakugothicUB" w:hAnsi="Abadi" w:cs="Aharoni"/>
          <w:sz w:val="28"/>
          <w:szCs w:val="28"/>
        </w:rPr>
        <w:t xml:space="preserve">, the tasks will be scheduled by </w:t>
      </w:r>
      <w:r w:rsidRPr="00F1054A">
        <w:rPr>
          <w:rFonts w:ascii="Abadi" w:hAnsi="Abadi"/>
          <w:sz w:val="28"/>
          <w:szCs w:val="28"/>
        </w:rPr>
        <w:t>scheduling algorithm round robin.</w:t>
      </w:r>
      <w:r>
        <w:rPr>
          <w:rFonts w:ascii="Abadi" w:hAnsi="Abadi"/>
          <w:color w:val="000000"/>
          <w:sz w:val="28"/>
          <w:szCs w:val="28"/>
        </w:rPr>
        <w:t xml:space="preserve"> </w:t>
      </w:r>
      <w:r>
        <w:rPr>
          <w:rFonts w:ascii="Abadi" w:eastAsia="HGSoeiKakugothicUB" w:hAnsi="Abadi" w:cs="Aharoni"/>
          <w:sz w:val="28"/>
          <w:szCs w:val="28"/>
        </w:rPr>
        <w:t xml:space="preserve">Quantum of all task is 10 </w:t>
      </w:r>
      <w:r>
        <w:rPr>
          <w:rFonts w:ascii="Abadi" w:hAnsi="Abadi"/>
          <w:color w:val="000000"/>
          <w:sz w:val="28"/>
          <w:szCs w:val="28"/>
        </w:rPr>
        <w:t>millisecond</w:t>
      </w:r>
      <w:r>
        <w:rPr>
          <w:rFonts w:ascii="Abadi" w:eastAsia="HGSoeiKakugothicUB" w:hAnsi="Abadi" w:cs="Aharoni"/>
          <w:sz w:val="28"/>
          <w:szCs w:val="28"/>
        </w:rPr>
        <w:t>.</w:t>
      </w:r>
      <w:r w:rsidR="004C1E51" w:rsidRPr="00974FB9">
        <w:rPr>
          <w:rFonts w:ascii="Abadi" w:eastAsia="HGSoeiKakugothicUB" w:hAnsi="Abadi" w:cs="Aharoni"/>
          <w:sz w:val="28"/>
          <w:szCs w:val="28"/>
        </w:rPr>
        <w:br w:type="page"/>
      </w:r>
    </w:p>
    <w:p w14:paraId="08F375C5" w14:textId="77777777" w:rsidR="009D1408" w:rsidRPr="00974FB9" w:rsidRDefault="009D1408" w:rsidP="009D1408">
      <w:pPr>
        <w:rPr>
          <w:rFonts w:ascii="Abadi" w:eastAsia="HGSoeiKakugothicUB" w:hAnsi="Abadi" w:cs="Aharoni"/>
          <w:sz w:val="28"/>
          <w:szCs w:val="28"/>
        </w:rPr>
      </w:pPr>
    </w:p>
    <w:p w14:paraId="617BCADE" w14:textId="25DFBB5C" w:rsidR="009D1408" w:rsidRDefault="009D1408" w:rsidP="009D1408">
      <w:pPr>
        <w:pStyle w:val="2"/>
        <w:rPr>
          <w:rFonts w:ascii="Abadi" w:eastAsia="HGSoeiKakugothicUB" w:hAnsi="Abadi" w:cs="Aharoni"/>
          <w:sz w:val="32"/>
          <w:szCs w:val="32"/>
        </w:rPr>
      </w:pPr>
      <w:bookmarkStart w:id="18" w:name="_Toc108424803"/>
      <w:r w:rsidRPr="00974FB9">
        <w:rPr>
          <w:rFonts w:ascii="Abadi" w:eastAsia="HGSoeiKakugothicUB" w:hAnsi="Abadi" w:cs="Aharoni"/>
          <w:sz w:val="32"/>
          <w:szCs w:val="32"/>
        </w:rPr>
        <w:t>Requirements</w:t>
      </w:r>
      <w:bookmarkEnd w:id="18"/>
    </w:p>
    <w:p w14:paraId="13238228" w14:textId="2F8F7E74" w:rsidR="00B04A2B" w:rsidRDefault="00B04A2B" w:rsidP="00B04A2B"/>
    <w:p w14:paraId="2EF2FE89" w14:textId="0999CAD6" w:rsidR="00B04A2B" w:rsidRDefault="00B04A2B" w:rsidP="00B04A2B">
      <w:pPr>
        <w:pStyle w:val="ac"/>
        <w:numPr>
          <w:ilvl w:val="0"/>
          <w:numId w:val="2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Schedule tasks for three of priorities.</w:t>
      </w:r>
    </w:p>
    <w:p w14:paraId="6C0720EC" w14:textId="7F6D9121" w:rsidR="007E6115" w:rsidRDefault="007E6115" w:rsidP="00B04A2B">
      <w:pPr>
        <w:pStyle w:val="ac"/>
        <w:numPr>
          <w:ilvl w:val="0"/>
          <w:numId w:val="22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Schedule must prevent starvation of any of the tasks.</w:t>
      </w:r>
    </w:p>
    <w:p w14:paraId="526C4246" w14:textId="53C97FDF" w:rsidR="00A66C6F" w:rsidRPr="007E6115" w:rsidRDefault="007E6115" w:rsidP="007E6115">
      <w:pPr>
        <w:pStyle w:val="ac"/>
        <w:numPr>
          <w:ilvl w:val="0"/>
          <w:numId w:val="22"/>
        </w:numPr>
        <w:rPr>
          <w:rFonts w:ascii="Abadi" w:hAnsi="Abadi"/>
          <w:sz w:val="28"/>
          <w:szCs w:val="28"/>
        </w:rPr>
      </w:pPr>
      <w:r w:rsidRPr="007E6115">
        <w:rPr>
          <w:rFonts w:ascii="Abadi" w:hAnsi="Abadi"/>
          <w:sz w:val="28"/>
          <w:szCs w:val="28"/>
        </w:rPr>
        <w:t>Prevent task death due to timeout</w:t>
      </w:r>
      <w:r>
        <w:rPr>
          <w:rFonts w:ascii="Abadi" w:hAnsi="Abadi"/>
          <w:sz w:val="28"/>
          <w:szCs w:val="28"/>
        </w:rPr>
        <w:t>.</w:t>
      </w:r>
    </w:p>
    <w:p w14:paraId="13FFDC41" w14:textId="28E0E68D" w:rsidR="00610AAE" w:rsidRDefault="006579EF" w:rsidP="000239B7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19" w:name="_Toc108424804"/>
      <w:bookmarkEnd w:id="16"/>
      <w:r w:rsidRPr="00974FB9">
        <w:rPr>
          <w:rFonts w:ascii="Abadi" w:eastAsia="HGSoeiKakugothicUB" w:hAnsi="Abadi" w:cs="Aharoni"/>
          <w:sz w:val="36"/>
          <w:szCs w:val="36"/>
        </w:rPr>
        <w:lastRenderedPageBreak/>
        <w:t>High Level Design</w:t>
      </w:r>
      <w:bookmarkEnd w:id="19"/>
      <w:r w:rsidRPr="00974FB9">
        <w:rPr>
          <w:rFonts w:ascii="Abadi" w:eastAsia="HGSoeiKakugothicUB" w:hAnsi="Abadi" w:cs="Aharoni"/>
          <w:sz w:val="36"/>
          <w:szCs w:val="36"/>
        </w:rPr>
        <w:t xml:space="preserve"> </w:t>
      </w:r>
    </w:p>
    <w:p w14:paraId="56F96C96" w14:textId="77777777" w:rsidR="002B1C51" w:rsidRPr="002B1C51" w:rsidRDefault="002B1C51" w:rsidP="002B1C51"/>
    <w:p w14:paraId="742949B7" w14:textId="7BDD0DAA" w:rsidR="009D1408" w:rsidRDefault="009D1408" w:rsidP="00FA27E6">
      <w:pPr>
        <w:pStyle w:val="2"/>
        <w:numPr>
          <w:ilvl w:val="1"/>
          <w:numId w:val="19"/>
        </w:numPr>
        <w:rPr>
          <w:rFonts w:ascii="Abadi" w:eastAsia="HGSoeiKakugothicUB" w:hAnsi="Abadi" w:cs="Aharoni"/>
        </w:rPr>
      </w:pPr>
      <w:bookmarkStart w:id="20" w:name="_Toc108424805"/>
      <w:r w:rsidRPr="00FA27E6">
        <w:rPr>
          <w:rFonts w:ascii="Abadi" w:eastAsia="HGSoeiKakugothicUB" w:hAnsi="Abadi" w:cs="Aharoni"/>
        </w:rPr>
        <w:t>Block Diagram</w:t>
      </w:r>
      <w:bookmarkEnd w:id="20"/>
    </w:p>
    <w:p w14:paraId="6A621F07" w14:textId="7DAC2D84" w:rsidR="002B1C51" w:rsidRDefault="002B1C51" w:rsidP="002B1C51"/>
    <w:p w14:paraId="3150BD71" w14:textId="1BF567CA" w:rsidR="002B1C51" w:rsidRDefault="002B1C51" w:rsidP="002B1C51"/>
    <w:p w14:paraId="32237508" w14:textId="0830C770" w:rsidR="002B1C51" w:rsidRDefault="00B6443C" w:rsidP="00B6443C">
      <w:pPr>
        <w:jc w:val="center"/>
      </w:pPr>
      <w:r w:rsidRPr="00B6443C">
        <w:rPr>
          <w:noProof/>
        </w:rPr>
        <w:drawing>
          <wp:inline distT="0" distB="0" distL="0" distR="0" wp14:anchorId="525FD087" wp14:editId="6436A81F">
            <wp:extent cx="4804525" cy="4895557"/>
            <wp:effectExtent l="0" t="0" r="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042" cy="49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1F6B" w14:textId="77777777" w:rsidR="002B1C51" w:rsidRPr="002B1C51" w:rsidRDefault="002B1C51" w:rsidP="002B1C51">
      <w:pPr>
        <w:spacing w:after="0" w:line="240" w:lineRule="auto"/>
      </w:pPr>
    </w:p>
    <w:p w14:paraId="705AF096" w14:textId="4AC7501D" w:rsidR="002B1C51" w:rsidRDefault="002B1C51" w:rsidP="002B1C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59551B" w14:textId="18F016DF" w:rsidR="002B1C51" w:rsidRDefault="002B1C51" w:rsidP="002B1C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A3404" w14:textId="6DCE9160" w:rsidR="002B1C51" w:rsidRDefault="002B1C51" w:rsidP="002B1C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C0A3C" w14:textId="77777777" w:rsidR="002B1C51" w:rsidRDefault="002B1C51" w:rsidP="002B1C51"/>
    <w:p w14:paraId="4D171512" w14:textId="515F5F66" w:rsidR="002B1C51" w:rsidRDefault="002B1C51" w:rsidP="002B1C51"/>
    <w:p w14:paraId="52DBBF12" w14:textId="57F134EC" w:rsidR="002B1C51" w:rsidRDefault="002B1C51" w:rsidP="002B1C51"/>
    <w:p w14:paraId="5B883280" w14:textId="723A1DB4" w:rsidR="002B1C51" w:rsidRDefault="002B1C51" w:rsidP="002B1C51"/>
    <w:p w14:paraId="3A928152" w14:textId="0D755C6D" w:rsidR="002B1C51" w:rsidRDefault="002B1C51" w:rsidP="002B1C51"/>
    <w:p w14:paraId="2F725C87" w14:textId="67FBB105" w:rsidR="002B1C51" w:rsidRDefault="002B1C51" w:rsidP="002B1C51"/>
    <w:p w14:paraId="3DC30022" w14:textId="77777777" w:rsidR="00B6443C" w:rsidRDefault="00B6443C" w:rsidP="002B1C51"/>
    <w:p w14:paraId="7261769B" w14:textId="53A57449" w:rsidR="00B6443C" w:rsidRDefault="009D1408" w:rsidP="00B6443C">
      <w:pPr>
        <w:pStyle w:val="2"/>
        <w:rPr>
          <w:rFonts w:ascii="Abadi" w:hAnsi="Abadi"/>
        </w:rPr>
      </w:pPr>
      <w:bookmarkStart w:id="21" w:name="_Toc108424806"/>
      <w:r w:rsidRPr="00FA27E6">
        <w:rPr>
          <w:rFonts w:ascii="Abadi" w:hAnsi="Abadi"/>
        </w:rPr>
        <w:t xml:space="preserve">High Level </w:t>
      </w:r>
      <w:r w:rsidR="00A305AD">
        <w:rPr>
          <w:rFonts w:ascii="Abadi" w:hAnsi="Abadi"/>
        </w:rPr>
        <w:t>Flows</w:t>
      </w:r>
      <w:bookmarkEnd w:id="21"/>
    </w:p>
    <w:p w14:paraId="0D6AF94D" w14:textId="3D4AD757" w:rsidR="00B6443C" w:rsidRDefault="00B6443C" w:rsidP="00B6443C"/>
    <w:p w14:paraId="7B33ED22" w14:textId="0A743655" w:rsidR="00B6443C" w:rsidRPr="00B6443C" w:rsidRDefault="005917E0" w:rsidP="005917E0">
      <w:pPr>
        <w:ind w:left="720" w:firstLine="576"/>
      </w:pPr>
      <w:r>
        <w:rPr>
          <w:rFonts w:ascii="Calibri" w:hAnsi="Calibri"/>
          <w:b/>
          <w:bCs/>
          <w:color w:val="000000"/>
          <w:sz w:val="30"/>
          <w:szCs w:val="30"/>
        </w:rPr>
        <w:t xml:space="preserve">Round Robin - </w:t>
      </w:r>
      <w:r>
        <w:rPr>
          <w:rFonts w:ascii="Calibri" w:hAnsi="Calibri"/>
          <w:color w:val="000000"/>
          <w:sz w:val="30"/>
          <w:szCs w:val="30"/>
        </w:rPr>
        <w:t>Description of the scheduling algorithm</w:t>
      </w:r>
    </w:p>
    <w:p w14:paraId="77B717A4" w14:textId="3EA5BF5F" w:rsidR="00B6443C" w:rsidRDefault="00B6443C" w:rsidP="00B6443C"/>
    <w:p w14:paraId="506AE194" w14:textId="69C038DB" w:rsidR="00B6443C" w:rsidRDefault="005917E0" w:rsidP="005917E0">
      <w:pPr>
        <w:jc w:val="center"/>
      </w:pPr>
      <w:r w:rsidRPr="005917E0">
        <w:rPr>
          <w:noProof/>
        </w:rPr>
        <w:drawing>
          <wp:inline distT="0" distB="0" distL="0" distR="0" wp14:anchorId="0E5226FE" wp14:editId="3D921E69">
            <wp:extent cx="3847890" cy="6645243"/>
            <wp:effectExtent l="0" t="0" r="635" b="381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865" cy="66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4613" w14:textId="492EB9DB" w:rsidR="00B6443C" w:rsidRDefault="00B6443C" w:rsidP="00B6443C"/>
    <w:p w14:paraId="209CE263" w14:textId="5040890B" w:rsidR="00B6443C" w:rsidRDefault="00B6443C" w:rsidP="00B6443C"/>
    <w:p w14:paraId="56D64EF3" w14:textId="05BE9BD9" w:rsidR="00B6443C" w:rsidRDefault="00B6443C" w:rsidP="00B6443C"/>
    <w:p w14:paraId="3B1A4BC2" w14:textId="5A95C487" w:rsidR="00B6443C" w:rsidRDefault="00B6443C" w:rsidP="00B6443C"/>
    <w:p w14:paraId="3EA155B2" w14:textId="2FDE71A4" w:rsidR="005917E0" w:rsidRDefault="005917E0" w:rsidP="00B6443C"/>
    <w:p w14:paraId="03BA7853" w14:textId="3972D38C" w:rsidR="005917E0" w:rsidRDefault="005917E0" w:rsidP="00B6443C"/>
    <w:p w14:paraId="052A782E" w14:textId="77777777" w:rsidR="005917E0" w:rsidRDefault="005917E0" w:rsidP="00B6443C"/>
    <w:p w14:paraId="119EF69E" w14:textId="287AD3E0" w:rsidR="00B6443C" w:rsidRDefault="005917E0" w:rsidP="005917E0">
      <w:pPr>
        <w:ind w:firstLine="720"/>
      </w:pPr>
      <w:r>
        <w:rPr>
          <w:rFonts w:ascii="Calibri" w:hAnsi="Calibri"/>
          <w:b/>
          <w:bCs/>
          <w:color w:val="000000"/>
          <w:sz w:val="30"/>
          <w:szCs w:val="30"/>
        </w:rPr>
        <w:t xml:space="preserve">Next task - </w:t>
      </w:r>
      <w:r>
        <w:rPr>
          <w:rFonts w:ascii="Calibri" w:hAnsi="Calibri"/>
          <w:color w:val="000000"/>
          <w:sz w:val="30"/>
          <w:szCs w:val="30"/>
        </w:rPr>
        <w:t>Scheduling the next task to run on the CPU</w:t>
      </w:r>
    </w:p>
    <w:p w14:paraId="0B1F0062" w14:textId="7B3FC393" w:rsidR="005917E0" w:rsidRDefault="005917E0" w:rsidP="005917E0">
      <w:pPr>
        <w:ind w:firstLine="720"/>
      </w:pPr>
    </w:p>
    <w:p w14:paraId="583EDE87" w14:textId="77777777" w:rsidR="005917E0" w:rsidRDefault="005917E0" w:rsidP="005917E0">
      <w:pPr>
        <w:ind w:firstLine="720"/>
      </w:pPr>
    </w:p>
    <w:p w14:paraId="1C911576" w14:textId="45AF6C95" w:rsidR="005917E0" w:rsidRDefault="005917E0" w:rsidP="005917E0">
      <w:pPr>
        <w:ind w:firstLine="720"/>
      </w:pPr>
      <w:r w:rsidRPr="005917E0">
        <w:rPr>
          <w:noProof/>
        </w:rPr>
        <w:drawing>
          <wp:anchor distT="0" distB="0" distL="114300" distR="114300" simplePos="0" relativeHeight="251658240" behindDoc="1" locked="0" layoutInCell="1" allowOverlap="1" wp14:anchorId="393C0C8A" wp14:editId="506F6874">
            <wp:simplePos x="0" y="0"/>
            <wp:positionH relativeFrom="margin">
              <wp:align>center</wp:align>
            </wp:positionH>
            <wp:positionV relativeFrom="paragraph">
              <wp:posOffset>230675</wp:posOffset>
            </wp:positionV>
            <wp:extent cx="6411074" cy="4291343"/>
            <wp:effectExtent l="0" t="0" r="889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74" cy="4291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F6D94" w14:textId="3B2DF32C" w:rsidR="005917E0" w:rsidRDefault="005917E0" w:rsidP="005917E0">
      <w:pPr>
        <w:ind w:firstLine="720"/>
        <w:jc w:val="center"/>
      </w:pPr>
    </w:p>
    <w:p w14:paraId="08371F54" w14:textId="211F37E1" w:rsidR="00B6443C" w:rsidRDefault="00B6443C" w:rsidP="00B6443C"/>
    <w:p w14:paraId="2D333B3B" w14:textId="0F5BBFB9" w:rsidR="00B6443C" w:rsidRDefault="00B6443C" w:rsidP="00B6443C"/>
    <w:p w14:paraId="4DD6CFAF" w14:textId="02A7E166" w:rsidR="00B6443C" w:rsidRDefault="00B6443C" w:rsidP="00B6443C"/>
    <w:p w14:paraId="7D7EBDDF" w14:textId="2F3542E4" w:rsidR="00B6443C" w:rsidRDefault="00B6443C" w:rsidP="00B6443C"/>
    <w:p w14:paraId="2954033D" w14:textId="76E64C7F" w:rsidR="00B6443C" w:rsidRDefault="00B6443C" w:rsidP="00B6443C"/>
    <w:p w14:paraId="7C119C18" w14:textId="14BC8E18" w:rsidR="00B6443C" w:rsidRDefault="00B6443C" w:rsidP="00B6443C"/>
    <w:p w14:paraId="20A3F12F" w14:textId="26622CED" w:rsidR="00B6443C" w:rsidRDefault="00B6443C" w:rsidP="00B6443C"/>
    <w:p w14:paraId="1F625345" w14:textId="22AC4EB2" w:rsidR="00B6443C" w:rsidRDefault="00B6443C" w:rsidP="00B6443C"/>
    <w:p w14:paraId="4753CD4B" w14:textId="1CACD38A" w:rsidR="00B6443C" w:rsidRDefault="00B6443C" w:rsidP="00B6443C"/>
    <w:p w14:paraId="2D3C1F63" w14:textId="717FF909" w:rsidR="00B6443C" w:rsidRDefault="00B6443C" w:rsidP="00B6443C"/>
    <w:p w14:paraId="5581B4EC" w14:textId="06699696" w:rsidR="00B6443C" w:rsidRDefault="00B6443C" w:rsidP="00B6443C"/>
    <w:p w14:paraId="1BC2AA19" w14:textId="48BF311E" w:rsidR="00B6443C" w:rsidRDefault="00B6443C" w:rsidP="00B6443C"/>
    <w:p w14:paraId="69CC3372" w14:textId="0ABB7768" w:rsidR="00B6443C" w:rsidRDefault="00B6443C" w:rsidP="00B6443C"/>
    <w:p w14:paraId="54E09869" w14:textId="5E48A6D7" w:rsidR="00B6443C" w:rsidRDefault="00B6443C" w:rsidP="00B6443C"/>
    <w:p w14:paraId="24356E08" w14:textId="2AFAA450" w:rsidR="00B6443C" w:rsidRDefault="00B6443C" w:rsidP="00B6443C"/>
    <w:p w14:paraId="6C7E668E" w14:textId="4BCD02CE" w:rsidR="00B6443C" w:rsidRDefault="00B6443C" w:rsidP="00B6443C"/>
    <w:p w14:paraId="12F166B1" w14:textId="0DF98C0E" w:rsidR="00B6443C" w:rsidRDefault="00B6443C" w:rsidP="00B6443C"/>
    <w:p w14:paraId="397E9B26" w14:textId="5BA60F5C" w:rsidR="00B6443C" w:rsidRDefault="00B6443C" w:rsidP="00B6443C"/>
    <w:p w14:paraId="0CA8143E" w14:textId="23E62125" w:rsidR="005917E0" w:rsidRDefault="005917E0" w:rsidP="00B6443C"/>
    <w:p w14:paraId="4E925C6F" w14:textId="1C1BE1D2" w:rsidR="005917E0" w:rsidRDefault="005917E0" w:rsidP="00B6443C"/>
    <w:p w14:paraId="74B2F1E7" w14:textId="6EAA9B2D" w:rsidR="005917E0" w:rsidRDefault="005917E0" w:rsidP="00B6443C"/>
    <w:p w14:paraId="22100D41" w14:textId="17639062" w:rsidR="005917E0" w:rsidRDefault="005917E0" w:rsidP="00B6443C"/>
    <w:p w14:paraId="61A6BE17" w14:textId="49A2EAE0" w:rsidR="005917E0" w:rsidRDefault="005917E0" w:rsidP="00B6443C"/>
    <w:p w14:paraId="0A195F6E" w14:textId="562C5DDB" w:rsidR="005917E0" w:rsidRDefault="005917E0" w:rsidP="00B6443C"/>
    <w:p w14:paraId="6E19E2D9" w14:textId="476C7851" w:rsidR="005917E0" w:rsidRDefault="005917E0" w:rsidP="00B6443C"/>
    <w:p w14:paraId="2750A7D9" w14:textId="3AF9883D" w:rsidR="005917E0" w:rsidRDefault="005917E0" w:rsidP="00B6443C"/>
    <w:p w14:paraId="11EC58AA" w14:textId="17089BDD" w:rsidR="005917E0" w:rsidRDefault="005917E0" w:rsidP="00B6443C"/>
    <w:p w14:paraId="40503691" w14:textId="77777777" w:rsidR="005917E0" w:rsidRDefault="005917E0" w:rsidP="00B6443C"/>
    <w:p w14:paraId="51D692DF" w14:textId="3199DDD8" w:rsidR="005917E0" w:rsidRDefault="005917E0" w:rsidP="005917E0">
      <w:pPr>
        <w:spacing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  <w:r w:rsidRPr="005917E0">
        <w:rPr>
          <w:rFonts w:ascii="Calibri" w:eastAsia="Times New Roman" w:hAnsi="Calibri" w:cs="Times New Roman"/>
          <w:b/>
          <w:bCs/>
          <w:color w:val="000000"/>
          <w:sz w:val="30"/>
          <w:szCs w:val="30"/>
        </w:rPr>
        <w:t xml:space="preserve">Push task - </w:t>
      </w:r>
      <w:r w:rsidRPr="005917E0">
        <w:rPr>
          <w:rFonts w:ascii="Calibri" w:eastAsia="Times New Roman" w:hAnsi="Calibri" w:cs="Times New Roman"/>
          <w:color w:val="000000"/>
          <w:sz w:val="30"/>
          <w:szCs w:val="30"/>
        </w:rPr>
        <w:t>Add the task to the queue based on its priority</w:t>
      </w:r>
    </w:p>
    <w:p w14:paraId="76E086D9" w14:textId="77777777" w:rsidR="005917E0" w:rsidRPr="005917E0" w:rsidRDefault="005917E0" w:rsidP="005917E0">
      <w:pPr>
        <w:spacing w:line="240" w:lineRule="auto"/>
        <w:ind w:left="1152"/>
        <w:rPr>
          <w:rFonts w:ascii="Times New Roman" w:eastAsia="Times New Roman" w:hAnsi="Times New Roman" w:cs="Times New Roman"/>
          <w:sz w:val="24"/>
          <w:szCs w:val="24"/>
        </w:rPr>
      </w:pPr>
    </w:p>
    <w:p w14:paraId="4C3DF9C9" w14:textId="759DA5AF" w:rsidR="005917E0" w:rsidRDefault="005917E0" w:rsidP="005917E0">
      <w:pPr>
        <w:jc w:val="center"/>
      </w:pPr>
    </w:p>
    <w:p w14:paraId="3BEA3232" w14:textId="77F57124" w:rsidR="005917E0" w:rsidRDefault="005917E0" w:rsidP="005917E0">
      <w:pPr>
        <w:jc w:val="center"/>
      </w:pPr>
      <w:r w:rsidRPr="005917E0">
        <w:rPr>
          <w:noProof/>
        </w:rPr>
        <w:drawing>
          <wp:anchor distT="0" distB="0" distL="114300" distR="114300" simplePos="0" relativeHeight="251659264" behindDoc="1" locked="0" layoutInCell="1" allowOverlap="1" wp14:anchorId="5E97D4FE" wp14:editId="475F3B59">
            <wp:simplePos x="0" y="0"/>
            <wp:positionH relativeFrom="margin">
              <wp:align>center</wp:align>
            </wp:positionH>
            <wp:positionV relativeFrom="paragraph">
              <wp:posOffset>11902</wp:posOffset>
            </wp:positionV>
            <wp:extent cx="5631255" cy="5631255"/>
            <wp:effectExtent l="0" t="0" r="7620" b="762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255" cy="56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8DB37" w14:textId="34428BAE" w:rsidR="005917E0" w:rsidRDefault="005917E0" w:rsidP="005917E0">
      <w:pPr>
        <w:jc w:val="center"/>
      </w:pPr>
    </w:p>
    <w:p w14:paraId="710CC83C" w14:textId="41635B31" w:rsidR="005917E0" w:rsidRDefault="005917E0" w:rsidP="00B6443C"/>
    <w:p w14:paraId="1BAE5074" w14:textId="0B08166A" w:rsidR="005917E0" w:rsidRDefault="005917E0" w:rsidP="00B6443C"/>
    <w:p w14:paraId="505090FC" w14:textId="52FA33DA" w:rsidR="005917E0" w:rsidRDefault="005917E0" w:rsidP="00B6443C"/>
    <w:p w14:paraId="63A403DE" w14:textId="48BAACBE" w:rsidR="005917E0" w:rsidRDefault="005917E0" w:rsidP="00B6443C"/>
    <w:p w14:paraId="3C81DF6C" w14:textId="541BFC33" w:rsidR="005917E0" w:rsidRDefault="005917E0" w:rsidP="00B6443C"/>
    <w:p w14:paraId="50A7033F" w14:textId="27D789F2" w:rsidR="005917E0" w:rsidRDefault="005917E0" w:rsidP="00B6443C"/>
    <w:p w14:paraId="12D3C23D" w14:textId="4AE68671" w:rsidR="005917E0" w:rsidRDefault="005917E0" w:rsidP="00B6443C"/>
    <w:p w14:paraId="08C07C4A" w14:textId="4564BA5B" w:rsidR="005917E0" w:rsidRDefault="005917E0" w:rsidP="00B6443C"/>
    <w:p w14:paraId="444E059B" w14:textId="7EFEEBFE" w:rsidR="005917E0" w:rsidRDefault="005917E0" w:rsidP="00B6443C"/>
    <w:p w14:paraId="14B05BEC" w14:textId="1A8A0861" w:rsidR="005917E0" w:rsidRDefault="005917E0" w:rsidP="00B6443C"/>
    <w:p w14:paraId="3C703AF8" w14:textId="128D8044" w:rsidR="005917E0" w:rsidRDefault="005917E0" w:rsidP="00B6443C"/>
    <w:p w14:paraId="597E6DC5" w14:textId="547C2115" w:rsidR="005917E0" w:rsidRDefault="005917E0" w:rsidP="00B6443C"/>
    <w:p w14:paraId="390DF9FF" w14:textId="30ED422F" w:rsidR="005917E0" w:rsidRDefault="005917E0" w:rsidP="00B6443C"/>
    <w:p w14:paraId="1910DAF2" w14:textId="41CC7714" w:rsidR="005917E0" w:rsidRDefault="005917E0" w:rsidP="00B6443C"/>
    <w:p w14:paraId="5C010C63" w14:textId="77777777" w:rsidR="005917E0" w:rsidRDefault="005917E0" w:rsidP="00B6443C"/>
    <w:p w14:paraId="02696F7D" w14:textId="77777777" w:rsidR="005917E0" w:rsidRDefault="005917E0" w:rsidP="00B6443C"/>
    <w:p w14:paraId="2A8321C3" w14:textId="0E8241BA" w:rsidR="00B6443C" w:rsidRDefault="00B6443C" w:rsidP="00B6443C"/>
    <w:p w14:paraId="36204554" w14:textId="0E9BFDDE" w:rsidR="00B6443C" w:rsidRDefault="00B6443C" w:rsidP="00B6443C"/>
    <w:p w14:paraId="1166DF1B" w14:textId="4AC6131A" w:rsidR="00B6443C" w:rsidRDefault="00B6443C" w:rsidP="00B6443C"/>
    <w:p w14:paraId="486F22D4" w14:textId="0881DFA3" w:rsidR="00B6443C" w:rsidRDefault="00B6443C" w:rsidP="00B6443C"/>
    <w:p w14:paraId="796D1FCB" w14:textId="703D3123" w:rsidR="005917E0" w:rsidRDefault="005917E0" w:rsidP="00B6443C"/>
    <w:p w14:paraId="7692EE51" w14:textId="50B38316" w:rsidR="005917E0" w:rsidRDefault="005917E0" w:rsidP="00B6443C"/>
    <w:p w14:paraId="11B8BD82" w14:textId="2841C621" w:rsidR="005917E0" w:rsidRDefault="005917E0" w:rsidP="00B6443C"/>
    <w:p w14:paraId="7E5AA0CC" w14:textId="720F7070" w:rsidR="005917E0" w:rsidRDefault="005917E0" w:rsidP="00B6443C"/>
    <w:p w14:paraId="55596495" w14:textId="178927F6" w:rsidR="005917E0" w:rsidRDefault="005917E0" w:rsidP="00B6443C"/>
    <w:p w14:paraId="03CECE47" w14:textId="77777777" w:rsidR="005917E0" w:rsidRPr="00B6443C" w:rsidRDefault="005917E0" w:rsidP="00B6443C"/>
    <w:p w14:paraId="0CD052E1" w14:textId="497EAE89" w:rsidR="00795587" w:rsidRDefault="009D1408" w:rsidP="00795587">
      <w:pPr>
        <w:pStyle w:val="2"/>
        <w:rPr>
          <w:rFonts w:ascii="Abadi" w:hAnsi="Abadi"/>
        </w:rPr>
      </w:pPr>
      <w:bookmarkStart w:id="22" w:name="_Toc108424807"/>
      <w:r w:rsidRPr="00FA27E6">
        <w:rPr>
          <w:rFonts w:ascii="Abadi" w:hAnsi="Abadi"/>
        </w:rPr>
        <w:t>Assumptions</w:t>
      </w:r>
      <w:bookmarkEnd w:id="22"/>
    </w:p>
    <w:p w14:paraId="1BFA94C4" w14:textId="11D80340" w:rsidR="00795587" w:rsidRDefault="00795587" w:rsidP="00795587">
      <w:pPr>
        <w:pStyle w:val="ac"/>
      </w:pPr>
    </w:p>
    <w:p w14:paraId="27015896" w14:textId="7755FBF4" w:rsidR="00795587" w:rsidRPr="00795587" w:rsidRDefault="00795587" w:rsidP="00795587">
      <w:pPr>
        <w:pStyle w:val="ac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  <w:sz w:val="28"/>
          <w:szCs w:val="28"/>
        </w:rPr>
        <w:t>The program supports 8 tasks at the same time.</w:t>
      </w:r>
    </w:p>
    <w:p w14:paraId="38AFB01C" w14:textId="3005A65F" w:rsidR="00795587" w:rsidRPr="00795587" w:rsidRDefault="00795587" w:rsidP="00795587">
      <w:pPr>
        <w:pStyle w:val="ac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  <w:sz w:val="28"/>
          <w:szCs w:val="28"/>
        </w:rPr>
        <w:t>maximum running time for task is 20 milliseconds.</w:t>
      </w:r>
    </w:p>
    <w:p w14:paraId="10F98924" w14:textId="5BB55AF0" w:rsidR="00795587" w:rsidRPr="00795587" w:rsidRDefault="00795587" w:rsidP="00795587">
      <w:pPr>
        <w:pStyle w:val="ac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 w:hint="cs"/>
          <w:sz w:val="28"/>
          <w:szCs w:val="28"/>
        </w:rPr>
        <w:t>T</w:t>
      </w:r>
      <w:r>
        <w:rPr>
          <w:rFonts w:ascii="Abadi" w:hAnsi="Abadi"/>
          <w:sz w:val="28"/>
          <w:szCs w:val="28"/>
        </w:rPr>
        <w:t>he program supports only on priorities 1,2,3.</w:t>
      </w:r>
    </w:p>
    <w:p w14:paraId="5C0DA6DC" w14:textId="5E5BABC8" w:rsidR="00E947B4" w:rsidRDefault="00E947B4" w:rsidP="00E947B4"/>
    <w:p w14:paraId="42BCC807" w14:textId="77777777" w:rsidR="00E947B4" w:rsidRPr="00E947B4" w:rsidRDefault="00E947B4" w:rsidP="00E947B4"/>
    <w:p w14:paraId="280A4ED3" w14:textId="41ED1522" w:rsidR="00140E18" w:rsidRDefault="009D1408" w:rsidP="00140E18">
      <w:pPr>
        <w:pStyle w:val="2"/>
        <w:rPr>
          <w:rFonts w:ascii="Abadi" w:hAnsi="Abadi"/>
        </w:rPr>
      </w:pPr>
      <w:bookmarkStart w:id="23" w:name="_Toc108424808"/>
      <w:r w:rsidRPr="00FA27E6">
        <w:rPr>
          <w:rFonts w:ascii="Abadi" w:hAnsi="Abadi"/>
        </w:rPr>
        <w:t>Limitations of the suggested design</w:t>
      </w:r>
      <w:r w:rsidR="00A305AD">
        <w:rPr>
          <w:rFonts w:ascii="Abadi" w:hAnsi="Abadi"/>
        </w:rPr>
        <w:t>.</w:t>
      </w:r>
      <w:bookmarkStart w:id="24" w:name="_Toc108424809"/>
      <w:bookmarkEnd w:id="23"/>
    </w:p>
    <w:p w14:paraId="3F508C13" w14:textId="59D79E3E" w:rsidR="00140E18" w:rsidRDefault="00140E18" w:rsidP="00140E18">
      <w:pPr>
        <w:ind w:left="720"/>
      </w:pPr>
    </w:p>
    <w:p w14:paraId="3FDE91DB" w14:textId="5202ECE9" w:rsidR="00140E18" w:rsidRDefault="00140E18" w:rsidP="00140E18">
      <w:pPr>
        <w:ind w:left="720"/>
        <w:rPr>
          <w:rFonts w:ascii="Abadi" w:hAnsi="Abadi"/>
          <w:sz w:val="28"/>
          <w:szCs w:val="28"/>
        </w:rPr>
      </w:pPr>
      <w:r w:rsidRPr="00140E18">
        <w:rPr>
          <w:rFonts w:ascii="Abadi" w:hAnsi="Abadi"/>
          <w:sz w:val="28"/>
          <w:szCs w:val="28"/>
        </w:rPr>
        <w:t xml:space="preserve">Waiting </w:t>
      </w:r>
      <w:r>
        <w:rPr>
          <w:rFonts w:ascii="Abadi" w:hAnsi="Abadi"/>
          <w:sz w:val="28"/>
          <w:szCs w:val="28"/>
        </w:rPr>
        <w:t>times increase as the data structure fills up.</w:t>
      </w:r>
    </w:p>
    <w:p w14:paraId="5C34D618" w14:textId="1604AD6F" w:rsidR="00140E18" w:rsidRDefault="00140E18" w:rsidP="00140E18">
      <w:pPr>
        <w:ind w:left="72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The maximum waiting time for tasks with difference priorities: </w:t>
      </w:r>
    </w:p>
    <w:p w14:paraId="4C7E2968" w14:textId="7F43CD08" w:rsidR="00140E18" w:rsidRDefault="00140E18" w:rsidP="006911E4">
      <w:pPr>
        <w:pStyle w:val="ac"/>
        <w:numPr>
          <w:ilvl w:val="0"/>
          <w:numId w:val="29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Priority 1: 170 </w:t>
      </w:r>
      <w:proofErr w:type="gramStart"/>
      <w:r>
        <w:rPr>
          <w:rFonts w:ascii="Abadi" w:hAnsi="Abadi"/>
          <w:sz w:val="28"/>
          <w:szCs w:val="28"/>
        </w:rPr>
        <w:t>milliseconds.</w:t>
      </w:r>
      <w:proofErr w:type="gramEnd"/>
      <w:r w:rsidR="00D56403">
        <w:rPr>
          <w:rFonts w:ascii="Abadi" w:hAnsi="Abadi"/>
          <w:sz w:val="28"/>
          <w:szCs w:val="28"/>
        </w:rPr>
        <w:t>//</w:t>
      </w:r>
      <w:r w:rsidR="00435F98">
        <w:rPr>
          <w:rFonts w:ascii="Abadi" w:hAnsi="Abadi"/>
          <w:sz w:val="28"/>
          <w:szCs w:val="28"/>
        </w:rPr>
        <w:t>3</w:t>
      </w:r>
      <w:r w:rsidR="006911E4">
        <w:rPr>
          <w:rFonts w:ascii="Abadi" w:hAnsi="Abadi"/>
          <w:sz w:val="28"/>
          <w:szCs w:val="28"/>
        </w:rPr>
        <w:t>2</w:t>
      </w:r>
      <w:bookmarkStart w:id="25" w:name="_GoBack"/>
      <w:bookmarkEnd w:id="25"/>
      <w:r w:rsidR="00435F98">
        <w:rPr>
          <w:rFonts w:ascii="Abadi" w:hAnsi="Abadi"/>
          <w:sz w:val="28"/>
          <w:szCs w:val="28"/>
        </w:rPr>
        <w:t>0</w:t>
      </w:r>
    </w:p>
    <w:p w14:paraId="70EF13BF" w14:textId="116A147C" w:rsidR="00140E18" w:rsidRPr="00140E18" w:rsidRDefault="00140E18" w:rsidP="00140E18">
      <w:pPr>
        <w:pStyle w:val="ac"/>
        <w:numPr>
          <w:ilvl w:val="0"/>
          <w:numId w:val="29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Priority 2: 440 </w:t>
      </w:r>
      <w:proofErr w:type="gramStart"/>
      <w:r>
        <w:rPr>
          <w:rFonts w:ascii="Abadi" w:hAnsi="Abadi"/>
          <w:sz w:val="28"/>
          <w:szCs w:val="28"/>
        </w:rPr>
        <w:t>milliseconds.</w:t>
      </w:r>
      <w:r w:rsidR="00D56403">
        <w:rPr>
          <w:rFonts w:ascii="Abadi" w:hAnsi="Abadi"/>
          <w:sz w:val="28"/>
          <w:szCs w:val="28"/>
        </w:rPr>
        <w:t>/</w:t>
      </w:r>
      <w:proofErr w:type="gramEnd"/>
      <w:r w:rsidR="00D56403">
        <w:rPr>
          <w:rFonts w:ascii="Abadi" w:hAnsi="Abadi"/>
          <w:sz w:val="28"/>
          <w:szCs w:val="28"/>
        </w:rPr>
        <w:t>/500</w:t>
      </w:r>
    </w:p>
    <w:p w14:paraId="42C34FE0" w14:textId="62DD41BA" w:rsidR="00140E18" w:rsidRPr="00140E18" w:rsidRDefault="00140E18" w:rsidP="00140E18">
      <w:pPr>
        <w:pStyle w:val="ac"/>
        <w:numPr>
          <w:ilvl w:val="0"/>
          <w:numId w:val="29"/>
        </w:num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Priority 3: 740 milliseconds.</w:t>
      </w:r>
    </w:p>
    <w:p w14:paraId="2DEE7246" w14:textId="77777777" w:rsidR="00140E18" w:rsidRPr="00140E18" w:rsidRDefault="00140E18" w:rsidP="00140E18">
      <w:pPr>
        <w:rPr>
          <w:rFonts w:ascii="Abadi" w:hAnsi="Abadi"/>
          <w:sz w:val="28"/>
          <w:szCs w:val="28"/>
        </w:rPr>
      </w:pPr>
    </w:p>
    <w:p w14:paraId="163174DD" w14:textId="19A2095F" w:rsidR="00140E18" w:rsidRDefault="00140E18" w:rsidP="00140E18"/>
    <w:p w14:paraId="784E39EF" w14:textId="77777777" w:rsidR="00140E18" w:rsidRPr="00140E18" w:rsidRDefault="00140E18" w:rsidP="00140E18"/>
    <w:p w14:paraId="730C6D85" w14:textId="5A8EAFA8" w:rsidR="00011A1F" w:rsidRDefault="004C1E51" w:rsidP="00140E18">
      <w:pPr>
        <w:pStyle w:val="1"/>
        <w:numPr>
          <w:ilvl w:val="0"/>
          <w:numId w:val="27"/>
        </w:numPr>
        <w:rPr>
          <w:rFonts w:ascii="Abadi" w:eastAsia="HGSoeiKakugothicUB" w:hAnsi="Abadi" w:cs="Aharoni"/>
          <w:sz w:val="36"/>
          <w:szCs w:val="36"/>
        </w:rPr>
      </w:pPr>
      <w:r w:rsidRPr="00140E18">
        <w:rPr>
          <w:rFonts w:ascii="Abadi" w:eastAsia="HGSoeiKakugothicUB" w:hAnsi="Abadi" w:cs="Aharoni"/>
          <w:sz w:val="36"/>
          <w:szCs w:val="36"/>
        </w:rPr>
        <w:lastRenderedPageBreak/>
        <w:t>Detailed</w:t>
      </w:r>
      <w:r w:rsidR="00011A1F" w:rsidRPr="00140E18">
        <w:rPr>
          <w:rFonts w:ascii="Abadi" w:eastAsia="HGSoeiKakugothicUB" w:hAnsi="Abadi" w:cs="Aharoni"/>
          <w:sz w:val="36"/>
          <w:szCs w:val="36"/>
        </w:rPr>
        <w:t xml:space="preserve"> Design</w:t>
      </w:r>
      <w:bookmarkEnd w:id="24"/>
    </w:p>
    <w:p w14:paraId="7452E2C1" w14:textId="60EFB8B3" w:rsidR="00960FDF" w:rsidRPr="00960FDF" w:rsidRDefault="00960FDF" w:rsidP="00960FDF"/>
    <w:p w14:paraId="48BE5E72" w14:textId="75D75241" w:rsidR="009D1408" w:rsidRPr="00974FB9" w:rsidRDefault="009D1408" w:rsidP="00A305AD">
      <w:pPr>
        <w:pStyle w:val="2"/>
      </w:pPr>
      <w:bookmarkStart w:id="26" w:name="_Toc108424810"/>
      <w:r w:rsidRPr="00974FB9">
        <w:t xml:space="preserve">Detailed </w:t>
      </w:r>
      <w:r w:rsidR="00A305AD">
        <w:t>D</w:t>
      </w:r>
      <w:r w:rsidRPr="00974FB9">
        <w:t>escription of flows.</w:t>
      </w:r>
      <w:bookmarkEnd w:id="26"/>
    </w:p>
    <w:p w14:paraId="4A3A194D" w14:textId="7A7E580E" w:rsidR="009D1408" w:rsidRPr="00974FB9" w:rsidRDefault="009D1408" w:rsidP="00A305AD">
      <w:pPr>
        <w:pStyle w:val="2"/>
      </w:pPr>
      <w:bookmarkStart w:id="27" w:name="_Toc108424811"/>
      <w:r w:rsidRPr="00974FB9">
        <w:t xml:space="preserve">Flowcharts </w:t>
      </w:r>
      <w:r w:rsidR="00A305AD">
        <w:t>(</w:t>
      </w:r>
      <w:r w:rsidRPr="00974FB9">
        <w:t>when needed</w:t>
      </w:r>
      <w:r w:rsidR="00A305AD">
        <w:t>)</w:t>
      </w:r>
      <w:r w:rsidRPr="00974FB9">
        <w:t>.</w:t>
      </w:r>
      <w:bookmarkEnd w:id="27"/>
    </w:p>
    <w:p w14:paraId="4AA9874D" w14:textId="53E178F3" w:rsidR="00960FDF" w:rsidRDefault="009D1408" w:rsidP="00960FDF">
      <w:pPr>
        <w:pStyle w:val="2"/>
      </w:pPr>
      <w:bookmarkStart w:id="28" w:name="_Toc108424812"/>
      <w:r w:rsidRPr="00974FB9">
        <w:t>Data structures</w:t>
      </w:r>
      <w:r w:rsidR="004C1E51" w:rsidRPr="00974FB9">
        <w:t>.</w:t>
      </w:r>
      <w:bookmarkEnd w:id="28"/>
    </w:p>
    <w:p w14:paraId="0BE9F752" w14:textId="0924D178" w:rsidR="00960FDF" w:rsidRDefault="00960FDF" w:rsidP="00960FDF">
      <w:pPr>
        <w:ind w:left="1296"/>
        <w:rPr>
          <w:rFonts w:ascii="Abodi" w:hAnsi="Abodi" w:hint="eastAsia"/>
          <w:sz w:val="28"/>
          <w:szCs w:val="28"/>
        </w:rPr>
      </w:pPr>
      <w:r>
        <w:rPr>
          <w:rFonts w:ascii="Abodi" w:hAnsi="Abodi"/>
          <w:sz w:val="28"/>
          <w:szCs w:val="28"/>
        </w:rPr>
        <w:t>The data structure implement by 3 queues that implement by arrays with size 8.</w:t>
      </w:r>
    </w:p>
    <w:p w14:paraId="6484952D" w14:textId="2C63B8E3" w:rsidR="00960FDF" w:rsidRPr="00960FDF" w:rsidRDefault="00960FDF" w:rsidP="00960FDF">
      <w:pPr>
        <w:ind w:left="1296"/>
        <w:jc w:val="center"/>
        <w:rPr>
          <w:rFonts w:ascii="Abodi" w:hAnsi="Abodi" w:hint="eastAsia"/>
          <w:sz w:val="28"/>
          <w:szCs w:val="28"/>
        </w:rPr>
      </w:pPr>
      <w:r w:rsidRPr="00960FDF">
        <w:rPr>
          <w:rFonts w:ascii="Abodi" w:hAnsi="Abodi"/>
          <w:noProof/>
          <w:sz w:val="28"/>
          <w:szCs w:val="28"/>
        </w:rPr>
        <w:drawing>
          <wp:inline distT="0" distB="0" distL="0" distR="0" wp14:anchorId="08B8B7CE" wp14:editId="43B3DEE1">
            <wp:extent cx="4540411" cy="183515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11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F890" w14:textId="77777777" w:rsidR="00960FDF" w:rsidRPr="00960FDF" w:rsidRDefault="00960FDF" w:rsidP="00960FDF"/>
    <w:p w14:paraId="2073DAA2" w14:textId="36A7F0BA" w:rsidR="004C1E51" w:rsidRDefault="004C1E51" w:rsidP="00A305AD">
      <w:pPr>
        <w:pStyle w:val="2"/>
      </w:pPr>
      <w:bookmarkStart w:id="29" w:name="_Toc108424813"/>
      <w:r w:rsidRPr="00974FB9">
        <w:t>Public API’s signatures.</w:t>
      </w:r>
      <w:bookmarkEnd w:id="29"/>
    </w:p>
    <w:p w14:paraId="63CAED0B" w14:textId="3AE98C42" w:rsidR="002164F0" w:rsidRDefault="002164F0" w:rsidP="002164F0">
      <w:pPr>
        <w:pStyle w:val="ac"/>
        <w:numPr>
          <w:ilvl w:val="0"/>
          <w:numId w:val="31"/>
        </w:numPr>
        <w:rPr>
          <w:rFonts w:ascii="Adobi" w:hAnsi="Adobi" w:hint="eastAsia"/>
          <w:sz w:val="28"/>
          <w:szCs w:val="28"/>
        </w:rPr>
      </w:pPr>
      <w:r w:rsidRPr="002164F0">
        <w:rPr>
          <w:rFonts w:ascii="Adobi" w:hAnsi="Adobi" w:cs="Cascadia Mono"/>
          <w:color w:val="2B91AF"/>
          <w:sz w:val="28"/>
          <w:szCs w:val="28"/>
        </w:rPr>
        <w:t>TypeTask</w:t>
      </w:r>
      <w:r w:rsidRPr="002164F0">
        <w:rPr>
          <w:rFonts w:ascii="Adobi" w:hAnsi="Adobi" w:cs="Cascadia Mono"/>
          <w:color w:val="000000"/>
          <w:sz w:val="28"/>
          <w:szCs w:val="28"/>
        </w:rPr>
        <w:t>* getTypeTaskByPriority</w:t>
      </w:r>
      <w:r>
        <w:rPr>
          <w:rFonts w:ascii="Adobi" w:hAnsi="Adobi" w:cs="Cascadia Mono"/>
          <w:color w:val="000000"/>
          <w:sz w:val="28"/>
          <w:szCs w:val="28"/>
        </w:rPr>
        <w:t xml:space="preserve"> </w:t>
      </w:r>
      <w:r w:rsidRPr="002164F0">
        <w:rPr>
          <w:rFonts w:ascii="Adobi" w:hAnsi="Adobi" w:cs="Cascadia Mono"/>
          <w:color w:val="000000"/>
          <w:sz w:val="28"/>
          <w:szCs w:val="28"/>
        </w:rPr>
        <w:t>(</w:t>
      </w:r>
      <w:r w:rsidRPr="002164F0">
        <w:rPr>
          <w:rFonts w:ascii="Adobi" w:hAnsi="Adobi" w:cs="Cascadia Mono"/>
          <w:color w:val="0000FF"/>
          <w:sz w:val="28"/>
          <w:szCs w:val="28"/>
        </w:rPr>
        <w:t>int</w:t>
      </w:r>
      <w:r w:rsidRPr="002164F0">
        <w:rPr>
          <w:rFonts w:ascii="Adobi" w:hAnsi="Adobi" w:cs="Cascadia Mono"/>
          <w:color w:val="000000"/>
          <w:sz w:val="28"/>
          <w:szCs w:val="28"/>
        </w:rPr>
        <w:t xml:space="preserve"> </w:t>
      </w:r>
      <w:r w:rsidRPr="002164F0">
        <w:rPr>
          <w:rFonts w:ascii="Adobi" w:hAnsi="Adobi" w:cs="Cascadia Mono"/>
          <w:color w:val="808080"/>
          <w:sz w:val="28"/>
          <w:szCs w:val="28"/>
        </w:rPr>
        <w:t>priority</w:t>
      </w:r>
      <w:r w:rsidRPr="002164F0">
        <w:rPr>
          <w:rFonts w:ascii="Adobi" w:hAnsi="Adobi" w:cs="Cascadia Mono"/>
          <w:color w:val="000000"/>
          <w:sz w:val="28"/>
          <w:szCs w:val="28"/>
        </w:rPr>
        <w:t>)</w:t>
      </w:r>
      <w:r>
        <w:rPr>
          <w:rFonts w:ascii="Adobi" w:hAnsi="Adobi"/>
          <w:sz w:val="28"/>
          <w:szCs w:val="28"/>
        </w:rPr>
        <w:t>;</w:t>
      </w:r>
    </w:p>
    <w:p w14:paraId="2CB691A6" w14:textId="2BF1765D" w:rsidR="002164F0" w:rsidRPr="002164F0" w:rsidRDefault="002164F0" w:rsidP="002164F0">
      <w:pPr>
        <w:pStyle w:val="ac"/>
        <w:ind w:left="1440"/>
        <w:rPr>
          <w:rFonts w:ascii="Adobi" w:hAnsi="Adobi" w:hint="eastAsia"/>
          <w:sz w:val="28"/>
          <w:szCs w:val="28"/>
        </w:rPr>
      </w:pPr>
      <w:r>
        <w:rPr>
          <w:rFonts w:ascii="Adobi" w:hAnsi="Adobi" w:cs="Cascadia Mono"/>
          <w:sz w:val="28"/>
          <w:szCs w:val="28"/>
        </w:rPr>
        <w:t xml:space="preserve">Create </w:t>
      </w:r>
      <w:r w:rsidRPr="002164F0">
        <w:rPr>
          <w:rFonts w:ascii="Adobi" w:hAnsi="Adobi" w:cs="Cascadia Mono"/>
          <w:color w:val="000000"/>
          <w:sz w:val="28"/>
          <w:szCs w:val="28"/>
        </w:rPr>
        <w:t>TypeTask</w:t>
      </w:r>
      <w:r>
        <w:rPr>
          <w:rFonts w:ascii="Adobi" w:hAnsi="Adobi"/>
          <w:sz w:val="28"/>
          <w:szCs w:val="28"/>
        </w:rPr>
        <w:t xml:space="preserve"> by priority.</w:t>
      </w:r>
    </w:p>
    <w:p w14:paraId="24CE9050" w14:textId="07D123C8" w:rsidR="00B46C8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0" w:name="_Toc108424814"/>
      <w:r>
        <w:rPr>
          <w:rFonts w:ascii="Abadi" w:eastAsia="HGSoeiKakugothicUB" w:hAnsi="Abadi" w:cs="Aharoni"/>
          <w:sz w:val="36"/>
          <w:szCs w:val="36"/>
        </w:rPr>
        <w:lastRenderedPageBreak/>
        <w:t>Testing</w:t>
      </w:r>
      <w:bookmarkEnd w:id="30"/>
    </w:p>
    <w:p w14:paraId="7D567689" w14:textId="1300FC9C" w:rsidR="00B46C8E" w:rsidRDefault="00B46C8E" w:rsidP="00B46C8E">
      <w:pPr>
        <w:rPr>
          <w:rFonts w:ascii="Abadi" w:eastAsia="HGSoeiKakugothicUB" w:hAnsi="Abadi" w:cs="Aharoni"/>
          <w:sz w:val="28"/>
          <w:szCs w:val="28"/>
        </w:rPr>
      </w:pPr>
    </w:p>
    <w:p w14:paraId="27E7A3AC" w14:textId="781608E6" w:rsidR="002A3530" w:rsidRPr="002A3530" w:rsidRDefault="002A3530" w:rsidP="00B46C8E">
      <w:pPr>
        <w:rPr>
          <w:rFonts w:ascii="Abodi" w:hAnsi="Abodi" w:hint="eastAsia"/>
          <w:sz w:val="28"/>
          <w:szCs w:val="28"/>
        </w:rPr>
      </w:pPr>
      <w:r w:rsidRPr="002A3530">
        <w:rPr>
          <w:rFonts w:ascii="Abodi" w:hAnsi="Abodi"/>
          <w:sz w:val="28"/>
          <w:szCs w:val="28"/>
        </w:rPr>
        <w:t>We will create edge cases in terms of size, frequency, quantity - and in the end we will check that they meet the conditions we have allocated.</w:t>
      </w:r>
    </w:p>
    <w:p w14:paraId="348EEA5D" w14:textId="7B3F5D50" w:rsidR="00DE7FEE" w:rsidRDefault="00B46C8E" w:rsidP="00F7031F">
      <w:pPr>
        <w:pStyle w:val="1"/>
        <w:rPr>
          <w:rFonts w:ascii="Abadi" w:eastAsia="HGSoeiKakugothicUB" w:hAnsi="Abadi" w:cs="Aharoni"/>
          <w:sz w:val="36"/>
          <w:szCs w:val="36"/>
        </w:rPr>
      </w:pPr>
      <w:bookmarkStart w:id="31" w:name="_Toc108424815"/>
      <w:r>
        <w:rPr>
          <w:rFonts w:ascii="Abadi" w:eastAsia="HGSoeiKakugothicUB" w:hAnsi="Abadi" w:cs="Aharoni"/>
          <w:sz w:val="36"/>
          <w:szCs w:val="36"/>
        </w:rPr>
        <w:lastRenderedPageBreak/>
        <w:t>Open Issues</w:t>
      </w:r>
      <w:bookmarkEnd w:id="31"/>
    </w:p>
    <w:p w14:paraId="6A6F1EBB" w14:textId="77777777" w:rsidR="00B46C8E" w:rsidRPr="00B46C8E" w:rsidRDefault="00B46C8E" w:rsidP="00B46C8E"/>
    <w:p w14:paraId="67217753" w14:textId="3799875A" w:rsidR="00B46C8E" w:rsidRDefault="00F35A6E" w:rsidP="00BD61F4">
      <w:pPr>
        <w:pStyle w:val="ac"/>
        <w:numPr>
          <w:ilvl w:val="0"/>
          <w:numId w:val="30"/>
        </w:num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What happen if task want to enter to queue and queue full?</w:t>
      </w:r>
      <w:r w:rsidR="00BD61F4" w:rsidRPr="00BD61F4">
        <w:t xml:space="preserve"> </w:t>
      </w:r>
      <w:r w:rsidR="00BD61F4">
        <w:t>Queue Job</w:t>
      </w:r>
    </w:p>
    <w:p w14:paraId="4E7A0915" w14:textId="596E4837" w:rsidR="00F35A6E" w:rsidRDefault="00F35A6E" w:rsidP="00F35A6E">
      <w:pPr>
        <w:pStyle w:val="ac"/>
        <w:numPr>
          <w:ilvl w:val="0"/>
          <w:numId w:val="30"/>
        </w:num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What do when size of task more 20? (divide task…)</w:t>
      </w:r>
    </w:p>
    <w:p w14:paraId="1C23501F" w14:textId="7DCB52D1" w:rsidR="00F35A6E" w:rsidRPr="00F35A6E" w:rsidRDefault="00F35A6E" w:rsidP="00F35A6E">
      <w:pPr>
        <w:pStyle w:val="ac"/>
        <w:numPr>
          <w:ilvl w:val="0"/>
          <w:numId w:val="30"/>
        </w:numPr>
        <w:rPr>
          <w:rFonts w:ascii="Abadi" w:eastAsia="HGSoeiKakugothicUB" w:hAnsi="Abadi" w:cs="Aharoni"/>
          <w:sz w:val="28"/>
          <w:szCs w:val="28"/>
        </w:rPr>
      </w:pPr>
      <w:r>
        <w:rPr>
          <w:rFonts w:ascii="Abadi" w:eastAsia="HGSoeiKakugothicUB" w:hAnsi="Abadi" w:cs="Aharoni"/>
          <w:sz w:val="28"/>
          <w:szCs w:val="28"/>
        </w:rPr>
        <w:t>Throw message when timeout of task almost finish?</w:t>
      </w:r>
    </w:p>
    <w:sectPr w:rsidR="00F35A6E" w:rsidRPr="00F35A6E" w:rsidSect="00DC7833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720" w:right="720" w:bottom="720" w:left="720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3EDC5" w14:textId="77777777" w:rsidR="00163FDD" w:rsidRDefault="00163FDD" w:rsidP="00BC7623">
      <w:r>
        <w:separator/>
      </w:r>
    </w:p>
  </w:endnote>
  <w:endnote w:type="continuationSeparator" w:id="0">
    <w:p w14:paraId="4FEDD0D7" w14:textId="77777777" w:rsidR="00163FDD" w:rsidRDefault="00163FDD" w:rsidP="00BC7623">
      <w:r>
        <w:continuationSeparator/>
      </w:r>
    </w:p>
  </w:endnote>
  <w:endnote w:type="continuationNotice" w:id="1">
    <w:p w14:paraId="2E813C8C" w14:textId="77777777" w:rsidR="00163FDD" w:rsidRDefault="00163F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bodi">
    <w:altName w:val="Times New Roman"/>
    <w:panose1 w:val="00000000000000000000"/>
    <w:charset w:val="00"/>
    <w:family w:val="roman"/>
    <w:notTrueType/>
    <w:pitch w:val="default"/>
  </w:font>
  <w:font w:name="Adob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1530"/>
      <w:gridCol w:w="7560"/>
      <w:gridCol w:w="1350"/>
    </w:tblGrid>
    <w:tr w:rsidR="00892141" w:rsidRPr="00DC7833" w14:paraId="290FF991" w14:textId="77777777" w:rsidTr="004158CF">
      <w:sdt>
        <w:sdtPr>
          <w:rPr>
            <w:sz w:val="20"/>
            <w:szCs w:val="20"/>
          </w:rPr>
          <w:alias w:val="Publish Date"/>
          <w:tag w:val=""/>
          <w:id w:val="-1761830189"/>
          <w:dataBinding w:prefixMappings="xmlns:ns0='http://schemas.microsoft.com/office/2006/coverPageProps' " w:xpath="/ns0:CoverPageProperties[1]/ns0:PublishDate[1]" w:storeItemID="{55AF091B-3C7A-41E3-B477-F2FDAA23CFDA}"/>
          <w:date w:fullDate="2022-07-19T00:00:00Z">
            <w:dateFormat w:val="dd-MMM-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30" w:type="dxa"/>
            </w:tcPr>
            <w:p w14:paraId="5287A06E" w14:textId="52BBC96C" w:rsidR="00892141" w:rsidRPr="00DC7833" w:rsidRDefault="00A22711" w:rsidP="004158CF">
              <w:pPr>
                <w:pStyle w:val="a6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19-Jul-22</w:t>
              </w:r>
            </w:p>
          </w:tc>
        </w:sdtContent>
      </w:sdt>
      <w:tc>
        <w:tcPr>
          <w:tcW w:w="7560" w:type="dxa"/>
        </w:tcPr>
        <w:p w14:paraId="1F52B106" w14:textId="36086DA2" w:rsidR="00892141" w:rsidRPr="00DC7833" w:rsidRDefault="00892141" w:rsidP="006C4EF9">
          <w:pPr>
            <w:pStyle w:val="a6"/>
            <w:jc w:val="center"/>
            <w:rPr>
              <w:sz w:val="20"/>
              <w:szCs w:val="20"/>
            </w:rPr>
          </w:pPr>
        </w:p>
      </w:tc>
      <w:tc>
        <w:tcPr>
          <w:tcW w:w="1350" w:type="dxa"/>
        </w:tcPr>
        <w:p w14:paraId="425DF1BF" w14:textId="214C23D8" w:rsidR="00892141" w:rsidRPr="00DC7833" w:rsidRDefault="00892141" w:rsidP="00E92455">
          <w:pPr>
            <w:pStyle w:val="a6"/>
            <w:jc w:val="right"/>
            <w:rPr>
              <w:sz w:val="20"/>
              <w:szCs w:val="20"/>
            </w:rPr>
          </w:pPr>
          <w:r w:rsidRPr="00DC7833">
            <w:rPr>
              <w:sz w:val="20"/>
              <w:szCs w:val="20"/>
            </w:rPr>
            <w:t xml:space="preserve">Page </w:t>
          </w:r>
          <w:r w:rsidRPr="00DC7833">
            <w:rPr>
              <w:sz w:val="20"/>
              <w:szCs w:val="20"/>
            </w:rPr>
            <w:fldChar w:fldCharType="begin"/>
          </w:r>
          <w:r w:rsidRPr="00DC7833">
            <w:rPr>
              <w:sz w:val="20"/>
              <w:szCs w:val="20"/>
            </w:rPr>
            <w:instrText xml:space="preserve"> PAGE   \* MERGEFORMAT </w:instrText>
          </w:r>
          <w:r w:rsidRPr="00DC7833">
            <w:rPr>
              <w:sz w:val="20"/>
              <w:szCs w:val="20"/>
            </w:rPr>
            <w:fldChar w:fldCharType="separate"/>
          </w:r>
          <w:r w:rsidR="006911E4">
            <w:rPr>
              <w:noProof/>
              <w:sz w:val="20"/>
              <w:szCs w:val="20"/>
            </w:rPr>
            <w:t>11</w:t>
          </w:r>
          <w:r w:rsidRPr="00DC7833">
            <w:rPr>
              <w:sz w:val="20"/>
              <w:szCs w:val="20"/>
            </w:rPr>
            <w:fldChar w:fldCharType="end"/>
          </w:r>
          <w:r w:rsidRPr="00DC7833">
            <w:rPr>
              <w:sz w:val="20"/>
              <w:szCs w:val="20"/>
            </w:rPr>
            <w:t xml:space="preserve"> of </w:t>
          </w:r>
          <w:r w:rsidRPr="00DC7833">
            <w:rPr>
              <w:noProof/>
              <w:sz w:val="20"/>
              <w:szCs w:val="20"/>
            </w:rPr>
            <w:fldChar w:fldCharType="begin"/>
          </w:r>
          <w:r w:rsidRPr="00DC7833">
            <w:rPr>
              <w:noProof/>
              <w:sz w:val="20"/>
              <w:szCs w:val="20"/>
            </w:rPr>
            <w:instrText xml:space="preserve"> NUMPAGES   \* MERGEFORMAT </w:instrText>
          </w:r>
          <w:r w:rsidRPr="00DC7833">
            <w:rPr>
              <w:noProof/>
              <w:sz w:val="20"/>
              <w:szCs w:val="20"/>
            </w:rPr>
            <w:fldChar w:fldCharType="separate"/>
          </w:r>
          <w:r w:rsidR="006911E4">
            <w:rPr>
              <w:noProof/>
              <w:sz w:val="20"/>
              <w:szCs w:val="20"/>
            </w:rPr>
            <w:t>14</w:t>
          </w:r>
          <w:r w:rsidRPr="00DC7833">
            <w:rPr>
              <w:noProof/>
              <w:sz w:val="20"/>
              <w:szCs w:val="20"/>
            </w:rPr>
            <w:fldChar w:fldCharType="end"/>
          </w:r>
        </w:p>
      </w:tc>
    </w:tr>
  </w:tbl>
  <w:p w14:paraId="64E5E699" w14:textId="77777777" w:rsidR="00892141" w:rsidRDefault="008921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36E2A" w14:textId="55796FBC" w:rsidR="00892141" w:rsidRDefault="00892141" w:rsidP="00433D1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C74DE" w14:textId="77777777" w:rsidR="00163FDD" w:rsidRDefault="00163FDD" w:rsidP="00BC7623">
      <w:r>
        <w:separator/>
      </w:r>
    </w:p>
  </w:footnote>
  <w:footnote w:type="continuationSeparator" w:id="0">
    <w:p w14:paraId="47D0F1D1" w14:textId="77777777" w:rsidR="00163FDD" w:rsidRDefault="00163FDD" w:rsidP="00BC7623">
      <w:r>
        <w:continuationSeparator/>
      </w:r>
    </w:p>
  </w:footnote>
  <w:footnote w:type="continuationNotice" w:id="1">
    <w:p w14:paraId="7C080F14" w14:textId="77777777" w:rsidR="00163FDD" w:rsidRDefault="00163F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880"/>
      <w:gridCol w:w="5040"/>
      <w:gridCol w:w="2520"/>
    </w:tblGrid>
    <w:tr w:rsidR="00892141" w:rsidRPr="00473E84" w14:paraId="6C2F26AB" w14:textId="77777777" w:rsidTr="00B067C8">
      <w:trPr>
        <w:trHeight w:val="301"/>
      </w:trPr>
      <w:tc>
        <w:tcPr>
          <w:tcW w:w="2880" w:type="dxa"/>
        </w:tcPr>
        <w:p w14:paraId="61BBA2CC" w14:textId="0A0498FE" w:rsidR="00892141" w:rsidRPr="00191E7C" w:rsidRDefault="00892141" w:rsidP="00994A32">
          <w:pPr>
            <w:pStyle w:val="a4"/>
          </w:pPr>
        </w:p>
      </w:tc>
      <w:sdt>
        <w:sdtPr>
          <w:alias w:val="Subject"/>
          <w:tag w:val=""/>
          <w:id w:val="-20701849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040" w:type="dxa"/>
            </w:tcPr>
            <w:p w14:paraId="766155C1" w14:textId="53F4D468" w:rsidR="00892141" w:rsidRPr="00473E84" w:rsidRDefault="009133CF" w:rsidP="00DC7833">
              <w:pPr>
                <w:pStyle w:val="a4"/>
                <w:jc w:val="center"/>
              </w:pPr>
              <w:r>
                <w:t>Project Name Design Document</w:t>
              </w:r>
            </w:p>
          </w:tc>
        </w:sdtContent>
      </w:sdt>
      <w:tc>
        <w:tcPr>
          <w:tcW w:w="2520" w:type="dxa"/>
        </w:tcPr>
        <w:p w14:paraId="0F23D1AA" w14:textId="5A8304B2" w:rsidR="00892141" w:rsidRPr="00473E84" w:rsidRDefault="00892141" w:rsidP="006C4EF9">
          <w:pPr>
            <w:pStyle w:val="a4"/>
            <w:jc w:val="right"/>
            <w:rPr>
              <w:sz w:val="24"/>
              <w:szCs w:val="24"/>
            </w:rPr>
          </w:pPr>
          <w:r w:rsidRPr="006C4EF9">
            <w:rPr>
              <w:sz w:val="24"/>
              <w:szCs w:val="24"/>
            </w:rPr>
            <w:t>Revision:</w:t>
          </w:r>
          <w:r>
            <w:rPr>
              <w:sz w:val="24"/>
              <w:szCs w:val="24"/>
            </w:rPr>
            <w:t xml:space="preserve"> </w:t>
          </w:r>
          <w:sdt>
            <w:sdtPr>
              <w:rPr>
                <w:sz w:val="24"/>
                <w:szCs w:val="24"/>
              </w:rPr>
              <w:alias w:val="Status"/>
              <w:tag w:val=""/>
              <w:id w:val="-1244709776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A7BA9">
                <w:rPr>
                  <w:sz w:val="24"/>
                  <w:szCs w:val="24"/>
                </w:rPr>
                <w:t>0.</w:t>
              </w:r>
              <w:r w:rsidR="00F85E76">
                <w:rPr>
                  <w:sz w:val="24"/>
                  <w:szCs w:val="24"/>
                </w:rPr>
                <w:t>1</w:t>
              </w:r>
            </w:sdtContent>
          </w:sdt>
        </w:p>
      </w:tc>
    </w:tr>
  </w:tbl>
  <w:p w14:paraId="67EB6C00" w14:textId="77777777" w:rsidR="00892141" w:rsidRDefault="00892141" w:rsidP="00E9245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B877" w14:textId="77777777" w:rsidR="00892141" w:rsidRDefault="00892141" w:rsidP="00E92455">
    <w:pPr>
      <w:pStyle w:val="a4"/>
    </w:pPr>
  </w:p>
  <w:p w14:paraId="0CFC8CB1" w14:textId="77777777" w:rsidR="00892141" w:rsidRDefault="00892141" w:rsidP="00E92455">
    <w:pPr>
      <w:pStyle w:val="a4"/>
    </w:pPr>
  </w:p>
  <w:p w14:paraId="4FAE2583" w14:textId="77777777" w:rsidR="00892141" w:rsidRDefault="008921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2E83"/>
    <w:multiLevelType w:val="hybridMultilevel"/>
    <w:tmpl w:val="066E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36E33"/>
    <w:multiLevelType w:val="hybridMultilevel"/>
    <w:tmpl w:val="B682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571"/>
    <w:multiLevelType w:val="hybridMultilevel"/>
    <w:tmpl w:val="9A90145E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784C"/>
    <w:multiLevelType w:val="multilevel"/>
    <w:tmpl w:val="4D52BAC0"/>
    <w:lvl w:ilvl="0">
      <w:start w:val="1"/>
      <w:numFmt w:val="decimal"/>
      <w:pStyle w:val="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pStyle w:val="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17A97039"/>
    <w:multiLevelType w:val="hybridMultilevel"/>
    <w:tmpl w:val="09F8B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B4838"/>
    <w:multiLevelType w:val="hybridMultilevel"/>
    <w:tmpl w:val="7A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80E0E"/>
    <w:multiLevelType w:val="hybridMultilevel"/>
    <w:tmpl w:val="4B7E9A28"/>
    <w:lvl w:ilvl="0" w:tplc="3EA0D86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C2C2A"/>
    <w:multiLevelType w:val="hybridMultilevel"/>
    <w:tmpl w:val="EE0C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72359"/>
    <w:multiLevelType w:val="multilevel"/>
    <w:tmpl w:val="7AE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7041B"/>
    <w:multiLevelType w:val="hybridMultilevel"/>
    <w:tmpl w:val="B79EAE5A"/>
    <w:lvl w:ilvl="0" w:tplc="F6467298">
      <w:start w:val="1"/>
      <w:numFmt w:val="bullet"/>
      <w:lvlText w:val="-"/>
      <w:lvlJc w:val="left"/>
      <w:pPr>
        <w:ind w:left="720" w:hanging="360"/>
      </w:pPr>
      <w:rPr>
        <w:rFonts w:ascii="Abadi" w:eastAsiaTheme="minorEastAsia" w:hAnsi="Abad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B58D0"/>
    <w:multiLevelType w:val="hybridMultilevel"/>
    <w:tmpl w:val="F724A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0468B5"/>
    <w:multiLevelType w:val="hybridMultilevel"/>
    <w:tmpl w:val="C900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4621E2"/>
    <w:multiLevelType w:val="hybridMultilevel"/>
    <w:tmpl w:val="09E02EA2"/>
    <w:lvl w:ilvl="0" w:tplc="F0A6BC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F01AA"/>
    <w:multiLevelType w:val="hybridMultilevel"/>
    <w:tmpl w:val="0582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20142"/>
    <w:multiLevelType w:val="hybridMultilevel"/>
    <w:tmpl w:val="C9D0B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233D3B"/>
    <w:multiLevelType w:val="hybridMultilevel"/>
    <w:tmpl w:val="7552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6B538A"/>
    <w:multiLevelType w:val="hybridMultilevel"/>
    <w:tmpl w:val="5A48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D23BE"/>
    <w:multiLevelType w:val="multilevel"/>
    <w:tmpl w:val="C23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F541D"/>
    <w:multiLevelType w:val="hybridMultilevel"/>
    <w:tmpl w:val="4932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9349D"/>
    <w:multiLevelType w:val="hybridMultilevel"/>
    <w:tmpl w:val="5880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53744"/>
    <w:multiLevelType w:val="hybridMultilevel"/>
    <w:tmpl w:val="DBB8CDE4"/>
    <w:lvl w:ilvl="0" w:tplc="F6467298">
      <w:start w:val="1"/>
      <w:numFmt w:val="bullet"/>
      <w:lvlText w:val="-"/>
      <w:lvlJc w:val="left"/>
      <w:pPr>
        <w:ind w:left="1440" w:hanging="360"/>
      </w:pPr>
      <w:rPr>
        <w:rFonts w:ascii="Abadi" w:eastAsiaTheme="minorEastAsia" w:hAnsi="Abad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567FC1"/>
    <w:multiLevelType w:val="multilevel"/>
    <w:tmpl w:val="0B2285B2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2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288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22" w15:restartNumberingAfterBreak="0">
    <w:nsid w:val="7ED20B13"/>
    <w:multiLevelType w:val="hybridMultilevel"/>
    <w:tmpl w:val="EBE07406"/>
    <w:lvl w:ilvl="0" w:tplc="917A9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8D18A5"/>
    <w:multiLevelType w:val="hybridMultilevel"/>
    <w:tmpl w:val="8624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1"/>
  </w:num>
  <w:num w:numId="4">
    <w:abstractNumId w:val="6"/>
  </w:num>
  <w:num w:numId="5">
    <w:abstractNumId w:val="2"/>
  </w:num>
  <w:num w:numId="6">
    <w:abstractNumId w:val="16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21"/>
  </w:num>
  <w:num w:numId="14">
    <w:abstractNumId w:val="21"/>
  </w:num>
  <w:num w:numId="15">
    <w:abstractNumId w:val="15"/>
  </w:num>
  <w:num w:numId="16">
    <w:abstractNumId w:val="11"/>
  </w:num>
  <w:num w:numId="17">
    <w:abstractNumId w:val="19"/>
  </w:num>
  <w:num w:numId="18">
    <w:abstractNumId w:val="3"/>
  </w:num>
  <w:num w:numId="1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7"/>
  </w:num>
  <w:num w:numId="22">
    <w:abstractNumId w:val="23"/>
  </w:num>
  <w:num w:numId="23">
    <w:abstractNumId w:val="8"/>
  </w:num>
  <w:num w:numId="24">
    <w:abstractNumId w:val="18"/>
  </w:num>
  <w:num w:numId="25">
    <w:abstractNumId w:val="1"/>
  </w:num>
  <w:num w:numId="26">
    <w:abstractNumId w:val="1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0"/>
  </w:num>
  <w:num w:numId="30">
    <w:abstractNumId w:val="14"/>
  </w:num>
  <w:num w:numId="31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2D"/>
    <w:rsid w:val="0000028C"/>
    <w:rsid w:val="00001D4D"/>
    <w:rsid w:val="0000279E"/>
    <w:rsid w:val="00002BDA"/>
    <w:rsid w:val="00002E10"/>
    <w:rsid w:val="000031DD"/>
    <w:rsid w:val="0000384D"/>
    <w:rsid w:val="00004322"/>
    <w:rsid w:val="00004C09"/>
    <w:rsid w:val="00004F1B"/>
    <w:rsid w:val="00005976"/>
    <w:rsid w:val="00005B0B"/>
    <w:rsid w:val="00005BE2"/>
    <w:rsid w:val="00005CF5"/>
    <w:rsid w:val="00006646"/>
    <w:rsid w:val="0000670E"/>
    <w:rsid w:val="00006A77"/>
    <w:rsid w:val="00006C08"/>
    <w:rsid w:val="00006D76"/>
    <w:rsid w:val="00007E30"/>
    <w:rsid w:val="00010667"/>
    <w:rsid w:val="00010D36"/>
    <w:rsid w:val="00010FB9"/>
    <w:rsid w:val="00011A1F"/>
    <w:rsid w:val="00012084"/>
    <w:rsid w:val="000125CB"/>
    <w:rsid w:val="000126F2"/>
    <w:rsid w:val="00012A09"/>
    <w:rsid w:val="00012D3D"/>
    <w:rsid w:val="000132AF"/>
    <w:rsid w:val="0001387B"/>
    <w:rsid w:val="00013AC2"/>
    <w:rsid w:val="00015651"/>
    <w:rsid w:val="0001575C"/>
    <w:rsid w:val="00015D1F"/>
    <w:rsid w:val="0001607F"/>
    <w:rsid w:val="000160F7"/>
    <w:rsid w:val="00016B20"/>
    <w:rsid w:val="000178BF"/>
    <w:rsid w:val="00017D07"/>
    <w:rsid w:val="00017D1D"/>
    <w:rsid w:val="00020057"/>
    <w:rsid w:val="000201C6"/>
    <w:rsid w:val="000203EE"/>
    <w:rsid w:val="000206E3"/>
    <w:rsid w:val="00020862"/>
    <w:rsid w:val="00020B16"/>
    <w:rsid w:val="00021865"/>
    <w:rsid w:val="00022153"/>
    <w:rsid w:val="00022736"/>
    <w:rsid w:val="000228FD"/>
    <w:rsid w:val="00022A90"/>
    <w:rsid w:val="00022BD2"/>
    <w:rsid w:val="00022F5F"/>
    <w:rsid w:val="00023052"/>
    <w:rsid w:val="000234A8"/>
    <w:rsid w:val="000234AE"/>
    <w:rsid w:val="0002368A"/>
    <w:rsid w:val="000239B7"/>
    <w:rsid w:val="00023DB8"/>
    <w:rsid w:val="00024481"/>
    <w:rsid w:val="00024648"/>
    <w:rsid w:val="00024888"/>
    <w:rsid w:val="00024A02"/>
    <w:rsid w:val="00024B10"/>
    <w:rsid w:val="00024DCE"/>
    <w:rsid w:val="000251DD"/>
    <w:rsid w:val="00025E9D"/>
    <w:rsid w:val="00026882"/>
    <w:rsid w:val="00026BAA"/>
    <w:rsid w:val="00026EF1"/>
    <w:rsid w:val="00026F6C"/>
    <w:rsid w:val="0002762F"/>
    <w:rsid w:val="000278F9"/>
    <w:rsid w:val="00027A8F"/>
    <w:rsid w:val="00027AA1"/>
    <w:rsid w:val="00030214"/>
    <w:rsid w:val="00030870"/>
    <w:rsid w:val="00030B4E"/>
    <w:rsid w:val="00030DA2"/>
    <w:rsid w:val="0003141D"/>
    <w:rsid w:val="00031D63"/>
    <w:rsid w:val="0003256A"/>
    <w:rsid w:val="0003261D"/>
    <w:rsid w:val="000328D3"/>
    <w:rsid w:val="00032AFC"/>
    <w:rsid w:val="00032F1D"/>
    <w:rsid w:val="00032FE4"/>
    <w:rsid w:val="0003358A"/>
    <w:rsid w:val="0003393D"/>
    <w:rsid w:val="00033C5B"/>
    <w:rsid w:val="00033D0E"/>
    <w:rsid w:val="00033DFD"/>
    <w:rsid w:val="00033FB6"/>
    <w:rsid w:val="00034AA2"/>
    <w:rsid w:val="00034CCD"/>
    <w:rsid w:val="000353BF"/>
    <w:rsid w:val="00035CF7"/>
    <w:rsid w:val="00035E15"/>
    <w:rsid w:val="00036419"/>
    <w:rsid w:val="0003682F"/>
    <w:rsid w:val="00036D45"/>
    <w:rsid w:val="00037368"/>
    <w:rsid w:val="00037520"/>
    <w:rsid w:val="000375A7"/>
    <w:rsid w:val="000377B3"/>
    <w:rsid w:val="00037D86"/>
    <w:rsid w:val="00040495"/>
    <w:rsid w:val="00040CB1"/>
    <w:rsid w:val="000410C8"/>
    <w:rsid w:val="0004113A"/>
    <w:rsid w:val="00041993"/>
    <w:rsid w:val="00041A51"/>
    <w:rsid w:val="00041BBB"/>
    <w:rsid w:val="00042F6B"/>
    <w:rsid w:val="000433E7"/>
    <w:rsid w:val="00043CC6"/>
    <w:rsid w:val="00043E01"/>
    <w:rsid w:val="00043EEE"/>
    <w:rsid w:val="0004402A"/>
    <w:rsid w:val="0004430D"/>
    <w:rsid w:val="00044636"/>
    <w:rsid w:val="000449F5"/>
    <w:rsid w:val="00044A5C"/>
    <w:rsid w:val="00044C23"/>
    <w:rsid w:val="0004564C"/>
    <w:rsid w:val="00046E47"/>
    <w:rsid w:val="000474EB"/>
    <w:rsid w:val="00047648"/>
    <w:rsid w:val="00047880"/>
    <w:rsid w:val="00047A3E"/>
    <w:rsid w:val="00047EE6"/>
    <w:rsid w:val="0005089D"/>
    <w:rsid w:val="00050F71"/>
    <w:rsid w:val="00051492"/>
    <w:rsid w:val="0005187E"/>
    <w:rsid w:val="00051922"/>
    <w:rsid w:val="00051D17"/>
    <w:rsid w:val="00051F52"/>
    <w:rsid w:val="000521A0"/>
    <w:rsid w:val="0005249D"/>
    <w:rsid w:val="0005262B"/>
    <w:rsid w:val="00053453"/>
    <w:rsid w:val="00053F7C"/>
    <w:rsid w:val="00054D43"/>
    <w:rsid w:val="00054DDD"/>
    <w:rsid w:val="000551F6"/>
    <w:rsid w:val="00055ABB"/>
    <w:rsid w:val="00055D44"/>
    <w:rsid w:val="00056BA8"/>
    <w:rsid w:val="00057021"/>
    <w:rsid w:val="0006015D"/>
    <w:rsid w:val="000602BF"/>
    <w:rsid w:val="00060389"/>
    <w:rsid w:val="00060B27"/>
    <w:rsid w:val="00060C76"/>
    <w:rsid w:val="000615F1"/>
    <w:rsid w:val="00061D1B"/>
    <w:rsid w:val="00062795"/>
    <w:rsid w:val="00062C08"/>
    <w:rsid w:val="00062C4C"/>
    <w:rsid w:val="00062C7D"/>
    <w:rsid w:val="00062CE9"/>
    <w:rsid w:val="000632D7"/>
    <w:rsid w:val="000634A0"/>
    <w:rsid w:val="000639C0"/>
    <w:rsid w:val="00063AF5"/>
    <w:rsid w:val="0006478D"/>
    <w:rsid w:val="000647C7"/>
    <w:rsid w:val="00064B04"/>
    <w:rsid w:val="0006516F"/>
    <w:rsid w:val="0006543D"/>
    <w:rsid w:val="00065B9C"/>
    <w:rsid w:val="00065C37"/>
    <w:rsid w:val="00066502"/>
    <w:rsid w:val="00066567"/>
    <w:rsid w:val="000668EF"/>
    <w:rsid w:val="00067399"/>
    <w:rsid w:val="00067561"/>
    <w:rsid w:val="00067DFF"/>
    <w:rsid w:val="00067EAD"/>
    <w:rsid w:val="00067FEF"/>
    <w:rsid w:val="00070480"/>
    <w:rsid w:val="00070E95"/>
    <w:rsid w:val="00070F63"/>
    <w:rsid w:val="0007177C"/>
    <w:rsid w:val="00071D7F"/>
    <w:rsid w:val="00071FF4"/>
    <w:rsid w:val="000720DD"/>
    <w:rsid w:val="000723E5"/>
    <w:rsid w:val="0007251C"/>
    <w:rsid w:val="00072548"/>
    <w:rsid w:val="0007282E"/>
    <w:rsid w:val="00072B07"/>
    <w:rsid w:val="00072C14"/>
    <w:rsid w:val="000734C8"/>
    <w:rsid w:val="0007367E"/>
    <w:rsid w:val="0007402A"/>
    <w:rsid w:val="000745C2"/>
    <w:rsid w:val="00074784"/>
    <w:rsid w:val="00074A2A"/>
    <w:rsid w:val="00075540"/>
    <w:rsid w:val="000756F3"/>
    <w:rsid w:val="000757F7"/>
    <w:rsid w:val="0007592C"/>
    <w:rsid w:val="0007649E"/>
    <w:rsid w:val="00076B8C"/>
    <w:rsid w:val="000772F7"/>
    <w:rsid w:val="00077524"/>
    <w:rsid w:val="000775AA"/>
    <w:rsid w:val="000775D5"/>
    <w:rsid w:val="0007772E"/>
    <w:rsid w:val="0008020D"/>
    <w:rsid w:val="000808D7"/>
    <w:rsid w:val="000809E6"/>
    <w:rsid w:val="0008141F"/>
    <w:rsid w:val="00081B34"/>
    <w:rsid w:val="00082629"/>
    <w:rsid w:val="00082D69"/>
    <w:rsid w:val="00083520"/>
    <w:rsid w:val="00083EB0"/>
    <w:rsid w:val="000840A0"/>
    <w:rsid w:val="000840C1"/>
    <w:rsid w:val="0008424F"/>
    <w:rsid w:val="000845B2"/>
    <w:rsid w:val="00084DDD"/>
    <w:rsid w:val="00085449"/>
    <w:rsid w:val="00085DDF"/>
    <w:rsid w:val="00086455"/>
    <w:rsid w:val="00086E27"/>
    <w:rsid w:val="0009022A"/>
    <w:rsid w:val="0009045F"/>
    <w:rsid w:val="00090498"/>
    <w:rsid w:val="00090BBD"/>
    <w:rsid w:val="00091445"/>
    <w:rsid w:val="00091D5E"/>
    <w:rsid w:val="00092335"/>
    <w:rsid w:val="000931BA"/>
    <w:rsid w:val="0009337E"/>
    <w:rsid w:val="00093494"/>
    <w:rsid w:val="000941D3"/>
    <w:rsid w:val="0009519F"/>
    <w:rsid w:val="00095200"/>
    <w:rsid w:val="000956E7"/>
    <w:rsid w:val="0009677D"/>
    <w:rsid w:val="00096874"/>
    <w:rsid w:val="00096C5F"/>
    <w:rsid w:val="00097389"/>
    <w:rsid w:val="00097629"/>
    <w:rsid w:val="0009769C"/>
    <w:rsid w:val="000976C0"/>
    <w:rsid w:val="00097D2E"/>
    <w:rsid w:val="000A01BD"/>
    <w:rsid w:val="000A0A2A"/>
    <w:rsid w:val="000A0E65"/>
    <w:rsid w:val="000A0E99"/>
    <w:rsid w:val="000A18A8"/>
    <w:rsid w:val="000A21BE"/>
    <w:rsid w:val="000A2D8D"/>
    <w:rsid w:val="000A32FC"/>
    <w:rsid w:val="000A5B08"/>
    <w:rsid w:val="000A6790"/>
    <w:rsid w:val="000A6A06"/>
    <w:rsid w:val="000A6A54"/>
    <w:rsid w:val="000A6E33"/>
    <w:rsid w:val="000A74ED"/>
    <w:rsid w:val="000A7797"/>
    <w:rsid w:val="000A7A76"/>
    <w:rsid w:val="000A7A7D"/>
    <w:rsid w:val="000A7FC0"/>
    <w:rsid w:val="000B05D3"/>
    <w:rsid w:val="000B0F18"/>
    <w:rsid w:val="000B0FBD"/>
    <w:rsid w:val="000B133C"/>
    <w:rsid w:val="000B24F1"/>
    <w:rsid w:val="000B2A37"/>
    <w:rsid w:val="000B2C9A"/>
    <w:rsid w:val="000B2CD6"/>
    <w:rsid w:val="000B2D02"/>
    <w:rsid w:val="000B39A8"/>
    <w:rsid w:val="000B42E3"/>
    <w:rsid w:val="000B4E55"/>
    <w:rsid w:val="000B4FDA"/>
    <w:rsid w:val="000B516B"/>
    <w:rsid w:val="000B545A"/>
    <w:rsid w:val="000B54CD"/>
    <w:rsid w:val="000B5955"/>
    <w:rsid w:val="000B59FE"/>
    <w:rsid w:val="000B60CC"/>
    <w:rsid w:val="000B61F2"/>
    <w:rsid w:val="000B690B"/>
    <w:rsid w:val="000B77EB"/>
    <w:rsid w:val="000B7A57"/>
    <w:rsid w:val="000B7BFB"/>
    <w:rsid w:val="000C0431"/>
    <w:rsid w:val="000C05AA"/>
    <w:rsid w:val="000C064A"/>
    <w:rsid w:val="000C0C11"/>
    <w:rsid w:val="000C0CE8"/>
    <w:rsid w:val="000C0D86"/>
    <w:rsid w:val="000C0F3D"/>
    <w:rsid w:val="000C1397"/>
    <w:rsid w:val="000C19D9"/>
    <w:rsid w:val="000C292E"/>
    <w:rsid w:val="000C2CD5"/>
    <w:rsid w:val="000C2EEA"/>
    <w:rsid w:val="000C32D8"/>
    <w:rsid w:val="000C3477"/>
    <w:rsid w:val="000C3BE5"/>
    <w:rsid w:val="000C41CB"/>
    <w:rsid w:val="000C4A78"/>
    <w:rsid w:val="000C4B64"/>
    <w:rsid w:val="000C51AC"/>
    <w:rsid w:val="000C5352"/>
    <w:rsid w:val="000C5A1E"/>
    <w:rsid w:val="000C61C8"/>
    <w:rsid w:val="000C6235"/>
    <w:rsid w:val="000C6323"/>
    <w:rsid w:val="000C735A"/>
    <w:rsid w:val="000C73DB"/>
    <w:rsid w:val="000C7454"/>
    <w:rsid w:val="000D02B8"/>
    <w:rsid w:val="000D071C"/>
    <w:rsid w:val="000D090A"/>
    <w:rsid w:val="000D0A9D"/>
    <w:rsid w:val="000D0D09"/>
    <w:rsid w:val="000D10A2"/>
    <w:rsid w:val="000D115C"/>
    <w:rsid w:val="000D1231"/>
    <w:rsid w:val="000D1315"/>
    <w:rsid w:val="000D1F7C"/>
    <w:rsid w:val="000D23FC"/>
    <w:rsid w:val="000D24F3"/>
    <w:rsid w:val="000D2BDF"/>
    <w:rsid w:val="000D2C00"/>
    <w:rsid w:val="000D33FD"/>
    <w:rsid w:val="000D3888"/>
    <w:rsid w:val="000D39E5"/>
    <w:rsid w:val="000D3BDE"/>
    <w:rsid w:val="000D40E7"/>
    <w:rsid w:val="000D40F7"/>
    <w:rsid w:val="000D42FD"/>
    <w:rsid w:val="000D43FA"/>
    <w:rsid w:val="000D4410"/>
    <w:rsid w:val="000D482E"/>
    <w:rsid w:val="000D4A70"/>
    <w:rsid w:val="000D526D"/>
    <w:rsid w:val="000D632C"/>
    <w:rsid w:val="000D6735"/>
    <w:rsid w:val="000D67A6"/>
    <w:rsid w:val="000D6C2B"/>
    <w:rsid w:val="000D6F7F"/>
    <w:rsid w:val="000D76D0"/>
    <w:rsid w:val="000D7702"/>
    <w:rsid w:val="000D7CF2"/>
    <w:rsid w:val="000D7EC8"/>
    <w:rsid w:val="000E00D0"/>
    <w:rsid w:val="000E0541"/>
    <w:rsid w:val="000E0989"/>
    <w:rsid w:val="000E14C9"/>
    <w:rsid w:val="000E1BF1"/>
    <w:rsid w:val="000E2037"/>
    <w:rsid w:val="000E2842"/>
    <w:rsid w:val="000E2BCD"/>
    <w:rsid w:val="000E33F9"/>
    <w:rsid w:val="000E4094"/>
    <w:rsid w:val="000E443B"/>
    <w:rsid w:val="000E4862"/>
    <w:rsid w:val="000E4D69"/>
    <w:rsid w:val="000E680B"/>
    <w:rsid w:val="000E6EF2"/>
    <w:rsid w:val="000E715C"/>
    <w:rsid w:val="000E7160"/>
    <w:rsid w:val="000E76B5"/>
    <w:rsid w:val="000E7C19"/>
    <w:rsid w:val="000E7D94"/>
    <w:rsid w:val="000F0AD4"/>
    <w:rsid w:val="000F1093"/>
    <w:rsid w:val="000F1482"/>
    <w:rsid w:val="000F1D8B"/>
    <w:rsid w:val="000F2663"/>
    <w:rsid w:val="000F37AE"/>
    <w:rsid w:val="000F513D"/>
    <w:rsid w:val="000F5786"/>
    <w:rsid w:val="000F5C48"/>
    <w:rsid w:val="000F5EE2"/>
    <w:rsid w:val="000F616E"/>
    <w:rsid w:val="000F650C"/>
    <w:rsid w:val="000F6D5C"/>
    <w:rsid w:val="000F74A8"/>
    <w:rsid w:val="000F7961"/>
    <w:rsid w:val="000F7BE3"/>
    <w:rsid w:val="000F7C9F"/>
    <w:rsid w:val="000F7E13"/>
    <w:rsid w:val="001007CC"/>
    <w:rsid w:val="00100FFC"/>
    <w:rsid w:val="00101034"/>
    <w:rsid w:val="001015A2"/>
    <w:rsid w:val="0010225F"/>
    <w:rsid w:val="001022DB"/>
    <w:rsid w:val="001029E3"/>
    <w:rsid w:val="00102DB3"/>
    <w:rsid w:val="00103C44"/>
    <w:rsid w:val="00103C54"/>
    <w:rsid w:val="00104E99"/>
    <w:rsid w:val="001051B5"/>
    <w:rsid w:val="001059E5"/>
    <w:rsid w:val="00106707"/>
    <w:rsid w:val="00106944"/>
    <w:rsid w:val="00106E9E"/>
    <w:rsid w:val="001076C3"/>
    <w:rsid w:val="00107B84"/>
    <w:rsid w:val="00107F8D"/>
    <w:rsid w:val="00107F9D"/>
    <w:rsid w:val="0011075B"/>
    <w:rsid w:val="00110D42"/>
    <w:rsid w:val="001114ED"/>
    <w:rsid w:val="0011153A"/>
    <w:rsid w:val="0011175F"/>
    <w:rsid w:val="00111826"/>
    <w:rsid w:val="00112038"/>
    <w:rsid w:val="00112071"/>
    <w:rsid w:val="0011234B"/>
    <w:rsid w:val="0011248E"/>
    <w:rsid w:val="001124C7"/>
    <w:rsid w:val="00112A39"/>
    <w:rsid w:val="001136F1"/>
    <w:rsid w:val="0011394C"/>
    <w:rsid w:val="00113C5F"/>
    <w:rsid w:val="00113D88"/>
    <w:rsid w:val="00113E55"/>
    <w:rsid w:val="001141B1"/>
    <w:rsid w:val="001143F6"/>
    <w:rsid w:val="001145F4"/>
    <w:rsid w:val="00114830"/>
    <w:rsid w:val="001149A5"/>
    <w:rsid w:val="00114C79"/>
    <w:rsid w:val="00114CA3"/>
    <w:rsid w:val="001152B0"/>
    <w:rsid w:val="00115948"/>
    <w:rsid w:val="00115AD8"/>
    <w:rsid w:val="00115BD1"/>
    <w:rsid w:val="00115BF5"/>
    <w:rsid w:val="001165B0"/>
    <w:rsid w:val="00117302"/>
    <w:rsid w:val="00117F76"/>
    <w:rsid w:val="00120769"/>
    <w:rsid w:val="001209DB"/>
    <w:rsid w:val="00120C84"/>
    <w:rsid w:val="00120F09"/>
    <w:rsid w:val="0012140F"/>
    <w:rsid w:val="001225BC"/>
    <w:rsid w:val="00122D34"/>
    <w:rsid w:val="00122DF5"/>
    <w:rsid w:val="0012363D"/>
    <w:rsid w:val="00123AA7"/>
    <w:rsid w:val="00123B35"/>
    <w:rsid w:val="001240D0"/>
    <w:rsid w:val="00124E0D"/>
    <w:rsid w:val="00125490"/>
    <w:rsid w:val="001259A6"/>
    <w:rsid w:val="00125A18"/>
    <w:rsid w:val="00125B7D"/>
    <w:rsid w:val="00126406"/>
    <w:rsid w:val="00126574"/>
    <w:rsid w:val="0012682E"/>
    <w:rsid w:val="00126873"/>
    <w:rsid w:val="001270F7"/>
    <w:rsid w:val="0012799F"/>
    <w:rsid w:val="00127AA7"/>
    <w:rsid w:val="00130756"/>
    <w:rsid w:val="001314A6"/>
    <w:rsid w:val="0013199F"/>
    <w:rsid w:val="00132045"/>
    <w:rsid w:val="00132419"/>
    <w:rsid w:val="00132420"/>
    <w:rsid w:val="00132D04"/>
    <w:rsid w:val="00132EC0"/>
    <w:rsid w:val="00132EE3"/>
    <w:rsid w:val="0013333F"/>
    <w:rsid w:val="00133D02"/>
    <w:rsid w:val="0013409A"/>
    <w:rsid w:val="00134B1D"/>
    <w:rsid w:val="00135324"/>
    <w:rsid w:val="0013585C"/>
    <w:rsid w:val="00135F74"/>
    <w:rsid w:val="00136A4A"/>
    <w:rsid w:val="0013711C"/>
    <w:rsid w:val="001375E0"/>
    <w:rsid w:val="001378F9"/>
    <w:rsid w:val="0013793A"/>
    <w:rsid w:val="00140744"/>
    <w:rsid w:val="00140D78"/>
    <w:rsid w:val="00140E18"/>
    <w:rsid w:val="001412EB"/>
    <w:rsid w:val="001413D6"/>
    <w:rsid w:val="0014148D"/>
    <w:rsid w:val="001415B7"/>
    <w:rsid w:val="001418A2"/>
    <w:rsid w:val="00141919"/>
    <w:rsid w:val="00141AC2"/>
    <w:rsid w:val="00141E77"/>
    <w:rsid w:val="00142274"/>
    <w:rsid w:val="00142507"/>
    <w:rsid w:val="00142C01"/>
    <w:rsid w:val="00142EEE"/>
    <w:rsid w:val="00143127"/>
    <w:rsid w:val="00143C19"/>
    <w:rsid w:val="0014403A"/>
    <w:rsid w:val="0014449D"/>
    <w:rsid w:val="001444D7"/>
    <w:rsid w:val="001449DE"/>
    <w:rsid w:val="00144F81"/>
    <w:rsid w:val="00145513"/>
    <w:rsid w:val="00145909"/>
    <w:rsid w:val="00146459"/>
    <w:rsid w:val="001466E3"/>
    <w:rsid w:val="00146ADB"/>
    <w:rsid w:val="00147056"/>
    <w:rsid w:val="0014717F"/>
    <w:rsid w:val="001473BC"/>
    <w:rsid w:val="00147478"/>
    <w:rsid w:val="00147B31"/>
    <w:rsid w:val="00147BB7"/>
    <w:rsid w:val="00150673"/>
    <w:rsid w:val="00150B5C"/>
    <w:rsid w:val="00150D7A"/>
    <w:rsid w:val="00150E37"/>
    <w:rsid w:val="0015112C"/>
    <w:rsid w:val="001512EC"/>
    <w:rsid w:val="001517CE"/>
    <w:rsid w:val="001525C7"/>
    <w:rsid w:val="00152956"/>
    <w:rsid w:val="00152A3A"/>
    <w:rsid w:val="00152D3A"/>
    <w:rsid w:val="00152F73"/>
    <w:rsid w:val="00153173"/>
    <w:rsid w:val="00153187"/>
    <w:rsid w:val="001531ED"/>
    <w:rsid w:val="001532D2"/>
    <w:rsid w:val="0015342E"/>
    <w:rsid w:val="00153A26"/>
    <w:rsid w:val="00153BAB"/>
    <w:rsid w:val="00153D40"/>
    <w:rsid w:val="00153EFF"/>
    <w:rsid w:val="00154051"/>
    <w:rsid w:val="00154226"/>
    <w:rsid w:val="00154750"/>
    <w:rsid w:val="00154882"/>
    <w:rsid w:val="00154FFA"/>
    <w:rsid w:val="0015575E"/>
    <w:rsid w:val="00155A8D"/>
    <w:rsid w:val="00155E10"/>
    <w:rsid w:val="00155E20"/>
    <w:rsid w:val="00155E44"/>
    <w:rsid w:val="00156013"/>
    <w:rsid w:val="001561F2"/>
    <w:rsid w:val="00156BB9"/>
    <w:rsid w:val="00157024"/>
    <w:rsid w:val="0015782B"/>
    <w:rsid w:val="00157B31"/>
    <w:rsid w:val="00160533"/>
    <w:rsid w:val="00160A59"/>
    <w:rsid w:val="00160AD0"/>
    <w:rsid w:val="00160B10"/>
    <w:rsid w:val="00160CB4"/>
    <w:rsid w:val="00160F59"/>
    <w:rsid w:val="00161457"/>
    <w:rsid w:val="001618BA"/>
    <w:rsid w:val="00161D3F"/>
    <w:rsid w:val="00161E84"/>
    <w:rsid w:val="001621EA"/>
    <w:rsid w:val="001622C0"/>
    <w:rsid w:val="00162F88"/>
    <w:rsid w:val="00163582"/>
    <w:rsid w:val="001635A0"/>
    <w:rsid w:val="001635DC"/>
    <w:rsid w:val="00163A56"/>
    <w:rsid w:val="00163EEB"/>
    <w:rsid w:val="00163FDD"/>
    <w:rsid w:val="0016456B"/>
    <w:rsid w:val="00164577"/>
    <w:rsid w:val="00164F45"/>
    <w:rsid w:val="00165078"/>
    <w:rsid w:val="00165A78"/>
    <w:rsid w:val="00165AE7"/>
    <w:rsid w:val="00165D38"/>
    <w:rsid w:val="001660BA"/>
    <w:rsid w:val="001674FA"/>
    <w:rsid w:val="00167725"/>
    <w:rsid w:val="00167BE4"/>
    <w:rsid w:val="00167EBD"/>
    <w:rsid w:val="00170256"/>
    <w:rsid w:val="001706B9"/>
    <w:rsid w:val="001708F3"/>
    <w:rsid w:val="00170957"/>
    <w:rsid w:val="0017212D"/>
    <w:rsid w:val="00172173"/>
    <w:rsid w:val="0017246A"/>
    <w:rsid w:val="001724BF"/>
    <w:rsid w:val="00172639"/>
    <w:rsid w:val="001726F2"/>
    <w:rsid w:val="001728E5"/>
    <w:rsid w:val="00172AC6"/>
    <w:rsid w:val="00173376"/>
    <w:rsid w:val="0017371A"/>
    <w:rsid w:val="00173965"/>
    <w:rsid w:val="00173DCB"/>
    <w:rsid w:val="00173EA2"/>
    <w:rsid w:val="00173F4D"/>
    <w:rsid w:val="0017515A"/>
    <w:rsid w:val="00175273"/>
    <w:rsid w:val="001754E6"/>
    <w:rsid w:val="00175600"/>
    <w:rsid w:val="00176E4A"/>
    <w:rsid w:val="001774F5"/>
    <w:rsid w:val="00180540"/>
    <w:rsid w:val="001806E3"/>
    <w:rsid w:val="00180D05"/>
    <w:rsid w:val="00180FA6"/>
    <w:rsid w:val="00181100"/>
    <w:rsid w:val="00181935"/>
    <w:rsid w:val="00181B5A"/>
    <w:rsid w:val="00181E9B"/>
    <w:rsid w:val="001822A8"/>
    <w:rsid w:val="0018255E"/>
    <w:rsid w:val="00182AC3"/>
    <w:rsid w:val="0018303C"/>
    <w:rsid w:val="00183284"/>
    <w:rsid w:val="001848D2"/>
    <w:rsid w:val="00184BC0"/>
    <w:rsid w:val="00184ECE"/>
    <w:rsid w:val="00184FCE"/>
    <w:rsid w:val="0018570D"/>
    <w:rsid w:val="00185E9F"/>
    <w:rsid w:val="00186B95"/>
    <w:rsid w:val="0018702F"/>
    <w:rsid w:val="00187254"/>
    <w:rsid w:val="00187F25"/>
    <w:rsid w:val="00187F57"/>
    <w:rsid w:val="00190020"/>
    <w:rsid w:val="0019005D"/>
    <w:rsid w:val="001901C9"/>
    <w:rsid w:val="00190D54"/>
    <w:rsid w:val="00191A49"/>
    <w:rsid w:val="00191F8E"/>
    <w:rsid w:val="001922FD"/>
    <w:rsid w:val="00193099"/>
    <w:rsid w:val="001941BC"/>
    <w:rsid w:val="001941D1"/>
    <w:rsid w:val="00194317"/>
    <w:rsid w:val="001943FB"/>
    <w:rsid w:val="00194ABD"/>
    <w:rsid w:val="00194F10"/>
    <w:rsid w:val="001953CA"/>
    <w:rsid w:val="00195524"/>
    <w:rsid w:val="0019585A"/>
    <w:rsid w:val="001958E3"/>
    <w:rsid w:val="00195BC7"/>
    <w:rsid w:val="00195D1F"/>
    <w:rsid w:val="0019642C"/>
    <w:rsid w:val="00196E86"/>
    <w:rsid w:val="00196FE6"/>
    <w:rsid w:val="0019752B"/>
    <w:rsid w:val="0019781F"/>
    <w:rsid w:val="00197E28"/>
    <w:rsid w:val="001A065F"/>
    <w:rsid w:val="001A080C"/>
    <w:rsid w:val="001A1293"/>
    <w:rsid w:val="001A1721"/>
    <w:rsid w:val="001A21AC"/>
    <w:rsid w:val="001A28E7"/>
    <w:rsid w:val="001A2FC5"/>
    <w:rsid w:val="001A32C7"/>
    <w:rsid w:val="001A3B33"/>
    <w:rsid w:val="001A4113"/>
    <w:rsid w:val="001A4231"/>
    <w:rsid w:val="001A4387"/>
    <w:rsid w:val="001A4CC8"/>
    <w:rsid w:val="001A515B"/>
    <w:rsid w:val="001A51F9"/>
    <w:rsid w:val="001A547D"/>
    <w:rsid w:val="001A63B8"/>
    <w:rsid w:val="001A7280"/>
    <w:rsid w:val="001A7479"/>
    <w:rsid w:val="001A75EC"/>
    <w:rsid w:val="001A769C"/>
    <w:rsid w:val="001A7A94"/>
    <w:rsid w:val="001A7AE4"/>
    <w:rsid w:val="001B013E"/>
    <w:rsid w:val="001B0826"/>
    <w:rsid w:val="001B0A15"/>
    <w:rsid w:val="001B0BD2"/>
    <w:rsid w:val="001B0C89"/>
    <w:rsid w:val="001B0C9A"/>
    <w:rsid w:val="001B1774"/>
    <w:rsid w:val="001B19F8"/>
    <w:rsid w:val="001B3DDF"/>
    <w:rsid w:val="001B3EB4"/>
    <w:rsid w:val="001B42A1"/>
    <w:rsid w:val="001B490B"/>
    <w:rsid w:val="001B4B9B"/>
    <w:rsid w:val="001B4C40"/>
    <w:rsid w:val="001B5102"/>
    <w:rsid w:val="001B51AD"/>
    <w:rsid w:val="001B5806"/>
    <w:rsid w:val="001B632C"/>
    <w:rsid w:val="001B6A9A"/>
    <w:rsid w:val="001B6E24"/>
    <w:rsid w:val="001B7480"/>
    <w:rsid w:val="001B761E"/>
    <w:rsid w:val="001B7FAA"/>
    <w:rsid w:val="001C0771"/>
    <w:rsid w:val="001C0FE6"/>
    <w:rsid w:val="001C1147"/>
    <w:rsid w:val="001C16F5"/>
    <w:rsid w:val="001C170C"/>
    <w:rsid w:val="001C18FE"/>
    <w:rsid w:val="001C19B5"/>
    <w:rsid w:val="001C1F77"/>
    <w:rsid w:val="001C26B3"/>
    <w:rsid w:val="001C28B9"/>
    <w:rsid w:val="001C31B6"/>
    <w:rsid w:val="001C324B"/>
    <w:rsid w:val="001C3441"/>
    <w:rsid w:val="001C3B24"/>
    <w:rsid w:val="001C40D8"/>
    <w:rsid w:val="001C4148"/>
    <w:rsid w:val="001C4300"/>
    <w:rsid w:val="001C435F"/>
    <w:rsid w:val="001C4B86"/>
    <w:rsid w:val="001C4D96"/>
    <w:rsid w:val="001C5FD2"/>
    <w:rsid w:val="001C61A0"/>
    <w:rsid w:val="001C64F6"/>
    <w:rsid w:val="001C6517"/>
    <w:rsid w:val="001C6A3E"/>
    <w:rsid w:val="001C6B72"/>
    <w:rsid w:val="001C6B9C"/>
    <w:rsid w:val="001C7716"/>
    <w:rsid w:val="001D0063"/>
    <w:rsid w:val="001D00FB"/>
    <w:rsid w:val="001D05AF"/>
    <w:rsid w:val="001D114D"/>
    <w:rsid w:val="001D1163"/>
    <w:rsid w:val="001D129E"/>
    <w:rsid w:val="001D17AC"/>
    <w:rsid w:val="001D2D85"/>
    <w:rsid w:val="001D339D"/>
    <w:rsid w:val="001D3B59"/>
    <w:rsid w:val="001D3D40"/>
    <w:rsid w:val="001D4192"/>
    <w:rsid w:val="001D4B1B"/>
    <w:rsid w:val="001D5458"/>
    <w:rsid w:val="001D5D99"/>
    <w:rsid w:val="001D6AF0"/>
    <w:rsid w:val="001D6D09"/>
    <w:rsid w:val="001D7174"/>
    <w:rsid w:val="001D72B6"/>
    <w:rsid w:val="001D73FF"/>
    <w:rsid w:val="001D7550"/>
    <w:rsid w:val="001D78EE"/>
    <w:rsid w:val="001D798A"/>
    <w:rsid w:val="001E0220"/>
    <w:rsid w:val="001E0533"/>
    <w:rsid w:val="001E0B26"/>
    <w:rsid w:val="001E11E8"/>
    <w:rsid w:val="001E16C8"/>
    <w:rsid w:val="001E1AFF"/>
    <w:rsid w:val="001E1D25"/>
    <w:rsid w:val="001E1E6C"/>
    <w:rsid w:val="001E23F5"/>
    <w:rsid w:val="001E247B"/>
    <w:rsid w:val="001E30DA"/>
    <w:rsid w:val="001E32A0"/>
    <w:rsid w:val="001E333E"/>
    <w:rsid w:val="001E3AD4"/>
    <w:rsid w:val="001E3AED"/>
    <w:rsid w:val="001E3CF1"/>
    <w:rsid w:val="001E44F5"/>
    <w:rsid w:val="001E4616"/>
    <w:rsid w:val="001E5129"/>
    <w:rsid w:val="001E5361"/>
    <w:rsid w:val="001E55F4"/>
    <w:rsid w:val="001E6189"/>
    <w:rsid w:val="001E6FF7"/>
    <w:rsid w:val="001E77D4"/>
    <w:rsid w:val="001E7D8A"/>
    <w:rsid w:val="001F027A"/>
    <w:rsid w:val="001F0797"/>
    <w:rsid w:val="001F0FFC"/>
    <w:rsid w:val="001F1FF8"/>
    <w:rsid w:val="001F2003"/>
    <w:rsid w:val="001F20A5"/>
    <w:rsid w:val="001F20DB"/>
    <w:rsid w:val="001F2764"/>
    <w:rsid w:val="001F2B1B"/>
    <w:rsid w:val="001F2B94"/>
    <w:rsid w:val="001F2EAC"/>
    <w:rsid w:val="001F2ED2"/>
    <w:rsid w:val="001F3346"/>
    <w:rsid w:val="001F34C3"/>
    <w:rsid w:val="001F3A9A"/>
    <w:rsid w:val="001F44F6"/>
    <w:rsid w:val="001F4C83"/>
    <w:rsid w:val="001F4DEF"/>
    <w:rsid w:val="001F577E"/>
    <w:rsid w:val="001F602B"/>
    <w:rsid w:val="001F6507"/>
    <w:rsid w:val="001F6E5D"/>
    <w:rsid w:val="001F75D4"/>
    <w:rsid w:val="001F7AF9"/>
    <w:rsid w:val="001F7B89"/>
    <w:rsid w:val="002008CD"/>
    <w:rsid w:val="00200928"/>
    <w:rsid w:val="002018AA"/>
    <w:rsid w:val="002024B7"/>
    <w:rsid w:val="00202815"/>
    <w:rsid w:val="00202CDA"/>
    <w:rsid w:val="00203249"/>
    <w:rsid w:val="0020355A"/>
    <w:rsid w:val="00203908"/>
    <w:rsid w:val="00204159"/>
    <w:rsid w:val="00204801"/>
    <w:rsid w:val="00204C7A"/>
    <w:rsid w:val="00204DF4"/>
    <w:rsid w:val="0020539C"/>
    <w:rsid w:val="00205468"/>
    <w:rsid w:val="00205737"/>
    <w:rsid w:val="00205FEE"/>
    <w:rsid w:val="00206070"/>
    <w:rsid w:val="0020619F"/>
    <w:rsid w:val="00206B41"/>
    <w:rsid w:val="00206E47"/>
    <w:rsid w:val="00207778"/>
    <w:rsid w:val="00210351"/>
    <w:rsid w:val="00210C6C"/>
    <w:rsid w:val="00211386"/>
    <w:rsid w:val="002120C3"/>
    <w:rsid w:val="0021217E"/>
    <w:rsid w:val="00212FAB"/>
    <w:rsid w:val="0021317B"/>
    <w:rsid w:val="002131F2"/>
    <w:rsid w:val="00213399"/>
    <w:rsid w:val="00213B6F"/>
    <w:rsid w:val="002143D5"/>
    <w:rsid w:val="002146D6"/>
    <w:rsid w:val="00214ACD"/>
    <w:rsid w:val="00215801"/>
    <w:rsid w:val="00215C69"/>
    <w:rsid w:val="00215DF1"/>
    <w:rsid w:val="00215F1D"/>
    <w:rsid w:val="0021601C"/>
    <w:rsid w:val="002163E7"/>
    <w:rsid w:val="002164F0"/>
    <w:rsid w:val="00217469"/>
    <w:rsid w:val="002177AA"/>
    <w:rsid w:val="00217861"/>
    <w:rsid w:val="00217F3B"/>
    <w:rsid w:val="002200AA"/>
    <w:rsid w:val="002202E9"/>
    <w:rsid w:val="00220A04"/>
    <w:rsid w:val="0022146E"/>
    <w:rsid w:val="0022148F"/>
    <w:rsid w:val="00221695"/>
    <w:rsid w:val="00221784"/>
    <w:rsid w:val="00221E53"/>
    <w:rsid w:val="00221F97"/>
    <w:rsid w:val="00222740"/>
    <w:rsid w:val="00222CE6"/>
    <w:rsid w:val="00224254"/>
    <w:rsid w:val="00224404"/>
    <w:rsid w:val="0022453B"/>
    <w:rsid w:val="00224551"/>
    <w:rsid w:val="0022482F"/>
    <w:rsid w:val="00224CA7"/>
    <w:rsid w:val="00225758"/>
    <w:rsid w:val="00225848"/>
    <w:rsid w:val="00225D83"/>
    <w:rsid w:val="002267C1"/>
    <w:rsid w:val="002267DC"/>
    <w:rsid w:val="00226806"/>
    <w:rsid w:val="00226C89"/>
    <w:rsid w:val="00226FD2"/>
    <w:rsid w:val="00226FE7"/>
    <w:rsid w:val="002272DA"/>
    <w:rsid w:val="0022762C"/>
    <w:rsid w:val="00230110"/>
    <w:rsid w:val="00230417"/>
    <w:rsid w:val="00230600"/>
    <w:rsid w:val="00230B00"/>
    <w:rsid w:val="00230ECB"/>
    <w:rsid w:val="00230F72"/>
    <w:rsid w:val="00231126"/>
    <w:rsid w:val="002319EC"/>
    <w:rsid w:val="00231E3C"/>
    <w:rsid w:val="00232057"/>
    <w:rsid w:val="002323A5"/>
    <w:rsid w:val="002323D3"/>
    <w:rsid w:val="002331E3"/>
    <w:rsid w:val="00233B87"/>
    <w:rsid w:val="00233C6D"/>
    <w:rsid w:val="00234577"/>
    <w:rsid w:val="002348B9"/>
    <w:rsid w:val="0023532F"/>
    <w:rsid w:val="002356D4"/>
    <w:rsid w:val="0023689D"/>
    <w:rsid w:val="002369E0"/>
    <w:rsid w:val="002379D3"/>
    <w:rsid w:val="00237FBB"/>
    <w:rsid w:val="00240810"/>
    <w:rsid w:val="00240AB8"/>
    <w:rsid w:val="002412DF"/>
    <w:rsid w:val="00241756"/>
    <w:rsid w:val="00242637"/>
    <w:rsid w:val="00242DF0"/>
    <w:rsid w:val="0024337A"/>
    <w:rsid w:val="00243743"/>
    <w:rsid w:val="00243A40"/>
    <w:rsid w:val="002444FB"/>
    <w:rsid w:val="00244CF5"/>
    <w:rsid w:val="00245146"/>
    <w:rsid w:val="0024540A"/>
    <w:rsid w:val="002454A7"/>
    <w:rsid w:val="00245F38"/>
    <w:rsid w:val="00246038"/>
    <w:rsid w:val="002460B6"/>
    <w:rsid w:val="002463C6"/>
    <w:rsid w:val="002464B2"/>
    <w:rsid w:val="002472C5"/>
    <w:rsid w:val="00247BFA"/>
    <w:rsid w:val="00247C61"/>
    <w:rsid w:val="00250042"/>
    <w:rsid w:val="002504AE"/>
    <w:rsid w:val="0025082D"/>
    <w:rsid w:val="0025094C"/>
    <w:rsid w:val="00250A2A"/>
    <w:rsid w:val="0025114F"/>
    <w:rsid w:val="00251403"/>
    <w:rsid w:val="00251DEE"/>
    <w:rsid w:val="00251E75"/>
    <w:rsid w:val="0025223F"/>
    <w:rsid w:val="00252697"/>
    <w:rsid w:val="00252994"/>
    <w:rsid w:val="00252B93"/>
    <w:rsid w:val="00252E1C"/>
    <w:rsid w:val="002533B5"/>
    <w:rsid w:val="002536A0"/>
    <w:rsid w:val="002539FA"/>
    <w:rsid w:val="00253CB3"/>
    <w:rsid w:val="0025417F"/>
    <w:rsid w:val="002546A2"/>
    <w:rsid w:val="002549A5"/>
    <w:rsid w:val="00254C1A"/>
    <w:rsid w:val="00255150"/>
    <w:rsid w:val="00255D8E"/>
    <w:rsid w:val="00255E9E"/>
    <w:rsid w:val="00256A3D"/>
    <w:rsid w:val="00256BEF"/>
    <w:rsid w:val="0025768F"/>
    <w:rsid w:val="00257A2D"/>
    <w:rsid w:val="00257EFD"/>
    <w:rsid w:val="00257FEC"/>
    <w:rsid w:val="002603AC"/>
    <w:rsid w:val="00260590"/>
    <w:rsid w:val="002605C9"/>
    <w:rsid w:val="002606B4"/>
    <w:rsid w:val="002609B8"/>
    <w:rsid w:val="002609C6"/>
    <w:rsid w:val="00260B08"/>
    <w:rsid w:val="00260DC8"/>
    <w:rsid w:val="00260F56"/>
    <w:rsid w:val="0026191E"/>
    <w:rsid w:val="00261B89"/>
    <w:rsid w:val="00261BF6"/>
    <w:rsid w:val="00261D57"/>
    <w:rsid w:val="00261EF0"/>
    <w:rsid w:val="00263160"/>
    <w:rsid w:val="00263769"/>
    <w:rsid w:val="002639A0"/>
    <w:rsid w:val="00263B27"/>
    <w:rsid w:val="00263D87"/>
    <w:rsid w:val="00263F89"/>
    <w:rsid w:val="00264057"/>
    <w:rsid w:val="002644C4"/>
    <w:rsid w:val="00264828"/>
    <w:rsid w:val="002649D8"/>
    <w:rsid w:val="00264D61"/>
    <w:rsid w:val="00265090"/>
    <w:rsid w:val="00265B70"/>
    <w:rsid w:val="00265CA2"/>
    <w:rsid w:val="00266A44"/>
    <w:rsid w:val="00266CFF"/>
    <w:rsid w:val="00267270"/>
    <w:rsid w:val="002672F8"/>
    <w:rsid w:val="002674C5"/>
    <w:rsid w:val="00267881"/>
    <w:rsid w:val="00267AF6"/>
    <w:rsid w:val="00267CA9"/>
    <w:rsid w:val="00270BF0"/>
    <w:rsid w:val="00270ECF"/>
    <w:rsid w:val="00271159"/>
    <w:rsid w:val="002719C1"/>
    <w:rsid w:val="0027245A"/>
    <w:rsid w:val="00272758"/>
    <w:rsid w:val="00272EAA"/>
    <w:rsid w:val="00272F5F"/>
    <w:rsid w:val="00273297"/>
    <w:rsid w:val="00273BD1"/>
    <w:rsid w:val="00273D0D"/>
    <w:rsid w:val="00274059"/>
    <w:rsid w:val="00274374"/>
    <w:rsid w:val="0027478D"/>
    <w:rsid w:val="00275103"/>
    <w:rsid w:val="00275185"/>
    <w:rsid w:val="00275499"/>
    <w:rsid w:val="00275CBC"/>
    <w:rsid w:val="002763E1"/>
    <w:rsid w:val="00276616"/>
    <w:rsid w:val="002769C6"/>
    <w:rsid w:val="00276DA1"/>
    <w:rsid w:val="0027712B"/>
    <w:rsid w:val="00277214"/>
    <w:rsid w:val="002774AC"/>
    <w:rsid w:val="00277949"/>
    <w:rsid w:val="00277CBB"/>
    <w:rsid w:val="00280026"/>
    <w:rsid w:val="002800F1"/>
    <w:rsid w:val="00280514"/>
    <w:rsid w:val="002807CA"/>
    <w:rsid w:val="00280AC2"/>
    <w:rsid w:val="00280D3A"/>
    <w:rsid w:val="00280E2A"/>
    <w:rsid w:val="00280ECC"/>
    <w:rsid w:val="00281142"/>
    <w:rsid w:val="0028168C"/>
    <w:rsid w:val="00281C8F"/>
    <w:rsid w:val="00281FED"/>
    <w:rsid w:val="00282A03"/>
    <w:rsid w:val="00283069"/>
    <w:rsid w:val="0028311E"/>
    <w:rsid w:val="0028333F"/>
    <w:rsid w:val="002839F4"/>
    <w:rsid w:val="00283B0A"/>
    <w:rsid w:val="00283E1C"/>
    <w:rsid w:val="00283F7E"/>
    <w:rsid w:val="00284763"/>
    <w:rsid w:val="002853EE"/>
    <w:rsid w:val="00285488"/>
    <w:rsid w:val="0028567F"/>
    <w:rsid w:val="002857E3"/>
    <w:rsid w:val="00285C66"/>
    <w:rsid w:val="00286ADF"/>
    <w:rsid w:val="00286BDC"/>
    <w:rsid w:val="0028700E"/>
    <w:rsid w:val="00287047"/>
    <w:rsid w:val="00287084"/>
    <w:rsid w:val="002872A0"/>
    <w:rsid w:val="0028798B"/>
    <w:rsid w:val="00287EFE"/>
    <w:rsid w:val="002908AA"/>
    <w:rsid w:val="00290912"/>
    <w:rsid w:val="00290A55"/>
    <w:rsid w:val="00290EAA"/>
    <w:rsid w:val="002912E5"/>
    <w:rsid w:val="00291554"/>
    <w:rsid w:val="0029172F"/>
    <w:rsid w:val="00291F2C"/>
    <w:rsid w:val="002921F2"/>
    <w:rsid w:val="002927B0"/>
    <w:rsid w:val="00292F51"/>
    <w:rsid w:val="00293686"/>
    <w:rsid w:val="0029377E"/>
    <w:rsid w:val="00293AB7"/>
    <w:rsid w:val="00293B62"/>
    <w:rsid w:val="00294557"/>
    <w:rsid w:val="00294677"/>
    <w:rsid w:val="002951B8"/>
    <w:rsid w:val="00295392"/>
    <w:rsid w:val="0029564D"/>
    <w:rsid w:val="00295929"/>
    <w:rsid w:val="00295A35"/>
    <w:rsid w:val="00296ACF"/>
    <w:rsid w:val="00296D73"/>
    <w:rsid w:val="00296DA5"/>
    <w:rsid w:val="00297062"/>
    <w:rsid w:val="0029740C"/>
    <w:rsid w:val="00297D00"/>
    <w:rsid w:val="002A0100"/>
    <w:rsid w:val="002A0DE1"/>
    <w:rsid w:val="002A0ED3"/>
    <w:rsid w:val="002A1C92"/>
    <w:rsid w:val="002A1D49"/>
    <w:rsid w:val="002A1F71"/>
    <w:rsid w:val="002A21C9"/>
    <w:rsid w:val="002A21F4"/>
    <w:rsid w:val="002A22DD"/>
    <w:rsid w:val="002A2582"/>
    <w:rsid w:val="002A2614"/>
    <w:rsid w:val="002A26B7"/>
    <w:rsid w:val="002A2E0B"/>
    <w:rsid w:val="002A3009"/>
    <w:rsid w:val="002A339C"/>
    <w:rsid w:val="002A3530"/>
    <w:rsid w:val="002A3A76"/>
    <w:rsid w:val="002A4458"/>
    <w:rsid w:val="002A4954"/>
    <w:rsid w:val="002A4ABC"/>
    <w:rsid w:val="002A5165"/>
    <w:rsid w:val="002A5B73"/>
    <w:rsid w:val="002A60C8"/>
    <w:rsid w:val="002A63E4"/>
    <w:rsid w:val="002A679A"/>
    <w:rsid w:val="002A6A66"/>
    <w:rsid w:val="002A7A8E"/>
    <w:rsid w:val="002A7FD1"/>
    <w:rsid w:val="002B07D2"/>
    <w:rsid w:val="002B0A5D"/>
    <w:rsid w:val="002B0E83"/>
    <w:rsid w:val="002B12B9"/>
    <w:rsid w:val="002B16D6"/>
    <w:rsid w:val="002B1C51"/>
    <w:rsid w:val="002B2166"/>
    <w:rsid w:val="002B2424"/>
    <w:rsid w:val="002B24C5"/>
    <w:rsid w:val="002B2834"/>
    <w:rsid w:val="002B2A0F"/>
    <w:rsid w:val="002B2A5F"/>
    <w:rsid w:val="002B3843"/>
    <w:rsid w:val="002B38C6"/>
    <w:rsid w:val="002B38E2"/>
    <w:rsid w:val="002B3955"/>
    <w:rsid w:val="002B3B11"/>
    <w:rsid w:val="002B3B8A"/>
    <w:rsid w:val="002B402E"/>
    <w:rsid w:val="002B45F4"/>
    <w:rsid w:val="002B4EC7"/>
    <w:rsid w:val="002B503C"/>
    <w:rsid w:val="002B52CF"/>
    <w:rsid w:val="002B57BC"/>
    <w:rsid w:val="002B5B19"/>
    <w:rsid w:val="002B5C37"/>
    <w:rsid w:val="002B626A"/>
    <w:rsid w:val="002B754D"/>
    <w:rsid w:val="002B7AA5"/>
    <w:rsid w:val="002C0536"/>
    <w:rsid w:val="002C07ED"/>
    <w:rsid w:val="002C0E67"/>
    <w:rsid w:val="002C0E69"/>
    <w:rsid w:val="002C0E7D"/>
    <w:rsid w:val="002C0EE5"/>
    <w:rsid w:val="002C0F27"/>
    <w:rsid w:val="002C19BA"/>
    <w:rsid w:val="002C1D1F"/>
    <w:rsid w:val="002C1F84"/>
    <w:rsid w:val="002C28E8"/>
    <w:rsid w:val="002C2A1F"/>
    <w:rsid w:val="002C2C67"/>
    <w:rsid w:val="002C31FD"/>
    <w:rsid w:val="002C3341"/>
    <w:rsid w:val="002C3485"/>
    <w:rsid w:val="002C3BE8"/>
    <w:rsid w:val="002C3C02"/>
    <w:rsid w:val="002C44D2"/>
    <w:rsid w:val="002C4E9A"/>
    <w:rsid w:val="002C5226"/>
    <w:rsid w:val="002C5CEE"/>
    <w:rsid w:val="002C6277"/>
    <w:rsid w:val="002C6678"/>
    <w:rsid w:val="002C66E5"/>
    <w:rsid w:val="002C6705"/>
    <w:rsid w:val="002C6EF2"/>
    <w:rsid w:val="002C731F"/>
    <w:rsid w:val="002C79F3"/>
    <w:rsid w:val="002D0241"/>
    <w:rsid w:val="002D0F6A"/>
    <w:rsid w:val="002D11C8"/>
    <w:rsid w:val="002D145D"/>
    <w:rsid w:val="002D17FD"/>
    <w:rsid w:val="002D1A97"/>
    <w:rsid w:val="002D246D"/>
    <w:rsid w:val="002D24FD"/>
    <w:rsid w:val="002D2633"/>
    <w:rsid w:val="002D26C7"/>
    <w:rsid w:val="002D2981"/>
    <w:rsid w:val="002D2D66"/>
    <w:rsid w:val="002D3A9C"/>
    <w:rsid w:val="002D3FF6"/>
    <w:rsid w:val="002D402F"/>
    <w:rsid w:val="002D426F"/>
    <w:rsid w:val="002D4EB9"/>
    <w:rsid w:val="002D5514"/>
    <w:rsid w:val="002D5BE5"/>
    <w:rsid w:val="002D5EF8"/>
    <w:rsid w:val="002D6387"/>
    <w:rsid w:val="002D6FAC"/>
    <w:rsid w:val="002D6FB0"/>
    <w:rsid w:val="002D7286"/>
    <w:rsid w:val="002D7641"/>
    <w:rsid w:val="002D7780"/>
    <w:rsid w:val="002E09FC"/>
    <w:rsid w:val="002E1521"/>
    <w:rsid w:val="002E159F"/>
    <w:rsid w:val="002E1A8B"/>
    <w:rsid w:val="002E1C63"/>
    <w:rsid w:val="002E1C7B"/>
    <w:rsid w:val="002E2803"/>
    <w:rsid w:val="002E2E1B"/>
    <w:rsid w:val="002E338D"/>
    <w:rsid w:val="002E33BD"/>
    <w:rsid w:val="002E3D1C"/>
    <w:rsid w:val="002E3DC1"/>
    <w:rsid w:val="002E4975"/>
    <w:rsid w:val="002E4E6F"/>
    <w:rsid w:val="002E529B"/>
    <w:rsid w:val="002E5974"/>
    <w:rsid w:val="002E61C5"/>
    <w:rsid w:val="002E66BF"/>
    <w:rsid w:val="002E6DDC"/>
    <w:rsid w:val="002E6FB5"/>
    <w:rsid w:val="002E722C"/>
    <w:rsid w:val="002E76CC"/>
    <w:rsid w:val="002F0396"/>
    <w:rsid w:val="002F0433"/>
    <w:rsid w:val="002F0622"/>
    <w:rsid w:val="002F0E2F"/>
    <w:rsid w:val="002F10AF"/>
    <w:rsid w:val="002F1B02"/>
    <w:rsid w:val="002F1B62"/>
    <w:rsid w:val="002F372C"/>
    <w:rsid w:val="002F3C28"/>
    <w:rsid w:val="002F44CD"/>
    <w:rsid w:val="002F4A51"/>
    <w:rsid w:val="002F4C20"/>
    <w:rsid w:val="002F5174"/>
    <w:rsid w:val="002F5FAB"/>
    <w:rsid w:val="002F669C"/>
    <w:rsid w:val="002F6F7F"/>
    <w:rsid w:val="002F719C"/>
    <w:rsid w:val="002F7DEA"/>
    <w:rsid w:val="0030017D"/>
    <w:rsid w:val="003004F4"/>
    <w:rsid w:val="0030057F"/>
    <w:rsid w:val="003007C5"/>
    <w:rsid w:val="003009E5"/>
    <w:rsid w:val="00301664"/>
    <w:rsid w:val="00301746"/>
    <w:rsid w:val="00301D20"/>
    <w:rsid w:val="00301FE4"/>
    <w:rsid w:val="003036C1"/>
    <w:rsid w:val="0030381A"/>
    <w:rsid w:val="0030469B"/>
    <w:rsid w:val="0030484E"/>
    <w:rsid w:val="00304D18"/>
    <w:rsid w:val="00305087"/>
    <w:rsid w:val="00305425"/>
    <w:rsid w:val="00305A7E"/>
    <w:rsid w:val="00305BD4"/>
    <w:rsid w:val="003065DD"/>
    <w:rsid w:val="003067DC"/>
    <w:rsid w:val="0030689F"/>
    <w:rsid w:val="00306939"/>
    <w:rsid w:val="00306E1B"/>
    <w:rsid w:val="00306F12"/>
    <w:rsid w:val="00306FC9"/>
    <w:rsid w:val="0030775C"/>
    <w:rsid w:val="003077A5"/>
    <w:rsid w:val="00307D77"/>
    <w:rsid w:val="00307FCA"/>
    <w:rsid w:val="0031029A"/>
    <w:rsid w:val="003103E1"/>
    <w:rsid w:val="00310BB3"/>
    <w:rsid w:val="00310C91"/>
    <w:rsid w:val="00310EBD"/>
    <w:rsid w:val="00311217"/>
    <w:rsid w:val="00311A17"/>
    <w:rsid w:val="00311B7D"/>
    <w:rsid w:val="00311FE9"/>
    <w:rsid w:val="003120E8"/>
    <w:rsid w:val="0031285B"/>
    <w:rsid w:val="00312DDE"/>
    <w:rsid w:val="00313079"/>
    <w:rsid w:val="00313490"/>
    <w:rsid w:val="003134E4"/>
    <w:rsid w:val="00313FDF"/>
    <w:rsid w:val="003143B6"/>
    <w:rsid w:val="0031475C"/>
    <w:rsid w:val="0031520F"/>
    <w:rsid w:val="00315232"/>
    <w:rsid w:val="00315253"/>
    <w:rsid w:val="003153DA"/>
    <w:rsid w:val="00315597"/>
    <w:rsid w:val="003159FA"/>
    <w:rsid w:val="00315E26"/>
    <w:rsid w:val="00316390"/>
    <w:rsid w:val="0031665C"/>
    <w:rsid w:val="00316E78"/>
    <w:rsid w:val="003172D0"/>
    <w:rsid w:val="00317398"/>
    <w:rsid w:val="00317445"/>
    <w:rsid w:val="0031749C"/>
    <w:rsid w:val="00317A2F"/>
    <w:rsid w:val="00317BAD"/>
    <w:rsid w:val="00320404"/>
    <w:rsid w:val="00320405"/>
    <w:rsid w:val="003205CB"/>
    <w:rsid w:val="003205DE"/>
    <w:rsid w:val="0032070A"/>
    <w:rsid w:val="00320831"/>
    <w:rsid w:val="00320B01"/>
    <w:rsid w:val="00320FDF"/>
    <w:rsid w:val="003211C0"/>
    <w:rsid w:val="00322765"/>
    <w:rsid w:val="00322BC9"/>
    <w:rsid w:val="00323160"/>
    <w:rsid w:val="003235A3"/>
    <w:rsid w:val="003237AF"/>
    <w:rsid w:val="0032402D"/>
    <w:rsid w:val="0032420A"/>
    <w:rsid w:val="00324A3C"/>
    <w:rsid w:val="00325F63"/>
    <w:rsid w:val="0032619D"/>
    <w:rsid w:val="00326EAF"/>
    <w:rsid w:val="00327A68"/>
    <w:rsid w:val="00327E15"/>
    <w:rsid w:val="00330D1E"/>
    <w:rsid w:val="003310A7"/>
    <w:rsid w:val="00331B53"/>
    <w:rsid w:val="003320D6"/>
    <w:rsid w:val="0033252E"/>
    <w:rsid w:val="00332786"/>
    <w:rsid w:val="0033288D"/>
    <w:rsid w:val="0033289F"/>
    <w:rsid w:val="003329C2"/>
    <w:rsid w:val="00332A03"/>
    <w:rsid w:val="003333E2"/>
    <w:rsid w:val="003339ED"/>
    <w:rsid w:val="00334785"/>
    <w:rsid w:val="00334939"/>
    <w:rsid w:val="00334C65"/>
    <w:rsid w:val="0033623A"/>
    <w:rsid w:val="0033638B"/>
    <w:rsid w:val="00336751"/>
    <w:rsid w:val="00336A2E"/>
    <w:rsid w:val="00336EE2"/>
    <w:rsid w:val="0033711A"/>
    <w:rsid w:val="00337F89"/>
    <w:rsid w:val="00340185"/>
    <w:rsid w:val="00340399"/>
    <w:rsid w:val="003406B6"/>
    <w:rsid w:val="0034134B"/>
    <w:rsid w:val="0034154D"/>
    <w:rsid w:val="003419EF"/>
    <w:rsid w:val="00342435"/>
    <w:rsid w:val="0034244B"/>
    <w:rsid w:val="0034261F"/>
    <w:rsid w:val="003427F2"/>
    <w:rsid w:val="00342B35"/>
    <w:rsid w:val="003432F6"/>
    <w:rsid w:val="00343591"/>
    <w:rsid w:val="0034359C"/>
    <w:rsid w:val="00343665"/>
    <w:rsid w:val="00343757"/>
    <w:rsid w:val="00343919"/>
    <w:rsid w:val="0034392A"/>
    <w:rsid w:val="00343C60"/>
    <w:rsid w:val="00343DA4"/>
    <w:rsid w:val="0034430C"/>
    <w:rsid w:val="003448E0"/>
    <w:rsid w:val="00344913"/>
    <w:rsid w:val="00345400"/>
    <w:rsid w:val="00345517"/>
    <w:rsid w:val="00346733"/>
    <w:rsid w:val="00346D03"/>
    <w:rsid w:val="00347302"/>
    <w:rsid w:val="003474A8"/>
    <w:rsid w:val="00347B71"/>
    <w:rsid w:val="00347C88"/>
    <w:rsid w:val="003500AC"/>
    <w:rsid w:val="003503E2"/>
    <w:rsid w:val="0035071A"/>
    <w:rsid w:val="0035080C"/>
    <w:rsid w:val="003517E7"/>
    <w:rsid w:val="003518D4"/>
    <w:rsid w:val="003519A6"/>
    <w:rsid w:val="00351B5D"/>
    <w:rsid w:val="00351F36"/>
    <w:rsid w:val="00352026"/>
    <w:rsid w:val="00352099"/>
    <w:rsid w:val="00352486"/>
    <w:rsid w:val="00352623"/>
    <w:rsid w:val="00352669"/>
    <w:rsid w:val="00352B72"/>
    <w:rsid w:val="00352CD5"/>
    <w:rsid w:val="00352E8A"/>
    <w:rsid w:val="0035412F"/>
    <w:rsid w:val="00354137"/>
    <w:rsid w:val="00354186"/>
    <w:rsid w:val="003547E7"/>
    <w:rsid w:val="00354EC4"/>
    <w:rsid w:val="003550F6"/>
    <w:rsid w:val="00355370"/>
    <w:rsid w:val="00355A55"/>
    <w:rsid w:val="00355B21"/>
    <w:rsid w:val="00355F1E"/>
    <w:rsid w:val="00355F58"/>
    <w:rsid w:val="00356003"/>
    <w:rsid w:val="00356091"/>
    <w:rsid w:val="00356DE9"/>
    <w:rsid w:val="00357358"/>
    <w:rsid w:val="00357617"/>
    <w:rsid w:val="00357656"/>
    <w:rsid w:val="0035778D"/>
    <w:rsid w:val="00357869"/>
    <w:rsid w:val="00357C15"/>
    <w:rsid w:val="00360990"/>
    <w:rsid w:val="0036139D"/>
    <w:rsid w:val="00361A4F"/>
    <w:rsid w:val="00361A62"/>
    <w:rsid w:val="00361E0D"/>
    <w:rsid w:val="0036287A"/>
    <w:rsid w:val="00362E0E"/>
    <w:rsid w:val="00362E6E"/>
    <w:rsid w:val="0036391E"/>
    <w:rsid w:val="00363CAE"/>
    <w:rsid w:val="00363FAD"/>
    <w:rsid w:val="00364103"/>
    <w:rsid w:val="003644C9"/>
    <w:rsid w:val="00364509"/>
    <w:rsid w:val="00364C6A"/>
    <w:rsid w:val="00364E77"/>
    <w:rsid w:val="00365026"/>
    <w:rsid w:val="0036530C"/>
    <w:rsid w:val="00366220"/>
    <w:rsid w:val="0036664B"/>
    <w:rsid w:val="003667E1"/>
    <w:rsid w:val="00366E01"/>
    <w:rsid w:val="00366ED5"/>
    <w:rsid w:val="003700B3"/>
    <w:rsid w:val="00370264"/>
    <w:rsid w:val="00370328"/>
    <w:rsid w:val="00370A4D"/>
    <w:rsid w:val="0037117A"/>
    <w:rsid w:val="003712A8"/>
    <w:rsid w:val="003713DC"/>
    <w:rsid w:val="003713DE"/>
    <w:rsid w:val="00371683"/>
    <w:rsid w:val="00371C40"/>
    <w:rsid w:val="003725A2"/>
    <w:rsid w:val="003727C4"/>
    <w:rsid w:val="00372B84"/>
    <w:rsid w:val="00373565"/>
    <w:rsid w:val="00373FFA"/>
    <w:rsid w:val="003741E3"/>
    <w:rsid w:val="00374363"/>
    <w:rsid w:val="003744DF"/>
    <w:rsid w:val="00374648"/>
    <w:rsid w:val="003749F3"/>
    <w:rsid w:val="003753CE"/>
    <w:rsid w:val="00375A45"/>
    <w:rsid w:val="00376669"/>
    <w:rsid w:val="0037674C"/>
    <w:rsid w:val="00376AD3"/>
    <w:rsid w:val="00377255"/>
    <w:rsid w:val="0037742E"/>
    <w:rsid w:val="003774BA"/>
    <w:rsid w:val="003778FD"/>
    <w:rsid w:val="00377915"/>
    <w:rsid w:val="00377EF5"/>
    <w:rsid w:val="003801D2"/>
    <w:rsid w:val="00380204"/>
    <w:rsid w:val="00380DA0"/>
    <w:rsid w:val="00381405"/>
    <w:rsid w:val="00381424"/>
    <w:rsid w:val="003817A6"/>
    <w:rsid w:val="00381C4E"/>
    <w:rsid w:val="0038206B"/>
    <w:rsid w:val="003821E3"/>
    <w:rsid w:val="00382C20"/>
    <w:rsid w:val="0038300B"/>
    <w:rsid w:val="00383144"/>
    <w:rsid w:val="003837E9"/>
    <w:rsid w:val="00383B41"/>
    <w:rsid w:val="00383D15"/>
    <w:rsid w:val="00383DBC"/>
    <w:rsid w:val="00384A72"/>
    <w:rsid w:val="003855D6"/>
    <w:rsid w:val="0038609B"/>
    <w:rsid w:val="00386633"/>
    <w:rsid w:val="003867F8"/>
    <w:rsid w:val="003872B8"/>
    <w:rsid w:val="003873E3"/>
    <w:rsid w:val="0038746C"/>
    <w:rsid w:val="003878FB"/>
    <w:rsid w:val="00387A27"/>
    <w:rsid w:val="00387DD9"/>
    <w:rsid w:val="00390AFE"/>
    <w:rsid w:val="00390E6D"/>
    <w:rsid w:val="0039190A"/>
    <w:rsid w:val="003923AE"/>
    <w:rsid w:val="0039284A"/>
    <w:rsid w:val="003929AF"/>
    <w:rsid w:val="00392F1A"/>
    <w:rsid w:val="00393286"/>
    <w:rsid w:val="00393821"/>
    <w:rsid w:val="00395442"/>
    <w:rsid w:val="003956CD"/>
    <w:rsid w:val="003957C8"/>
    <w:rsid w:val="00395E6D"/>
    <w:rsid w:val="003967DC"/>
    <w:rsid w:val="00396871"/>
    <w:rsid w:val="00397098"/>
    <w:rsid w:val="003974AB"/>
    <w:rsid w:val="0039756A"/>
    <w:rsid w:val="003976E9"/>
    <w:rsid w:val="00397C42"/>
    <w:rsid w:val="003A0656"/>
    <w:rsid w:val="003A0791"/>
    <w:rsid w:val="003A0C07"/>
    <w:rsid w:val="003A0EDE"/>
    <w:rsid w:val="003A1C81"/>
    <w:rsid w:val="003A1DB4"/>
    <w:rsid w:val="003A1F99"/>
    <w:rsid w:val="003A22B7"/>
    <w:rsid w:val="003A2483"/>
    <w:rsid w:val="003A24D1"/>
    <w:rsid w:val="003A2690"/>
    <w:rsid w:val="003A2A05"/>
    <w:rsid w:val="003A2BEF"/>
    <w:rsid w:val="003A32A8"/>
    <w:rsid w:val="003A3690"/>
    <w:rsid w:val="003A3830"/>
    <w:rsid w:val="003A3B9D"/>
    <w:rsid w:val="003A3BD9"/>
    <w:rsid w:val="003A4659"/>
    <w:rsid w:val="003A48BB"/>
    <w:rsid w:val="003A4C1D"/>
    <w:rsid w:val="003A4C92"/>
    <w:rsid w:val="003A4E3E"/>
    <w:rsid w:val="003A50BF"/>
    <w:rsid w:val="003A5A75"/>
    <w:rsid w:val="003A6A3B"/>
    <w:rsid w:val="003A726F"/>
    <w:rsid w:val="003A7CAE"/>
    <w:rsid w:val="003B0650"/>
    <w:rsid w:val="003B0F9C"/>
    <w:rsid w:val="003B1720"/>
    <w:rsid w:val="003B2115"/>
    <w:rsid w:val="003B2774"/>
    <w:rsid w:val="003B2AA6"/>
    <w:rsid w:val="003B2C6A"/>
    <w:rsid w:val="003B35AD"/>
    <w:rsid w:val="003B35B7"/>
    <w:rsid w:val="003B3A51"/>
    <w:rsid w:val="003B4D17"/>
    <w:rsid w:val="003B53ED"/>
    <w:rsid w:val="003B5A2F"/>
    <w:rsid w:val="003B61AA"/>
    <w:rsid w:val="003B6C19"/>
    <w:rsid w:val="003B6C50"/>
    <w:rsid w:val="003B7E7D"/>
    <w:rsid w:val="003B7F1F"/>
    <w:rsid w:val="003C058D"/>
    <w:rsid w:val="003C0AB2"/>
    <w:rsid w:val="003C0C70"/>
    <w:rsid w:val="003C17F2"/>
    <w:rsid w:val="003C1B50"/>
    <w:rsid w:val="003C1F07"/>
    <w:rsid w:val="003C21C7"/>
    <w:rsid w:val="003C2BDB"/>
    <w:rsid w:val="003C2C76"/>
    <w:rsid w:val="003C348C"/>
    <w:rsid w:val="003C34C6"/>
    <w:rsid w:val="003C36C8"/>
    <w:rsid w:val="003C39B6"/>
    <w:rsid w:val="003C42F2"/>
    <w:rsid w:val="003C4598"/>
    <w:rsid w:val="003C4836"/>
    <w:rsid w:val="003C4D96"/>
    <w:rsid w:val="003C5752"/>
    <w:rsid w:val="003C5C6E"/>
    <w:rsid w:val="003C5D77"/>
    <w:rsid w:val="003C658E"/>
    <w:rsid w:val="003C6909"/>
    <w:rsid w:val="003C6F53"/>
    <w:rsid w:val="003C7A3B"/>
    <w:rsid w:val="003D086F"/>
    <w:rsid w:val="003D102D"/>
    <w:rsid w:val="003D1A11"/>
    <w:rsid w:val="003D1EA1"/>
    <w:rsid w:val="003D26EE"/>
    <w:rsid w:val="003D2881"/>
    <w:rsid w:val="003D2C1A"/>
    <w:rsid w:val="003D37A9"/>
    <w:rsid w:val="003D3824"/>
    <w:rsid w:val="003D3B92"/>
    <w:rsid w:val="003D41B4"/>
    <w:rsid w:val="003D44A4"/>
    <w:rsid w:val="003D51A5"/>
    <w:rsid w:val="003D582C"/>
    <w:rsid w:val="003D58DD"/>
    <w:rsid w:val="003D5EAB"/>
    <w:rsid w:val="003D6131"/>
    <w:rsid w:val="003D6652"/>
    <w:rsid w:val="003D6982"/>
    <w:rsid w:val="003D6990"/>
    <w:rsid w:val="003D7877"/>
    <w:rsid w:val="003D7CAD"/>
    <w:rsid w:val="003D7CF4"/>
    <w:rsid w:val="003E056C"/>
    <w:rsid w:val="003E0BAB"/>
    <w:rsid w:val="003E192E"/>
    <w:rsid w:val="003E1DB2"/>
    <w:rsid w:val="003E25EA"/>
    <w:rsid w:val="003E2E33"/>
    <w:rsid w:val="003E4000"/>
    <w:rsid w:val="003E40F8"/>
    <w:rsid w:val="003E42EC"/>
    <w:rsid w:val="003E45E3"/>
    <w:rsid w:val="003E5278"/>
    <w:rsid w:val="003E5A1E"/>
    <w:rsid w:val="003E5F52"/>
    <w:rsid w:val="003E670C"/>
    <w:rsid w:val="003E68BF"/>
    <w:rsid w:val="003E6BA3"/>
    <w:rsid w:val="003E7069"/>
    <w:rsid w:val="003E7516"/>
    <w:rsid w:val="003E79F6"/>
    <w:rsid w:val="003E7A68"/>
    <w:rsid w:val="003F011C"/>
    <w:rsid w:val="003F0649"/>
    <w:rsid w:val="003F0763"/>
    <w:rsid w:val="003F0BBE"/>
    <w:rsid w:val="003F0C10"/>
    <w:rsid w:val="003F141C"/>
    <w:rsid w:val="003F15B8"/>
    <w:rsid w:val="003F1E05"/>
    <w:rsid w:val="003F2005"/>
    <w:rsid w:val="003F2219"/>
    <w:rsid w:val="003F225F"/>
    <w:rsid w:val="003F2573"/>
    <w:rsid w:val="003F267B"/>
    <w:rsid w:val="003F2B6D"/>
    <w:rsid w:val="003F2F6C"/>
    <w:rsid w:val="003F3139"/>
    <w:rsid w:val="003F3636"/>
    <w:rsid w:val="003F3B7D"/>
    <w:rsid w:val="003F3C4E"/>
    <w:rsid w:val="003F3D1B"/>
    <w:rsid w:val="003F3D72"/>
    <w:rsid w:val="003F47B5"/>
    <w:rsid w:val="003F490E"/>
    <w:rsid w:val="003F4B6A"/>
    <w:rsid w:val="003F5100"/>
    <w:rsid w:val="003F5134"/>
    <w:rsid w:val="003F5D86"/>
    <w:rsid w:val="003F63E5"/>
    <w:rsid w:val="003F6C75"/>
    <w:rsid w:val="003F6F5C"/>
    <w:rsid w:val="003F70AA"/>
    <w:rsid w:val="003F7498"/>
    <w:rsid w:val="003F7851"/>
    <w:rsid w:val="00400784"/>
    <w:rsid w:val="00400802"/>
    <w:rsid w:val="00400FF0"/>
    <w:rsid w:val="004013D5"/>
    <w:rsid w:val="004016BF"/>
    <w:rsid w:val="00401B0E"/>
    <w:rsid w:val="0040230C"/>
    <w:rsid w:val="00402402"/>
    <w:rsid w:val="004024B9"/>
    <w:rsid w:val="0040259A"/>
    <w:rsid w:val="004027C2"/>
    <w:rsid w:val="00403D7B"/>
    <w:rsid w:val="0040429A"/>
    <w:rsid w:val="004046E2"/>
    <w:rsid w:val="00404BAF"/>
    <w:rsid w:val="00404D2C"/>
    <w:rsid w:val="004050EC"/>
    <w:rsid w:val="0040549F"/>
    <w:rsid w:val="00405942"/>
    <w:rsid w:val="0040619F"/>
    <w:rsid w:val="004068A7"/>
    <w:rsid w:val="00406A91"/>
    <w:rsid w:val="00406AA0"/>
    <w:rsid w:val="00406EFD"/>
    <w:rsid w:val="00406F36"/>
    <w:rsid w:val="0040722A"/>
    <w:rsid w:val="00407365"/>
    <w:rsid w:val="00407933"/>
    <w:rsid w:val="00407A04"/>
    <w:rsid w:val="00407CEC"/>
    <w:rsid w:val="0041054A"/>
    <w:rsid w:val="004105C4"/>
    <w:rsid w:val="004108D1"/>
    <w:rsid w:val="004111A8"/>
    <w:rsid w:val="00411750"/>
    <w:rsid w:val="0041177C"/>
    <w:rsid w:val="00411A62"/>
    <w:rsid w:val="00411B40"/>
    <w:rsid w:val="004129AD"/>
    <w:rsid w:val="00412DC8"/>
    <w:rsid w:val="00413A29"/>
    <w:rsid w:val="004143E6"/>
    <w:rsid w:val="00414748"/>
    <w:rsid w:val="00414D83"/>
    <w:rsid w:val="00414F3C"/>
    <w:rsid w:val="00415102"/>
    <w:rsid w:val="004154C1"/>
    <w:rsid w:val="00415870"/>
    <w:rsid w:val="004158CF"/>
    <w:rsid w:val="00415F31"/>
    <w:rsid w:val="00415FA2"/>
    <w:rsid w:val="004161C4"/>
    <w:rsid w:val="00416861"/>
    <w:rsid w:val="0041791B"/>
    <w:rsid w:val="004200DE"/>
    <w:rsid w:val="004202CF"/>
    <w:rsid w:val="00420375"/>
    <w:rsid w:val="00420761"/>
    <w:rsid w:val="0042090B"/>
    <w:rsid w:val="00420FC1"/>
    <w:rsid w:val="00421051"/>
    <w:rsid w:val="00421C1E"/>
    <w:rsid w:val="00421FC5"/>
    <w:rsid w:val="00422693"/>
    <w:rsid w:val="00423372"/>
    <w:rsid w:val="004239C5"/>
    <w:rsid w:val="004244D9"/>
    <w:rsid w:val="00424665"/>
    <w:rsid w:val="00424ED5"/>
    <w:rsid w:val="00424F63"/>
    <w:rsid w:val="00425628"/>
    <w:rsid w:val="0042629E"/>
    <w:rsid w:val="0042632A"/>
    <w:rsid w:val="004274FC"/>
    <w:rsid w:val="0042751C"/>
    <w:rsid w:val="0042770D"/>
    <w:rsid w:val="00427EAF"/>
    <w:rsid w:val="004303F7"/>
    <w:rsid w:val="00430885"/>
    <w:rsid w:val="0043105D"/>
    <w:rsid w:val="00431379"/>
    <w:rsid w:val="00431484"/>
    <w:rsid w:val="00431909"/>
    <w:rsid w:val="0043200D"/>
    <w:rsid w:val="00432A6E"/>
    <w:rsid w:val="004335F2"/>
    <w:rsid w:val="004336EE"/>
    <w:rsid w:val="004339E9"/>
    <w:rsid w:val="00433D17"/>
    <w:rsid w:val="004343A9"/>
    <w:rsid w:val="0043453B"/>
    <w:rsid w:val="00435937"/>
    <w:rsid w:val="00435CCE"/>
    <w:rsid w:val="00435D70"/>
    <w:rsid w:val="00435F98"/>
    <w:rsid w:val="004365AB"/>
    <w:rsid w:val="00436713"/>
    <w:rsid w:val="00436F86"/>
    <w:rsid w:val="00437382"/>
    <w:rsid w:val="0043777A"/>
    <w:rsid w:val="00437B77"/>
    <w:rsid w:val="00437F92"/>
    <w:rsid w:val="004401FA"/>
    <w:rsid w:val="004405B8"/>
    <w:rsid w:val="0044063C"/>
    <w:rsid w:val="0044070B"/>
    <w:rsid w:val="004407ED"/>
    <w:rsid w:val="00440872"/>
    <w:rsid w:val="00440B78"/>
    <w:rsid w:val="00441071"/>
    <w:rsid w:val="004412C0"/>
    <w:rsid w:val="004412DC"/>
    <w:rsid w:val="00441FE3"/>
    <w:rsid w:val="00442684"/>
    <w:rsid w:val="00442698"/>
    <w:rsid w:val="00442933"/>
    <w:rsid w:val="00442B20"/>
    <w:rsid w:val="00443234"/>
    <w:rsid w:val="004434DA"/>
    <w:rsid w:val="004441E4"/>
    <w:rsid w:val="00444483"/>
    <w:rsid w:val="004444CE"/>
    <w:rsid w:val="004449FC"/>
    <w:rsid w:val="00445187"/>
    <w:rsid w:val="00445568"/>
    <w:rsid w:val="00445636"/>
    <w:rsid w:val="004458BC"/>
    <w:rsid w:val="00445B2A"/>
    <w:rsid w:val="00445E7D"/>
    <w:rsid w:val="00445EF2"/>
    <w:rsid w:val="00446062"/>
    <w:rsid w:val="00446350"/>
    <w:rsid w:val="004463B0"/>
    <w:rsid w:val="00447498"/>
    <w:rsid w:val="00447C64"/>
    <w:rsid w:val="00447FB1"/>
    <w:rsid w:val="00450502"/>
    <w:rsid w:val="0045072A"/>
    <w:rsid w:val="00450BE2"/>
    <w:rsid w:val="00450D3E"/>
    <w:rsid w:val="00450E9B"/>
    <w:rsid w:val="00450F4A"/>
    <w:rsid w:val="00451BA6"/>
    <w:rsid w:val="004524F5"/>
    <w:rsid w:val="0045269D"/>
    <w:rsid w:val="00452835"/>
    <w:rsid w:val="00452A5F"/>
    <w:rsid w:val="00452ADA"/>
    <w:rsid w:val="00453550"/>
    <w:rsid w:val="004537B2"/>
    <w:rsid w:val="00454FC7"/>
    <w:rsid w:val="00455F18"/>
    <w:rsid w:val="00456037"/>
    <w:rsid w:val="00456098"/>
    <w:rsid w:val="004560E6"/>
    <w:rsid w:val="0045615F"/>
    <w:rsid w:val="00456219"/>
    <w:rsid w:val="0045623E"/>
    <w:rsid w:val="00456A13"/>
    <w:rsid w:val="00456F8F"/>
    <w:rsid w:val="004572EF"/>
    <w:rsid w:val="00457D50"/>
    <w:rsid w:val="00457F53"/>
    <w:rsid w:val="00460181"/>
    <w:rsid w:val="00460E2C"/>
    <w:rsid w:val="00461A27"/>
    <w:rsid w:val="00462391"/>
    <w:rsid w:val="00463E96"/>
    <w:rsid w:val="00464089"/>
    <w:rsid w:val="004652F5"/>
    <w:rsid w:val="004657CC"/>
    <w:rsid w:val="00465B9C"/>
    <w:rsid w:val="00466252"/>
    <w:rsid w:val="00466253"/>
    <w:rsid w:val="00466429"/>
    <w:rsid w:val="0046651B"/>
    <w:rsid w:val="00466BDA"/>
    <w:rsid w:val="00467299"/>
    <w:rsid w:val="004701EE"/>
    <w:rsid w:val="00471231"/>
    <w:rsid w:val="004717BD"/>
    <w:rsid w:val="004718EA"/>
    <w:rsid w:val="0047250B"/>
    <w:rsid w:val="0047253F"/>
    <w:rsid w:val="00472572"/>
    <w:rsid w:val="00472671"/>
    <w:rsid w:val="004732DD"/>
    <w:rsid w:val="00473E84"/>
    <w:rsid w:val="0047423C"/>
    <w:rsid w:val="004748FC"/>
    <w:rsid w:val="00474F80"/>
    <w:rsid w:val="00475111"/>
    <w:rsid w:val="00475AEA"/>
    <w:rsid w:val="00476A32"/>
    <w:rsid w:val="00476A61"/>
    <w:rsid w:val="00476AB4"/>
    <w:rsid w:val="00476C7E"/>
    <w:rsid w:val="00476EB1"/>
    <w:rsid w:val="00476F4B"/>
    <w:rsid w:val="004800C6"/>
    <w:rsid w:val="004807A4"/>
    <w:rsid w:val="00480866"/>
    <w:rsid w:val="00480B59"/>
    <w:rsid w:val="004811A2"/>
    <w:rsid w:val="00481756"/>
    <w:rsid w:val="00481CFF"/>
    <w:rsid w:val="00482892"/>
    <w:rsid w:val="0048334F"/>
    <w:rsid w:val="0048382E"/>
    <w:rsid w:val="004841D4"/>
    <w:rsid w:val="0048440F"/>
    <w:rsid w:val="00484628"/>
    <w:rsid w:val="0048477D"/>
    <w:rsid w:val="004848FC"/>
    <w:rsid w:val="0048547E"/>
    <w:rsid w:val="004855D3"/>
    <w:rsid w:val="004858B2"/>
    <w:rsid w:val="00485A72"/>
    <w:rsid w:val="00485BFA"/>
    <w:rsid w:val="00486BC3"/>
    <w:rsid w:val="00486D08"/>
    <w:rsid w:val="004871BB"/>
    <w:rsid w:val="004873C8"/>
    <w:rsid w:val="00487C2E"/>
    <w:rsid w:val="00487D7D"/>
    <w:rsid w:val="00490555"/>
    <w:rsid w:val="00491504"/>
    <w:rsid w:val="00491676"/>
    <w:rsid w:val="00491BDF"/>
    <w:rsid w:val="00491D6B"/>
    <w:rsid w:val="00491E74"/>
    <w:rsid w:val="00491F23"/>
    <w:rsid w:val="00492200"/>
    <w:rsid w:val="00492272"/>
    <w:rsid w:val="0049229E"/>
    <w:rsid w:val="004926DC"/>
    <w:rsid w:val="0049275C"/>
    <w:rsid w:val="00492804"/>
    <w:rsid w:val="00493043"/>
    <w:rsid w:val="0049323A"/>
    <w:rsid w:val="0049346C"/>
    <w:rsid w:val="00493578"/>
    <w:rsid w:val="00493759"/>
    <w:rsid w:val="00493F68"/>
    <w:rsid w:val="00493FED"/>
    <w:rsid w:val="004940D0"/>
    <w:rsid w:val="004943B3"/>
    <w:rsid w:val="004946D1"/>
    <w:rsid w:val="00494B67"/>
    <w:rsid w:val="00494B9C"/>
    <w:rsid w:val="0049572F"/>
    <w:rsid w:val="00495C2A"/>
    <w:rsid w:val="00495FAC"/>
    <w:rsid w:val="0049683E"/>
    <w:rsid w:val="00496E28"/>
    <w:rsid w:val="00497A55"/>
    <w:rsid w:val="004A00EA"/>
    <w:rsid w:val="004A0760"/>
    <w:rsid w:val="004A0940"/>
    <w:rsid w:val="004A0B32"/>
    <w:rsid w:val="004A0B45"/>
    <w:rsid w:val="004A0F15"/>
    <w:rsid w:val="004A1C10"/>
    <w:rsid w:val="004A1FCF"/>
    <w:rsid w:val="004A23B1"/>
    <w:rsid w:val="004A2F34"/>
    <w:rsid w:val="004A32F8"/>
    <w:rsid w:val="004A3FD5"/>
    <w:rsid w:val="004A4345"/>
    <w:rsid w:val="004A43E8"/>
    <w:rsid w:val="004A4645"/>
    <w:rsid w:val="004A4970"/>
    <w:rsid w:val="004A4C55"/>
    <w:rsid w:val="004A4D25"/>
    <w:rsid w:val="004A4F6D"/>
    <w:rsid w:val="004A52DD"/>
    <w:rsid w:val="004A5D88"/>
    <w:rsid w:val="004A5F14"/>
    <w:rsid w:val="004A5FB7"/>
    <w:rsid w:val="004A608B"/>
    <w:rsid w:val="004A6251"/>
    <w:rsid w:val="004A63C6"/>
    <w:rsid w:val="004A67E0"/>
    <w:rsid w:val="004A6D82"/>
    <w:rsid w:val="004A79EB"/>
    <w:rsid w:val="004A7B42"/>
    <w:rsid w:val="004B0191"/>
    <w:rsid w:val="004B04EA"/>
    <w:rsid w:val="004B064D"/>
    <w:rsid w:val="004B07D6"/>
    <w:rsid w:val="004B0D8C"/>
    <w:rsid w:val="004B11D7"/>
    <w:rsid w:val="004B11EB"/>
    <w:rsid w:val="004B19D9"/>
    <w:rsid w:val="004B1B80"/>
    <w:rsid w:val="004B1FF3"/>
    <w:rsid w:val="004B27B1"/>
    <w:rsid w:val="004B2A54"/>
    <w:rsid w:val="004B2CA5"/>
    <w:rsid w:val="004B404F"/>
    <w:rsid w:val="004B4219"/>
    <w:rsid w:val="004B4630"/>
    <w:rsid w:val="004B48E3"/>
    <w:rsid w:val="004B4B6B"/>
    <w:rsid w:val="004B5BEA"/>
    <w:rsid w:val="004B66A3"/>
    <w:rsid w:val="004B68A3"/>
    <w:rsid w:val="004B6941"/>
    <w:rsid w:val="004B7719"/>
    <w:rsid w:val="004B7AA4"/>
    <w:rsid w:val="004C0070"/>
    <w:rsid w:val="004C035F"/>
    <w:rsid w:val="004C0B3E"/>
    <w:rsid w:val="004C0B56"/>
    <w:rsid w:val="004C0D68"/>
    <w:rsid w:val="004C0E51"/>
    <w:rsid w:val="004C10BB"/>
    <w:rsid w:val="004C11D7"/>
    <w:rsid w:val="004C11EC"/>
    <w:rsid w:val="004C142D"/>
    <w:rsid w:val="004C1472"/>
    <w:rsid w:val="004C1565"/>
    <w:rsid w:val="004C19BF"/>
    <w:rsid w:val="004C1E51"/>
    <w:rsid w:val="004C204F"/>
    <w:rsid w:val="004C23EA"/>
    <w:rsid w:val="004C2729"/>
    <w:rsid w:val="004C3303"/>
    <w:rsid w:val="004C36FE"/>
    <w:rsid w:val="004C3DBC"/>
    <w:rsid w:val="004C3F75"/>
    <w:rsid w:val="004C4042"/>
    <w:rsid w:val="004C457C"/>
    <w:rsid w:val="004C50BC"/>
    <w:rsid w:val="004C50E6"/>
    <w:rsid w:val="004C517C"/>
    <w:rsid w:val="004C54BE"/>
    <w:rsid w:val="004C5749"/>
    <w:rsid w:val="004C6300"/>
    <w:rsid w:val="004C644D"/>
    <w:rsid w:val="004C6A20"/>
    <w:rsid w:val="004C7839"/>
    <w:rsid w:val="004D006A"/>
    <w:rsid w:val="004D029D"/>
    <w:rsid w:val="004D039D"/>
    <w:rsid w:val="004D075B"/>
    <w:rsid w:val="004D0D4C"/>
    <w:rsid w:val="004D1490"/>
    <w:rsid w:val="004D1586"/>
    <w:rsid w:val="004D186D"/>
    <w:rsid w:val="004D1B72"/>
    <w:rsid w:val="004D1C90"/>
    <w:rsid w:val="004D2024"/>
    <w:rsid w:val="004D20A6"/>
    <w:rsid w:val="004D2255"/>
    <w:rsid w:val="004D2438"/>
    <w:rsid w:val="004D2981"/>
    <w:rsid w:val="004D2DCC"/>
    <w:rsid w:val="004D32B1"/>
    <w:rsid w:val="004D351D"/>
    <w:rsid w:val="004D4B49"/>
    <w:rsid w:val="004D4C8A"/>
    <w:rsid w:val="004D4C8E"/>
    <w:rsid w:val="004D6528"/>
    <w:rsid w:val="004D6620"/>
    <w:rsid w:val="004D6786"/>
    <w:rsid w:val="004D6A3B"/>
    <w:rsid w:val="004D6E1D"/>
    <w:rsid w:val="004D6E22"/>
    <w:rsid w:val="004D79CF"/>
    <w:rsid w:val="004D7A10"/>
    <w:rsid w:val="004E15DF"/>
    <w:rsid w:val="004E1AD5"/>
    <w:rsid w:val="004E1C9F"/>
    <w:rsid w:val="004E1D92"/>
    <w:rsid w:val="004E25CA"/>
    <w:rsid w:val="004E360C"/>
    <w:rsid w:val="004E371E"/>
    <w:rsid w:val="004E375D"/>
    <w:rsid w:val="004E39A8"/>
    <w:rsid w:val="004E3A1D"/>
    <w:rsid w:val="004E3F1F"/>
    <w:rsid w:val="004E4184"/>
    <w:rsid w:val="004E434C"/>
    <w:rsid w:val="004E4B68"/>
    <w:rsid w:val="004E5C4F"/>
    <w:rsid w:val="004E60D7"/>
    <w:rsid w:val="004E6667"/>
    <w:rsid w:val="004E69C5"/>
    <w:rsid w:val="004E6BD1"/>
    <w:rsid w:val="004E6D11"/>
    <w:rsid w:val="004E6F08"/>
    <w:rsid w:val="004E74A5"/>
    <w:rsid w:val="004E766F"/>
    <w:rsid w:val="004E7AF6"/>
    <w:rsid w:val="004E7BF2"/>
    <w:rsid w:val="004E7E5F"/>
    <w:rsid w:val="004E7E75"/>
    <w:rsid w:val="004F072A"/>
    <w:rsid w:val="004F0C4A"/>
    <w:rsid w:val="004F0D09"/>
    <w:rsid w:val="004F15D4"/>
    <w:rsid w:val="004F1F8C"/>
    <w:rsid w:val="004F20CF"/>
    <w:rsid w:val="004F2BE2"/>
    <w:rsid w:val="004F2FFC"/>
    <w:rsid w:val="004F31B1"/>
    <w:rsid w:val="004F38A0"/>
    <w:rsid w:val="004F3A6D"/>
    <w:rsid w:val="004F3DFE"/>
    <w:rsid w:val="004F4172"/>
    <w:rsid w:val="004F43D8"/>
    <w:rsid w:val="004F46D5"/>
    <w:rsid w:val="004F4E80"/>
    <w:rsid w:val="004F50CA"/>
    <w:rsid w:val="004F5152"/>
    <w:rsid w:val="004F51FD"/>
    <w:rsid w:val="004F54B5"/>
    <w:rsid w:val="004F583F"/>
    <w:rsid w:val="004F6572"/>
    <w:rsid w:val="004F7AB4"/>
    <w:rsid w:val="004F7DCB"/>
    <w:rsid w:val="00500887"/>
    <w:rsid w:val="00500B1B"/>
    <w:rsid w:val="00500C2B"/>
    <w:rsid w:val="005010F7"/>
    <w:rsid w:val="005011AB"/>
    <w:rsid w:val="00501B27"/>
    <w:rsid w:val="00501E39"/>
    <w:rsid w:val="00501E93"/>
    <w:rsid w:val="00502FB7"/>
    <w:rsid w:val="00503361"/>
    <w:rsid w:val="00503477"/>
    <w:rsid w:val="00503DB2"/>
    <w:rsid w:val="00503E42"/>
    <w:rsid w:val="005040D0"/>
    <w:rsid w:val="005042B6"/>
    <w:rsid w:val="00504B90"/>
    <w:rsid w:val="00504C32"/>
    <w:rsid w:val="005053AF"/>
    <w:rsid w:val="005054A0"/>
    <w:rsid w:val="00506041"/>
    <w:rsid w:val="0050605A"/>
    <w:rsid w:val="00506905"/>
    <w:rsid w:val="00506A09"/>
    <w:rsid w:val="00506DE8"/>
    <w:rsid w:val="005070A4"/>
    <w:rsid w:val="0050763E"/>
    <w:rsid w:val="005076F4"/>
    <w:rsid w:val="00507CA0"/>
    <w:rsid w:val="00510CE2"/>
    <w:rsid w:val="00511586"/>
    <w:rsid w:val="005118A2"/>
    <w:rsid w:val="00511D82"/>
    <w:rsid w:val="00512229"/>
    <w:rsid w:val="005122E8"/>
    <w:rsid w:val="00512A8E"/>
    <w:rsid w:val="00512C39"/>
    <w:rsid w:val="005137C0"/>
    <w:rsid w:val="005138C5"/>
    <w:rsid w:val="005143A0"/>
    <w:rsid w:val="005146CE"/>
    <w:rsid w:val="0051489C"/>
    <w:rsid w:val="00514935"/>
    <w:rsid w:val="00514C9F"/>
    <w:rsid w:val="00514F49"/>
    <w:rsid w:val="005151D0"/>
    <w:rsid w:val="00515483"/>
    <w:rsid w:val="0051554F"/>
    <w:rsid w:val="00515734"/>
    <w:rsid w:val="00515A5A"/>
    <w:rsid w:val="00515B4C"/>
    <w:rsid w:val="005162C1"/>
    <w:rsid w:val="0051635A"/>
    <w:rsid w:val="00516371"/>
    <w:rsid w:val="00516CF2"/>
    <w:rsid w:val="00516F97"/>
    <w:rsid w:val="005170CF"/>
    <w:rsid w:val="0051771E"/>
    <w:rsid w:val="00517BBA"/>
    <w:rsid w:val="00517DE6"/>
    <w:rsid w:val="00517ED4"/>
    <w:rsid w:val="0052061F"/>
    <w:rsid w:val="0052098C"/>
    <w:rsid w:val="00520F30"/>
    <w:rsid w:val="005213A6"/>
    <w:rsid w:val="00521482"/>
    <w:rsid w:val="005221CE"/>
    <w:rsid w:val="00522B8E"/>
    <w:rsid w:val="00523A24"/>
    <w:rsid w:val="005240E2"/>
    <w:rsid w:val="005243C0"/>
    <w:rsid w:val="0052494C"/>
    <w:rsid w:val="00524A7D"/>
    <w:rsid w:val="00524CAA"/>
    <w:rsid w:val="00524E50"/>
    <w:rsid w:val="0052510A"/>
    <w:rsid w:val="005262CD"/>
    <w:rsid w:val="005262D6"/>
    <w:rsid w:val="005267AD"/>
    <w:rsid w:val="00527018"/>
    <w:rsid w:val="00527296"/>
    <w:rsid w:val="00527DCB"/>
    <w:rsid w:val="005305F3"/>
    <w:rsid w:val="00531100"/>
    <w:rsid w:val="00531662"/>
    <w:rsid w:val="00531879"/>
    <w:rsid w:val="00532224"/>
    <w:rsid w:val="0053242B"/>
    <w:rsid w:val="00532651"/>
    <w:rsid w:val="00532EDD"/>
    <w:rsid w:val="00533615"/>
    <w:rsid w:val="005339CF"/>
    <w:rsid w:val="00533A62"/>
    <w:rsid w:val="00533B31"/>
    <w:rsid w:val="00533D78"/>
    <w:rsid w:val="00533F67"/>
    <w:rsid w:val="00534559"/>
    <w:rsid w:val="0053456D"/>
    <w:rsid w:val="00534B0B"/>
    <w:rsid w:val="00535289"/>
    <w:rsid w:val="00535651"/>
    <w:rsid w:val="00536089"/>
    <w:rsid w:val="0053695E"/>
    <w:rsid w:val="005376B8"/>
    <w:rsid w:val="005377FD"/>
    <w:rsid w:val="00540F78"/>
    <w:rsid w:val="005410DA"/>
    <w:rsid w:val="00541CB2"/>
    <w:rsid w:val="00541E53"/>
    <w:rsid w:val="005422DA"/>
    <w:rsid w:val="005423CE"/>
    <w:rsid w:val="005426E3"/>
    <w:rsid w:val="00542805"/>
    <w:rsid w:val="005428DE"/>
    <w:rsid w:val="00542C1E"/>
    <w:rsid w:val="005430FC"/>
    <w:rsid w:val="005431BA"/>
    <w:rsid w:val="00543B77"/>
    <w:rsid w:val="00543C92"/>
    <w:rsid w:val="00544854"/>
    <w:rsid w:val="005448AC"/>
    <w:rsid w:val="00544B96"/>
    <w:rsid w:val="005451EA"/>
    <w:rsid w:val="00545B60"/>
    <w:rsid w:val="00546729"/>
    <w:rsid w:val="00546C3B"/>
    <w:rsid w:val="00546FE7"/>
    <w:rsid w:val="00547998"/>
    <w:rsid w:val="00547E3C"/>
    <w:rsid w:val="00547F35"/>
    <w:rsid w:val="005500A5"/>
    <w:rsid w:val="0055051C"/>
    <w:rsid w:val="00551527"/>
    <w:rsid w:val="00551756"/>
    <w:rsid w:val="0055209F"/>
    <w:rsid w:val="00552593"/>
    <w:rsid w:val="00552D31"/>
    <w:rsid w:val="005532C4"/>
    <w:rsid w:val="00553474"/>
    <w:rsid w:val="005534CC"/>
    <w:rsid w:val="0055363D"/>
    <w:rsid w:val="005536FC"/>
    <w:rsid w:val="00553763"/>
    <w:rsid w:val="0055443F"/>
    <w:rsid w:val="0055498C"/>
    <w:rsid w:val="005553D3"/>
    <w:rsid w:val="005554CF"/>
    <w:rsid w:val="00555E69"/>
    <w:rsid w:val="005566CD"/>
    <w:rsid w:val="00556796"/>
    <w:rsid w:val="00556CEB"/>
    <w:rsid w:val="005571D5"/>
    <w:rsid w:val="00557640"/>
    <w:rsid w:val="00557837"/>
    <w:rsid w:val="005579CB"/>
    <w:rsid w:val="005600DA"/>
    <w:rsid w:val="005606AE"/>
    <w:rsid w:val="00560AA2"/>
    <w:rsid w:val="00560CF1"/>
    <w:rsid w:val="00560D41"/>
    <w:rsid w:val="00560EAD"/>
    <w:rsid w:val="005610C7"/>
    <w:rsid w:val="00561256"/>
    <w:rsid w:val="005621CD"/>
    <w:rsid w:val="005622D3"/>
    <w:rsid w:val="0056280C"/>
    <w:rsid w:val="00563A69"/>
    <w:rsid w:val="00564017"/>
    <w:rsid w:val="00564021"/>
    <w:rsid w:val="0056479A"/>
    <w:rsid w:val="00564B0D"/>
    <w:rsid w:val="00564FAA"/>
    <w:rsid w:val="00565AAF"/>
    <w:rsid w:val="00565F33"/>
    <w:rsid w:val="0056665C"/>
    <w:rsid w:val="0056690E"/>
    <w:rsid w:val="00566B4A"/>
    <w:rsid w:val="00566F28"/>
    <w:rsid w:val="005672E0"/>
    <w:rsid w:val="0056799B"/>
    <w:rsid w:val="00567D41"/>
    <w:rsid w:val="00567E5F"/>
    <w:rsid w:val="00570371"/>
    <w:rsid w:val="00570705"/>
    <w:rsid w:val="00570708"/>
    <w:rsid w:val="00570AA7"/>
    <w:rsid w:val="00570E3B"/>
    <w:rsid w:val="0057137D"/>
    <w:rsid w:val="00571DF5"/>
    <w:rsid w:val="00572452"/>
    <w:rsid w:val="00573BC2"/>
    <w:rsid w:val="0057401A"/>
    <w:rsid w:val="005743D0"/>
    <w:rsid w:val="0057455D"/>
    <w:rsid w:val="00574DD0"/>
    <w:rsid w:val="00575459"/>
    <w:rsid w:val="005757C1"/>
    <w:rsid w:val="0057581F"/>
    <w:rsid w:val="00575AE5"/>
    <w:rsid w:val="00575BEF"/>
    <w:rsid w:val="005765BC"/>
    <w:rsid w:val="00576714"/>
    <w:rsid w:val="00576A57"/>
    <w:rsid w:val="00576A5E"/>
    <w:rsid w:val="00576C9A"/>
    <w:rsid w:val="00576EAF"/>
    <w:rsid w:val="00576FE7"/>
    <w:rsid w:val="00577B9F"/>
    <w:rsid w:val="00577D14"/>
    <w:rsid w:val="005802D5"/>
    <w:rsid w:val="005806AF"/>
    <w:rsid w:val="00580AC4"/>
    <w:rsid w:val="00580E49"/>
    <w:rsid w:val="005811A0"/>
    <w:rsid w:val="00581C32"/>
    <w:rsid w:val="0058203F"/>
    <w:rsid w:val="005826E9"/>
    <w:rsid w:val="00582DF1"/>
    <w:rsid w:val="00583033"/>
    <w:rsid w:val="00583694"/>
    <w:rsid w:val="00583BE1"/>
    <w:rsid w:val="00583EC1"/>
    <w:rsid w:val="00583FC1"/>
    <w:rsid w:val="00584018"/>
    <w:rsid w:val="005842E9"/>
    <w:rsid w:val="005851E0"/>
    <w:rsid w:val="005853D0"/>
    <w:rsid w:val="0058552B"/>
    <w:rsid w:val="00585862"/>
    <w:rsid w:val="00585DFC"/>
    <w:rsid w:val="00586485"/>
    <w:rsid w:val="005865FF"/>
    <w:rsid w:val="005870FD"/>
    <w:rsid w:val="00587A5D"/>
    <w:rsid w:val="00587AF6"/>
    <w:rsid w:val="00587D02"/>
    <w:rsid w:val="00587F4C"/>
    <w:rsid w:val="005900D1"/>
    <w:rsid w:val="00590275"/>
    <w:rsid w:val="00590310"/>
    <w:rsid w:val="00591490"/>
    <w:rsid w:val="005917E0"/>
    <w:rsid w:val="005924E6"/>
    <w:rsid w:val="005925CC"/>
    <w:rsid w:val="00592F90"/>
    <w:rsid w:val="005934F1"/>
    <w:rsid w:val="00593511"/>
    <w:rsid w:val="005939CA"/>
    <w:rsid w:val="00593BE8"/>
    <w:rsid w:val="00593CE7"/>
    <w:rsid w:val="00593D9A"/>
    <w:rsid w:val="00594B53"/>
    <w:rsid w:val="00594CA7"/>
    <w:rsid w:val="00594FAF"/>
    <w:rsid w:val="0059520D"/>
    <w:rsid w:val="00595CF3"/>
    <w:rsid w:val="00595DD5"/>
    <w:rsid w:val="005966E1"/>
    <w:rsid w:val="005969FF"/>
    <w:rsid w:val="00597846"/>
    <w:rsid w:val="0059784F"/>
    <w:rsid w:val="00597DF9"/>
    <w:rsid w:val="005A05B9"/>
    <w:rsid w:val="005A115A"/>
    <w:rsid w:val="005A1716"/>
    <w:rsid w:val="005A1A88"/>
    <w:rsid w:val="005A1E73"/>
    <w:rsid w:val="005A2235"/>
    <w:rsid w:val="005A233E"/>
    <w:rsid w:val="005A2372"/>
    <w:rsid w:val="005A2D04"/>
    <w:rsid w:val="005A2D10"/>
    <w:rsid w:val="005A3B4A"/>
    <w:rsid w:val="005A4885"/>
    <w:rsid w:val="005A4AEF"/>
    <w:rsid w:val="005A4CDB"/>
    <w:rsid w:val="005A4D2F"/>
    <w:rsid w:val="005A5257"/>
    <w:rsid w:val="005A5559"/>
    <w:rsid w:val="005A56AA"/>
    <w:rsid w:val="005A61A1"/>
    <w:rsid w:val="005A738B"/>
    <w:rsid w:val="005A74C1"/>
    <w:rsid w:val="005A7E74"/>
    <w:rsid w:val="005A7F21"/>
    <w:rsid w:val="005A7F57"/>
    <w:rsid w:val="005B0D88"/>
    <w:rsid w:val="005B0F83"/>
    <w:rsid w:val="005B13D8"/>
    <w:rsid w:val="005B15F7"/>
    <w:rsid w:val="005B1891"/>
    <w:rsid w:val="005B1A81"/>
    <w:rsid w:val="005B27B0"/>
    <w:rsid w:val="005B300F"/>
    <w:rsid w:val="005B3E1F"/>
    <w:rsid w:val="005B4042"/>
    <w:rsid w:val="005B47C8"/>
    <w:rsid w:val="005B4E14"/>
    <w:rsid w:val="005B5361"/>
    <w:rsid w:val="005B56FC"/>
    <w:rsid w:val="005B5FB6"/>
    <w:rsid w:val="005B62B2"/>
    <w:rsid w:val="005B62DC"/>
    <w:rsid w:val="005B659B"/>
    <w:rsid w:val="005B697C"/>
    <w:rsid w:val="005B6AC9"/>
    <w:rsid w:val="005B710A"/>
    <w:rsid w:val="005B7820"/>
    <w:rsid w:val="005B7A9C"/>
    <w:rsid w:val="005C0159"/>
    <w:rsid w:val="005C01AD"/>
    <w:rsid w:val="005C04B5"/>
    <w:rsid w:val="005C0794"/>
    <w:rsid w:val="005C0F26"/>
    <w:rsid w:val="005C1563"/>
    <w:rsid w:val="005C2052"/>
    <w:rsid w:val="005C20FB"/>
    <w:rsid w:val="005C2745"/>
    <w:rsid w:val="005C27EE"/>
    <w:rsid w:val="005C2819"/>
    <w:rsid w:val="005C2ED2"/>
    <w:rsid w:val="005C2F83"/>
    <w:rsid w:val="005C2FC4"/>
    <w:rsid w:val="005C31AD"/>
    <w:rsid w:val="005C3D54"/>
    <w:rsid w:val="005C431D"/>
    <w:rsid w:val="005C55D3"/>
    <w:rsid w:val="005C5672"/>
    <w:rsid w:val="005C59B7"/>
    <w:rsid w:val="005C5A92"/>
    <w:rsid w:val="005C6024"/>
    <w:rsid w:val="005C602C"/>
    <w:rsid w:val="005C66C6"/>
    <w:rsid w:val="005C713E"/>
    <w:rsid w:val="005C76DB"/>
    <w:rsid w:val="005C7A85"/>
    <w:rsid w:val="005C7E01"/>
    <w:rsid w:val="005C7E8F"/>
    <w:rsid w:val="005D00A2"/>
    <w:rsid w:val="005D0359"/>
    <w:rsid w:val="005D0A3D"/>
    <w:rsid w:val="005D0AE8"/>
    <w:rsid w:val="005D158F"/>
    <w:rsid w:val="005D1768"/>
    <w:rsid w:val="005D179B"/>
    <w:rsid w:val="005D262B"/>
    <w:rsid w:val="005D2935"/>
    <w:rsid w:val="005D2CAF"/>
    <w:rsid w:val="005D2DBB"/>
    <w:rsid w:val="005D32EC"/>
    <w:rsid w:val="005D3401"/>
    <w:rsid w:val="005D3931"/>
    <w:rsid w:val="005D43B0"/>
    <w:rsid w:val="005D462F"/>
    <w:rsid w:val="005D4EC9"/>
    <w:rsid w:val="005D55D8"/>
    <w:rsid w:val="005D617E"/>
    <w:rsid w:val="005D61E7"/>
    <w:rsid w:val="005D63AD"/>
    <w:rsid w:val="005D6AA9"/>
    <w:rsid w:val="005D6AC7"/>
    <w:rsid w:val="005D6B3A"/>
    <w:rsid w:val="005D70E2"/>
    <w:rsid w:val="005D7B31"/>
    <w:rsid w:val="005D7D35"/>
    <w:rsid w:val="005E053E"/>
    <w:rsid w:val="005E0740"/>
    <w:rsid w:val="005E0D74"/>
    <w:rsid w:val="005E0E2C"/>
    <w:rsid w:val="005E0F0A"/>
    <w:rsid w:val="005E1325"/>
    <w:rsid w:val="005E13CF"/>
    <w:rsid w:val="005E160C"/>
    <w:rsid w:val="005E194A"/>
    <w:rsid w:val="005E1D83"/>
    <w:rsid w:val="005E23A1"/>
    <w:rsid w:val="005E258C"/>
    <w:rsid w:val="005E2633"/>
    <w:rsid w:val="005E34DE"/>
    <w:rsid w:val="005E34F9"/>
    <w:rsid w:val="005E351D"/>
    <w:rsid w:val="005E37A9"/>
    <w:rsid w:val="005E3D6D"/>
    <w:rsid w:val="005E3E1F"/>
    <w:rsid w:val="005E4185"/>
    <w:rsid w:val="005E48D8"/>
    <w:rsid w:val="005E4D3D"/>
    <w:rsid w:val="005E622E"/>
    <w:rsid w:val="005E6DC3"/>
    <w:rsid w:val="005E7217"/>
    <w:rsid w:val="005E7693"/>
    <w:rsid w:val="005F04EA"/>
    <w:rsid w:val="005F05E0"/>
    <w:rsid w:val="005F1310"/>
    <w:rsid w:val="005F218E"/>
    <w:rsid w:val="005F2DF8"/>
    <w:rsid w:val="005F32A6"/>
    <w:rsid w:val="005F349A"/>
    <w:rsid w:val="005F38E7"/>
    <w:rsid w:val="005F4527"/>
    <w:rsid w:val="005F4711"/>
    <w:rsid w:val="005F4DED"/>
    <w:rsid w:val="005F4E26"/>
    <w:rsid w:val="005F59FC"/>
    <w:rsid w:val="005F5F3C"/>
    <w:rsid w:val="005F5F8D"/>
    <w:rsid w:val="005F7ACC"/>
    <w:rsid w:val="0060063D"/>
    <w:rsid w:val="00600937"/>
    <w:rsid w:val="006011EF"/>
    <w:rsid w:val="0060158B"/>
    <w:rsid w:val="00601779"/>
    <w:rsid w:val="00601C24"/>
    <w:rsid w:val="00602EBC"/>
    <w:rsid w:val="00602F22"/>
    <w:rsid w:val="00603076"/>
    <w:rsid w:val="00603266"/>
    <w:rsid w:val="00603BDD"/>
    <w:rsid w:val="00603EFA"/>
    <w:rsid w:val="00603F38"/>
    <w:rsid w:val="00603F7A"/>
    <w:rsid w:val="00604017"/>
    <w:rsid w:val="0060403E"/>
    <w:rsid w:val="00604196"/>
    <w:rsid w:val="00604236"/>
    <w:rsid w:val="0060462B"/>
    <w:rsid w:val="00604C1A"/>
    <w:rsid w:val="0060537B"/>
    <w:rsid w:val="00605888"/>
    <w:rsid w:val="00605C93"/>
    <w:rsid w:val="00605CF1"/>
    <w:rsid w:val="00605D0E"/>
    <w:rsid w:val="00605E17"/>
    <w:rsid w:val="00605FB7"/>
    <w:rsid w:val="0060661B"/>
    <w:rsid w:val="00606F98"/>
    <w:rsid w:val="00607025"/>
    <w:rsid w:val="00607356"/>
    <w:rsid w:val="0060747B"/>
    <w:rsid w:val="00607524"/>
    <w:rsid w:val="00607789"/>
    <w:rsid w:val="006078C4"/>
    <w:rsid w:val="00607B76"/>
    <w:rsid w:val="00607DCD"/>
    <w:rsid w:val="00610727"/>
    <w:rsid w:val="00610AA5"/>
    <w:rsid w:val="00610AAE"/>
    <w:rsid w:val="00610CED"/>
    <w:rsid w:val="0061122E"/>
    <w:rsid w:val="006114EB"/>
    <w:rsid w:val="00611708"/>
    <w:rsid w:val="00611F74"/>
    <w:rsid w:val="0061235E"/>
    <w:rsid w:val="0061262F"/>
    <w:rsid w:val="0061296D"/>
    <w:rsid w:val="00613017"/>
    <w:rsid w:val="00613907"/>
    <w:rsid w:val="00613EF4"/>
    <w:rsid w:val="0061445A"/>
    <w:rsid w:val="006146CC"/>
    <w:rsid w:val="00614A19"/>
    <w:rsid w:val="00614AD0"/>
    <w:rsid w:val="00614EB1"/>
    <w:rsid w:val="006151F5"/>
    <w:rsid w:val="00615607"/>
    <w:rsid w:val="0061562D"/>
    <w:rsid w:val="00615785"/>
    <w:rsid w:val="00615A7D"/>
    <w:rsid w:val="006165FB"/>
    <w:rsid w:val="00616675"/>
    <w:rsid w:val="0061696F"/>
    <w:rsid w:val="006169A1"/>
    <w:rsid w:val="00617718"/>
    <w:rsid w:val="006179B0"/>
    <w:rsid w:val="00617BED"/>
    <w:rsid w:val="00617E0F"/>
    <w:rsid w:val="0062009F"/>
    <w:rsid w:val="006202DA"/>
    <w:rsid w:val="006213AD"/>
    <w:rsid w:val="00621490"/>
    <w:rsid w:val="00621C89"/>
    <w:rsid w:val="00621DFB"/>
    <w:rsid w:val="006222D1"/>
    <w:rsid w:val="00623F7B"/>
    <w:rsid w:val="006241C0"/>
    <w:rsid w:val="00624354"/>
    <w:rsid w:val="00624396"/>
    <w:rsid w:val="00624D9D"/>
    <w:rsid w:val="006251EF"/>
    <w:rsid w:val="00626217"/>
    <w:rsid w:val="00626772"/>
    <w:rsid w:val="00626B04"/>
    <w:rsid w:val="006271FD"/>
    <w:rsid w:val="006272AF"/>
    <w:rsid w:val="00630B04"/>
    <w:rsid w:val="00631053"/>
    <w:rsid w:val="00631870"/>
    <w:rsid w:val="00631BA7"/>
    <w:rsid w:val="00632306"/>
    <w:rsid w:val="00632DA7"/>
    <w:rsid w:val="00633071"/>
    <w:rsid w:val="006336DD"/>
    <w:rsid w:val="00634CDA"/>
    <w:rsid w:val="00634D3B"/>
    <w:rsid w:val="00634E87"/>
    <w:rsid w:val="006351CD"/>
    <w:rsid w:val="0063532E"/>
    <w:rsid w:val="0063576B"/>
    <w:rsid w:val="00635A42"/>
    <w:rsid w:val="00635D39"/>
    <w:rsid w:val="006364B7"/>
    <w:rsid w:val="006364C8"/>
    <w:rsid w:val="006369BD"/>
    <w:rsid w:val="00636C8F"/>
    <w:rsid w:val="00637411"/>
    <w:rsid w:val="00637425"/>
    <w:rsid w:val="00637B57"/>
    <w:rsid w:val="00637C7A"/>
    <w:rsid w:val="006400F6"/>
    <w:rsid w:val="0064082A"/>
    <w:rsid w:val="00640D7E"/>
    <w:rsid w:val="00640FDE"/>
    <w:rsid w:val="006412C3"/>
    <w:rsid w:val="00641A73"/>
    <w:rsid w:val="00641E1B"/>
    <w:rsid w:val="00642821"/>
    <w:rsid w:val="006428CF"/>
    <w:rsid w:val="00642B0D"/>
    <w:rsid w:val="00642DB4"/>
    <w:rsid w:val="00643421"/>
    <w:rsid w:val="00643586"/>
    <w:rsid w:val="0064390D"/>
    <w:rsid w:val="006439D6"/>
    <w:rsid w:val="00643ED5"/>
    <w:rsid w:val="006440E9"/>
    <w:rsid w:val="006457C3"/>
    <w:rsid w:val="00645973"/>
    <w:rsid w:val="00645B69"/>
    <w:rsid w:val="0064631F"/>
    <w:rsid w:val="006463B8"/>
    <w:rsid w:val="00646643"/>
    <w:rsid w:val="00646995"/>
    <w:rsid w:val="00646DE2"/>
    <w:rsid w:val="00647244"/>
    <w:rsid w:val="0064784A"/>
    <w:rsid w:val="00647994"/>
    <w:rsid w:val="00647CCC"/>
    <w:rsid w:val="00650160"/>
    <w:rsid w:val="006509A1"/>
    <w:rsid w:val="00651112"/>
    <w:rsid w:val="006511F0"/>
    <w:rsid w:val="00651631"/>
    <w:rsid w:val="00652118"/>
    <w:rsid w:val="006525E2"/>
    <w:rsid w:val="00652B2B"/>
    <w:rsid w:val="00652DE0"/>
    <w:rsid w:val="00653223"/>
    <w:rsid w:val="006533C2"/>
    <w:rsid w:val="006535F0"/>
    <w:rsid w:val="0065411D"/>
    <w:rsid w:val="00654D2D"/>
    <w:rsid w:val="006555F1"/>
    <w:rsid w:val="00656598"/>
    <w:rsid w:val="00657076"/>
    <w:rsid w:val="00657350"/>
    <w:rsid w:val="0065739B"/>
    <w:rsid w:val="00657714"/>
    <w:rsid w:val="006579E7"/>
    <w:rsid w:val="006579EF"/>
    <w:rsid w:val="00660355"/>
    <w:rsid w:val="0066059C"/>
    <w:rsid w:val="006605E4"/>
    <w:rsid w:val="006605F0"/>
    <w:rsid w:val="0066065A"/>
    <w:rsid w:val="00660A91"/>
    <w:rsid w:val="00660B4A"/>
    <w:rsid w:val="006611BF"/>
    <w:rsid w:val="00661276"/>
    <w:rsid w:val="00661F02"/>
    <w:rsid w:val="0066288F"/>
    <w:rsid w:val="00662C46"/>
    <w:rsid w:val="00662F87"/>
    <w:rsid w:val="00663556"/>
    <w:rsid w:val="00663975"/>
    <w:rsid w:val="00663E1E"/>
    <w:rsid w:val="006644D5"/>
    <w:rsid w:val="00664E03"/>
    <w:rsid w:val="006659BE"/>
    <w:rsid w:val="00665DEE"/>
    <w:rsid w:val="00665FE8"/>
    <w:rsid w:val="006661E2"/>
    <w:rsid w:val="00666673"/>
    <w:rsid w:val="00666F51"/>
    <w:rsid w:val="00667385"/>
    <w:rsid w:val="006676A6"/>
    <w:rsid w:val="00667B02"/>
    <w:rsid w:val="00670043"/>
    <w:rsid w:val="00670168"/>
    <w:rsid w:val="006701D1"/>
    <w:rsid w:val="0067089F"/>
    <w:rsid w:val="00670956"/>
    <w:rsid w:val="00670F87"/>
    <w:rsid w:val="006714CB"/>
    <w:rsid w:val="00672152"/>
    <w:rsid w:val="00672234"/>
    <w:rsid w:val="00672594"/>
    <w:rsid w:val="00672B86"/>
    <w:rsid w:val="00672CF0"/>
    <w:rsid w:val="00673459"/>
    <w:rsid w:val="00673573"/>
    <w:rsid w:val="00673907"/>
    <w:rsid w:val="006739F3"/>
    <w:rsid w:val="00673B52"/>
    <w:rsid w:val="006741FF"/>
    <w:rsid w:val="006744D9"/>
    <w:rsid w:val="00674769"/>
    <w:rsid w:val="00674841"/>
    <w:rsid w:val="00674D6C"/>
    <w:rsid w:val="00675033"/>
    <w:rsid w:val="006751AF"/>
    <w:rsid w:val="00675328"/>
    <w:rsid w:val="00676200"/>
    <w:rsid w:val="006768B9"/>
    <w:rsid w:val="006771EF"/>
    <w:rsid w:val="0067725C"/>
    <w:rsid w:val="0067793B"/>
    <w:rsid w:val="00677C5F"/>
    <w:rsid w:val="00680975"/>
    <w:rsid w:val="006809F3"/>
    <w:rsid w:val="00680F99"/>
    <w:rsid w:val="00680FA9"/>
    <w:rsid w:val="00682548"/>
    <w:rsid w:val="00682E0B"/>
    <w:rsid w:val="00682F97"/>
    <w:rsid w:val="00683182"/>
    <w:rsid w:val="00683489"/>
    <w:rsid w:val="00683EA0"/>
    <w:rsid w:val="0068449E"/>
    <w:rsid w:val="006845FE"/>
    <w:rsid w:val="006849AD"/>
    <w:rsid w:val="00684A1D"/>
    <w:rsid w:val="00684A29"/>
    <w:rsid w:val="00684C71"/>
    <w:rsid w:val="00684D28"/>
    <w:rsid w:val="006854D5"/>
    <w:rsid w:val="006858B8"/>
    <w:rsid w:val="006858FC"/>
    <w:rsid w:val="00685D8F"/>
    <w:rsid w:val="006860A6"/>
    <w:rsid w:val="0068641C"/>
    <w:rsid w:val="00687024"/>
    <w:rsid w:val="0068710C"/>
    <w:rsid w:val="006874E1"/>
    <w:rsid w:val="00687537"/>
    <w:rsid w:val="006875F6"/>
    <w:rsid w:val="0068784C"/>
    <w:rsid w:val="00687BB8"/>
    <w:rsid w:val="00687BFD"/>
    <w:rsid w:val="006911E4"/>
    <w:rsid w:val="006917D4"/>
    <w:rsid w:val="00691FC1"/>
    <w:rsid w:val="00692424"/>
    <w:rsid w:val="00692491"/>
    <w:rsid w:val="006928EB"/>
    <w:rsid w:val="006929D6"/>
    <w:rsid w:val="00693553"/>
    <w:rsid w:val="006935D8"/>
    <w:rsid w:val="00693DD1"/>
    <w:rsid w:val="0069407E"/>
    <w:rsid w:val="00694DB7"/>
    <w:rsid w:val="00695BF9"/>
    <w:rsid w:val="00695E61"/>
    <w:rsid w:val="00695F7A"/>
    <w:rsid w:val="006961D1"/>
    <w:rsid w:val="006974BF"/>
    <w:rsid w:val="00697884"/>
    <w:rsid w:val="00697AF8"/>
    <w:rsid w:val="00697CBF"/>
    <w:rsid w:val="00697E53"/>
    <w:rsid w:val="006A046C"/>
    <w:rsid w:val="006A094D"/>
    <w:rsid w:val="006A113E"/>
    <w:rsid w:val="006A15B4"/>
    <w:rsid w:val="006A185E"/>
    <w:rsid w:val="006A27FA"/>
    <w:rsid w:val="006A283E"/>
    <w:rsid w:val="006A2E42"/>
    <w:rsid w:val="006A364F"/>
    <w:rsid w:val="006A38E7"/>
    <w:rsid w:val="006A3986"/>
    <w:rsid w:val="006A4902"/>
    <w:rsid w:val="006A4AF1"/>
    <w:rsid w:val="006A4EF1"/>
    <w:rsid w:val="006A5C8B"/>
    <w:rsid w:val="006A638C"/>
    <w:rsid w:val="006A650D"/>
    <w:rsid w:val="006A689C"/>
    <w:rsid w:val="006A6CA3"/>
    <w:rsid w:val="006A6F59"/>
    <w:rsid w:val="006A6FC8"/>
    <w:rsid w:val="006A754A"/>
    <w:rsid w:val="006A796E"/>
    <w:rsid w:val="006A7C31"/>
    <w:rsid w:val="006A7C7C"/>
    <w:rsid w:val="006A7DD6"/>
    <w:rsid w:val="006B0259"/>
    <w:rsid w:val="006B076E"/>
    <w:rsid w:val="006B090E"/>
    <w:rsid w:val="006B1773"/>
    <w:rsid w:val="006B197E"/>
    <w:rsid w:val="006B208C"/>
    <w:rsid w:val="006B2BC7"/>
    <w:rsid w:val="006B2D3F"/>
    <w:rsid w:val="006B2FBE"/>
    <w:rsid w:val="006B364E"/>
    <w:rsid w:val="006B38A9"/>
    <w:rsid w:val="006B45B2"/>
    <w:rsid w:val="006B4730"/>
    <w:rsid w:val="006B4A81"/>
    <w:rsid w:val="006B56BC"/>
    <w:rsid w:val="006B59DF"/>
    <w:rsid w:val="006B5AC1"/>
    <w:rsid w:val="006B5D43"/>
    <w:rsid w:val="006B6789"/>
    <w:rsid w:val="006B7363"/>
    <w:rsid w:val="006B7C1D"/>
    <w:rsid w:val="006B7CD1"/>
    <w:rsid w:val="006C02A7"/>
    <w:rsid w:val="006C181F"/>
    <w:rsid w:val="006C19DC"/>
    <w:rsid w:val="006C1BAE"/>
    <w:rsid w:val="006C1FB2"/>
    <w:rsid w:val="006C23BA"/>
    <w:rsid w:val="006C3222"/>
    <w:rsid w:val="006C358E"/>
    <w:rsid w:val="006C4EF9"/>
    <w:rsid w:val="006C5328"/>
    <w:rsid w:val="006C53F6"/>
    <w:rsid w:val="006C56F9"/>
    <w:rsid w:val="006C60A0"/>
    <w:rsid w:val="006C63B5"/>
    <w:rsid w:val="006C6521"/>
    <w:rsid w:val="006C6712"/>
    <w:rsid w:val="006C69E7"/>
    <w:rsid w:val="006C6DD7"/>
    <w:rsid w:val="006C7A1C"/>
    <w:rsid w:val="006D0485"/>
    <w:rsid w:val="006D0B1E"/>
    <w:rsid w:val="006D12A8"/>
    <w:rsid w:val="006D184B"/>
    <w:rsid w:val="006D1B2D"/>
    <w:rsid w:val="006D1B48"/>
    <w:rsid w:val="006D1FFE"/>
    <w:rsid w:val="006D20FA"/>
    <w:rsid w:val="006D2219"/>
    <w:rsid w:val="006D273F"/>
    <w:rsid w:val="006D277B"/>
    <w:rsid w:val="006D2F44"/>
    <w:rsid w:val="006D3414"/>
    <w:rsid w:val="006D368E"/>
    <w:rsid w:val="006D433F"/>
    <w:rsid w:val="006D4DD7"/>
    <w:rsid w:val="006D50DE"/>
    <w:rsid w:val="006D51BF"/>
    <w:rsid w:val="006D51D1"/>
    <w:rsid w:val="006D6B63"/>
    <w:rsid w:val="006E0399"/>
    <w:rsid w:val="006E1382"/>
    <w:rsid w:val="006E1EA1"/>
    <w:rsid w:val="006E219A"/>
    <w:rsid w:val="006E2701"/>
    <w:rsid w:val="006E31D4"/>
    <w:rsid w:val="006E3407"/>
    <w:rsid w:val="006E3670"/>
    <w:rsid w:val="006E37BD"/>
    <w:rsid w:val="006E3B46"/>
    <w:rsid w:val="006E3BBF"/>
    <w:rsid w:val="006E4246"/>
    <w:rsid w:val="006E43DB"/>
    <w:rsid w:val="006E4426"/>
    <w:rsid w:val="006E4FCC"/>
    <w:rsid w:val="006E50CC"/>
    <w:rsid w:val="006E560B"/>
    <w:rsid w:val="006E5A02"/>
    <w:rsid w:val="006E5B51"/>
    <w:rsid w:val="006E63FC"/>
    <w:rsid w:val="006E7086"/>
    <w:rsid w:val="006E7500"/>
    <w:rsid w:val="006E766E"/>
    <w:rsid w:val="006E7F0C"/>
    <w:rsid w:val="006F0053"/>
    <w:rsid w:val="006F0803"/>
    <w:rsid w:val="006F161E"/>
    <w:rsid w:val="006F17B7"/>
    <w:rsid w:val="006F1894"/>
    <w:rsid w:val="006F190A"/>
    <w:rsid w:val="006F2217"/>
    <w:rsid w:val="006F26A3"/>
    <w:rsid w:val="006F2CAA"/>
    <w:rsid w:val="006F3057"/>
    <w:rsid w:val="006F351F"/>
    <w:rsid w:val="006F39D1"/>
    <w:rsid w:val="006F3CB8"/>
    <w:rsid w:val="006F4155"/>
    <w:rsid w:val="006F43B3"/>
    <w:rsid w:val="006F4421"/>
    <w:rsid w:val="006F517F"/>
    <w:rsid w:val="006F5312"/>
    <w:rsid w:val="006F5862"/>
    <w:rsid w:val="006F5DC1"/>
    <w:rsid w:val="006F6173"/>
    <w:rsid w:val="006F648D"/>
    <w:rsid w:val="006F6699"/>
    <w:rsid w:val="006F6DA0"/>
    <w:rsid w:val="006F6E82"/>
    <w:rsid w:val="006F754C"/>
    <w:rsid w:val="006F75F4"/>
    <w:rsid w:val="006F7860"/>
    <w:rsid w:val="007001BC"/>
    <w:rsid w:val="007005B3"/>
    <w:rsid w:val="0070090C"/>
    <w:rsid w:val="00701B2F"/>
    <w:rsid w:val="00701C17"/>
    <w:rsid w:val="00701DCC"/>
    <w:rsid w:val="00701E7D"/>
    <w:rsid w:val="00702843"/>
    <w:rsid w:val="00702B1D"/>
    <w:rsid w:val="00702ECD"/>
    <w:rsid w:val="00703037"/>
    <w:rsid w:val="007038BB"/>
    <w:rsid w:val="00703FD2"/>
    <w:rsid w:val="00704269"/>
    <w:rsid w:val="00704333"/>
    <w:rsid w:val="0070440F"/>
    <w:rsid w:val="00704AAD"/>
    <w:rsid w:val="00705494"/>
    <w:rsid w:val="007057CB"/>
    <w:rsid w:val="007059DD"/>
    <w:rsid w:val="00705AD9"/>
    <w:rsid w:val="00705D7D"/>
    <w:rsid w:val="007060BF"/>
    <w:rsid w:val="00706163"/>
    <w:rsid w:val="00707F3C"/>
    <w:rsid w:val="00710497"/>
    <w:rsid w:val="0071062D"/>
    <w:rsid w:val="00710651"/>
    <w:rsid w:val="007108BA"/>
    <w:rsid w:val="00710A52"/>
    <w:rsid w:val="00710A63"/>
    <w:rsid w:val="00710B42"/>
    <w:rsid w:val="00710D43"/>
    <w:rsid w:val="00710F8B"/>
    <w:rsid w:val="00711159"/>
    <w:rsid w:val="00711333"/>
    <w:rsid w:val="00711703"/>
    <w:rsid w:val="00711A06"/>
    <w:rsid w:val="00711E82"/>
    <w:rsid w:val="0071312D"/>
    <w:rsid w:val="0071312E"/>
    <w:rsid w:val="0071329D"/>
    <w:rsid w:val="00713860"/>
    <w:rsid w:val="007138BA"/>
    <w:rsid w:val="00713B32"/>
    <w:rsid w:val="00714009"/>
    <w:rsid w:val="0071437A"/>
    <w:rsid w:val="0071446B"/>
    <w:rsid w:val="00714781"/>
    <w:rsid w:val="00714865"/>
    <w:rsid w:val="0071508B"/>
    <w:rsid w:val="00715246"/>
    <w:rsid w:val="00715857"/>
    <w:rsid w:val="00715A82"/>
    <w:rsid w:val="00716169"/>
    <w:rsid w:val="007164BF"/>
    <w:rsid w:val="007167C4"/>
    <w:rsid w:val="007173F3"/>
    <w:rsid w:val="00720B97"/>
    <w:rsid w:val="00720C21"/>
    <w:rsid w:val="00720F49"/>
    <w:rsid w:val="00720FA9"/>
    <w:rsid w:val="00721D7A"/>
    <w:rsid w:val="007222F6"/>
    <w:rsid w:val="00722494"/>
    <w:rsid w:val="007230EB"/>
    <w:rsid w:val="007232E5"/>
    <w:rsid w:val="00723485"/>
    <w:rsid w:val="00723712"/>
    <w:rsid w:val="007245A4"/>
    <w:rsid w:val="007248BB"/>
    <w:rsid w:val="00725606"/>
    <w:rsid w:val="00725A2F"/>
    <w:rsid w:val="00726109"/>
    <w:rsid w:val="00726147"/>
    <w:rsid w:val="00726677"/>
    <w:rsid w:val="007267B1"/>
    <w:rsid w:val="00726B0B"/>
    <w:rsid w:val="00726B3B"/>
    <w:rsid w:val="007277A1"/>
    <w:rsid w:val="00727ABE"/>
    <w:rsid w:val="00727DBB"/>
    <w:rsid w:val="00727E1A"/>
    <w:rsid w:val="0073029D"/>
    <w:rsid w:val="00731BCF"/>
    <w:rsid w:val="00731C65"/>
    <w:rsid w:val="00731EC4"/>
    <w:rsid w:val="007321DA"/>
    <w:rsid w:val="00732F4D"/>
    <w:rsid w:val="0073393E"/>
    <w:rsid w:val="00733B50"/>
    <w:rsid w:val="00733DB4"/>
    <w:rsid w:val="00735656"/>
    <w:rsid w:val="00735C2D"/>
    <w:rsid w:val="007363F0"/>
    <w:rsid w:val="00736813"/>
    <w:rsid w:val="00736BB6"/>
    <w:rsid w:val="00736C36"/>
    <w:rsid w:val="00736E3B"/>
    <w:rsid w:val="007371DC"/>
    <w:rsid w:val="00737389"/>
    <w:rsid w:val="00737974"/>
    <w:rsid w:val="00737B1D"/>
    <w:rsid w:val="00737BCE"/>
    <w:rsid w:val="00737C55"/>
    <w:rsid w:val="00737DB8"/>
    <w:rsid w:val="00737DBA"/>
    <w:rsid w:val="00737F27"/>
    <w:rsid w:val="007407FF"/>
    <w:rsid w:val="00740C18"/>
    <w:rsid w:val="00741BDD"/>
    <w:rsid w:val="00741C0A"/>
    <w:rsid w:val="0074200C"/>
    <w:rsid w:val="0074203B"/>
    <w:rsid w:val="007421E6"/>
    <w:rsid w:val="00742304"/>
    <w:rsid w:val="007425D0"/>
    <w:rsid w:val="007426B6"/>
    <w:rsid w:val="007432FD"/>
    <w:rsid w:val="00744486"/>
    <w:rsid w:val="00745298"/>
    <w:rsid w:val="00745566"/>
    <w:rsid w:val="00745DB9"/>
    <w:rsid w:val="007461C9"/>
    <w:rsid w:val="007466F2"/>
    <w:rsid w:val="00746ABD"/>
    <w:rsid w:val="0074709B"/>
    <w:rsid w:val="00747914"/>
    <w:rsid w:val="00747E93"/>
    <w:rsid w:val="0075079B"/>
    <w:rsid w:val="00750E40"/>
    <w:rsid w:val="0075140B"/>
    <w:rsid w:val="0075243E"/>
    <w:rsid w:val="00752959"/>
    <w:rsid w:val="00752C2C"/>
    <w:rsid w:val="00752C98"/>
    <w:rsid w:val="007531E6"/>
    <w:rsid w:val="00753321"/>
    <w:rsid w:val="00753473"/>
    <w:rsid w:val="00753690"/>
    <w:rsid w:val="0075458A"/>
    <w:rsid w:val="00754BD6"/>
    <w:rsid w:val="00754BE1"/>
    <w:rsid w:val="00755578"/>
    <w:rsid w:val="00755620"/>
    <w:rsid w:val="00755856"/>
    <w:rsid w:val="007559E9"/>
    <w:rsid w:val="00755CA4"/>
    <w:rsid w:val="00756453"/>
    <w:rsid w:val="007567B8"/>
    <w:rsid w:val="00757091"/>
    <w:rsid w:val="00757FA8"/>
    <w:rsid w:val="0076044F"/>
    <w:rsid w:val="00760A02"/>
    <w:rsid w:val="00761403"/>
    <w:rsid w:val="00761630"/>
    <w:rsid w:val="007617D7"/>
    <w:rsid w:val="00761A66"/>
    <w:rsid w:val="00762A35"/>
    <w:rsid w:val="007632D9"/>
    <w:rsid w:val="00763479"/>
    <w:rsid w:val="0076360C"/>
    <w:rsid w:val="00763773"/>
    <w:rsid w:val="0076384C"/>
    <w:rsid w:val="00763AC6"/>
    <w:rsid w:val="00763DB3"/>
    <w:rsid w:val="007643C0"/>
    <w:rsid w:val="007644C3"/>
    <w:rsid w:val="00764564"/>
    <w:rsid w:val="0076553E"/>
    <w:rsid w:val="00766551"/>
    <w:rsid w:val="007669AB"/>
    <w:rsid w:val="00767132"/>
    <w:rsid w:val="007672BF"/>
    <w:rsid w:val="007672C8"/>
    <w:rsid w:val="00767B28"/>
    <w:rsid w:val="00767DDB"/>
    <w:rsid w:val="007701C0"/>
    <w:rsid w:val="00770237"/>
    <w:rsid w:val="007705CB"/>
    <w:rsid w:val="007709B5"/>
    <w:rsid w:val="007709DA"/>
    <w:rsid w:val="00770BA2"/>
    <w:rsid w:val="0077115C"/>
    <w:rsid w:val="0077207F"/>
    <w:rsid w:val="0077254D"/>
    <w:rsid w:val="00772E15"/>
    <w:rsid w:val="007732E4"/>
    <w:rsid w:val="00773AA1"/>
    <w:rsid w:val="00773C61"/>
    <w:rsid w:val="00773C97"/>
    <w:rsid w:val="00773D19"/>
    <w:rsid w:val="0077477F"/>
    <w:rsid w:val="00774D5F"/>
    <w:rsid w:val="00774EBF"/>
    <w:rsid w:val="00775952"/>
    <w:rsid w:val="00775A40"/>
    <w:rsid w:val="00775FCA"/>
    <w:rsid w:val="00776220"/>
    <w:rsid w:val="0077748C"/>
    <w:rsid w:val="00777583"/>
    <w:rsid w:val="00777923"/>
    <w:rsid w:val="00777A7D"/>
    <w:rsid w:val="00777D8A"/>
    <w:rsid w:val="00780A0A"/>
    <w:rsid w:val="00780C55"/>
    <w:rsid w:val="007819C0"/>
    <w:rsid w:val="00782136"/>
    <w:rsid w:val="00782D63"/>
    <w:rsid w:val="00782E16"/>
    <w:rsid w:val="00783053"/>
    <w:rsid w:val="007835AD"/>
    <w:rsid w:val="007837FE"/>
    <w:rsid w:val="007844EC"/>
    <w:rsid w:val="00784E8D"/>
    <w:rsid w:val="007850C4"/>
    <w:rsid w:val="007853C1"/>
    <w:rsid w:val="00786B38"/>
    <w:rsid w:val="00786C1C"/>
    <w:rsid w:val="0078704A"/>
    <w:rsid w:val="007871F2"/>
    <w:rsid w:val="00787860"/>
    <w:rsid w:val="00787E46"/>
    <w:rsid w:val="00790332"/>
    <w:rsid w:val="00790E48"/>
    <w:rsid w:val="007915AD"/>
    <w:rsid w:val="00791DC8"/>
    <w:rsid w:val="00791F29"/>
    <w:rsid w:val="007920C0"/>
    <w:rsid w:val="00792414"/>
    <w:rsid w:val="00793251"/>
    <w:rsid w:val="00793D8B"/>
    <w:rsid w:val="00793EB4"/>
    <w:rsid w:val="00794509"/>
    <w:rsid w:val="00794D16"/>
    <w:rsid w:val="00794D9D"/>
    <w:rsid w:val="00795587"/>
    <w:rsid w:val="00795E6A"/>
    <w:rsid w:val="007960FB"/>
    <w:rsid w:val="007961CE"/>
    <w:rsid w:val="00796D4C"/>
    <w:rsid w:val="00796F35"/>
    <w:rsid w:val="007970FB"/>
    <w:rsid w:val="007972AF"/>
    <w:rsid w:val="00797593"/>
    <w:rsid w:val="007A023E"/>
    <w:rsid w:val="007A045A"/>
    <w:rsid w:val="007A06A6"/>
    <w:rsid w:val="007A1044"/>
    <w:rsid w:val="007A10B4"/>
    <w:rsid w:val="007A1350"/>
    <w:rsid w:val="007A1C96"/>
    <w:rsid w:val="007A1E64"/>
    <w:rsid w:val="007A26B3"/>
    <w:rsid w:val="007A2719"/>
    <w:rsid w:val="007A2B27"/>
    <w:rsid w:val="007A32F4"/>
    <w:rsid w:val="007A3658"/>
    <w:rsid w:val="007A3910"/>
    <w:rsid w:val="007A4A1F"/>
    <w:rsid w:val="007A4BB6"/>
    <w:rsid w:val="007A4DCF"/>
    <w:rsid w:val="007A572B"/>
    <w:rsid w:val="007A5F53"/>
    <w:rsid w:val="007A6C83"/>
    <w:rsid w:val="007A6CB8"/>
    <w:rsid w:val="007A746C"/>
    <w:rsid w:val="007A74E8"/>
    <w:rsid w:val="007A7615"/>
    <w:rsid w:val="007A764B"/>
    <w:rsid w:val="007A7BCE"/>
    <w:rsid w:val="007B0351"/>
    <w:rsid w:val="007B1573"/>
    <w:rsid w:val="007B16F6"/>
    <w:rsid w:val="007B1A3E"/>
    <w:rsid w:val="007B1D05"/>
    <w:rsid w:val="007B22CE"/>
    <w:rsid w:val="007B23A3"/>
    <w:rsid w:val="007B28C9"/>
    <w:rsid w:val="007B2E8D"/>
    <w:rsid w:val="007B3CD2"/>
    <w:rsid w:val="007B4052"/>
    <w:rsid w:val="007B461D"/>
    <w:rsid w:val="007B4683"/>
    <w:rsid w:val="007B4F56"/>
    <w:rsid w:val="007B5054"/>
    <w:rsid w:val="007B5302"/>
    <w:rsid w:val="007B5BE7"/>
    <w:rsid w:val="007B5E5D"/>
    <w:rsid w:val="007B6C8D"/>
    <w:rsid w:val="007B71AA"/>
    <w:rsid w:val="007B71BC"/>
    <w:rsid w:val="007B7898"/>
    <w:rsid w:val="007B7A04"/>
    <w:rsid w:val="007C03B2"/>
    <w:rsid w:val="007C03F8"/>
    <w:rsid w:val="007C068E"/>
    <w:rsid w:val="007C0716"/>
    <w:rsid w:val="007C0D2B"/>
    <w:rsid w:val="007C1166"/>
    <w:rsid w:val="007C1B0F"/>
    <w:rsid w:val="007C2C57"/>
    <w:rsid w:val="007C2CC9"/>
    <w:rsid w:val="007C2CEA"/>
    <w:rsid w:val="007C33B4"/>
    <w:rsid w:val="007C38C3"/>
    <w:rsid w:val="007C3CAB"/>
    <w:rsid w:val="007C4767"/>
    <w:rsid w:val="007C49AD"/>
    <w:rsid w:val="007C4A84"/>
    <w:rsid w:val="007C4B94"/>
    <w:rsid w:val="007C4F47"/>
    <w:rsid w:val="007C5104"/>
    <w:rsid w:val="007C537C"/>
    <w:rsid w:val="007C57A8"/>
    <w:rsid w:val="007C5966"/>
    <w:rsid w:val="007C6309"/>
    <w:rsid w:val="007C646E"/>
    <w:rsid w:val="007C72A5"/>
    <w:rsid w:val="007C7943"/>
    <w:rsid w:val="007D026E"/>
    <w:rsid w:val="007D0547"/>
    <w:rsid w:val="007D08B6"/>
    <w:rsid w:val="007D0EDB"/>
    <w:rsid w:val="007D1234"/>
    <w:rsid w:val="007D1333"/>
    <w:rsid w:val="007D151B"/>
    <w:rsid w:val="007D1CC3"/>
    <w:rsid w:val="007D25EF"/>
    <w:rsid w:val="007D2628"/>
    <w:rsid w:val="007D3031"/>
    <w:rsid w:val="007D3E74"/>
    <w:rsid w:val="007D4283"/>
    <w:rsid w:val="007D5373"/>
    <w:rsid w:val="007D53DE"/>
    <w:rsid w:val="007D5C4C"/>
    <w:rsid w:val="007D64E9"/>
    <w:rsid w:val="007D67AE"/>
    <w:rsid w:val="007D7371"/>
    <w:rsid w:val="007D7704"/>
    <w:rsid w:val="007D7D5E"/>
    <w:rsid w:val="007D7FA4"/>
    <w:rsid w:val="007E0A83"/>
    <w:rsid w:val="007E1234"/>
    <w:rsid w:val="007E180B"/>
    <w:rsid w:val="007E18F0"/>
    <w:rsid w:val="007E1944"/>
    <w:rsid w:val="007E24A4"/>
    <w:rsid w:val="007E2713"/>
    <w:rsid w:val="007E3998"/>
    <w:rsid w:val="007E3A26"/>
    <w:rsid w:val="007E3AF3"/>
    <w:rsid w:val="007E45E8"/>
    <w:rsid w:val="007E46F8"/>
    <w:rsid w:val="007E49BB"/>
    <w:rsid w:val="007E4EEB"/>
    <w:rsid w:val="007E51A6"/>
    <w:rsid w:val="007E569A"/>
    <w:rsid w:val="007E57C2"/>
    <w:rsid w:val="007E5D46"/>
    <w:rsid w:val="007E6022"/>
    <w:rsid w:val="007E60A1"/>
    <w:rsid w:val="007E60D2"/>
    <w:rsid w:val="007E6115"/>
    <w:rsid w:val="007E636C"/>
    <w:rsid w:val="007E638E"/>
    <w:rsid w:val="007E65FF"/>
    <w:rsid w:val="007E78BC"/>
    <w:rsid w:val="007E79DF"/>
    <w:rsid w:val="007E7BA2"/>
    <w:rsid w:val="007E7DAB"/>
    <w:rsid w:val="007F0252"/>
    <w:rsid w:val="007F0724"/>
    <w:rsid w:val="007F0B32"/>
    <w:rsid w:val="007F1039"/>
    <w:rsid w:val="007F1152"/>
    <w:rsid w:val="007F1840"/>
    <w:rsid w:val="007F1DAA"/>
    <w:rsid w:val="007F1E91"/>
    <w:rsid w:val="007F1ED8"/>
    <w:rsid w:val="007F266D"/>
    <w:rsid w:val="007F2A1B"/>
    <w:rsid w:val="007F3120"/>
    <w:rsid w:val="007F31D3"/>
    <w:rsid w:val="007F427E"/>
    <w:rsid w:val="007F42CE"/>
    <w:rsid w:val="007F4570"/>
    <w:rsid w:val="007F46A8"/>
    <w:rsid w:val="007F4FAD"/>
    <w:rsid w:val="007F53ED"/>
    <w:rsid w:val="007F551C"/>
    <w:rsid w:val="007F59CE"/>
    <w:rsid w:val="007F5D99"/>
    <w:rsid w:val="007F6477"/>
    <w:rsid w:val="007F6A2B"/>
    <w:rsid w:val="007F7074"/>
    <w:rsid w:val="007F72A5"/>
    <w:rsid w:val="007F7303"/>
    <w:rsid w:val="007F76A1"/>
    <w:rsid w:val="007F788E"/>
    <w:rsid w:val="007F7C18"/>
    <w:rsid w:val="008001FE"/>
    <w:rsid w:val="00801EDA"/>
    <w:rsid w:val="00802C2B"/>
    <w:rsid w:val="00803049"/>
    <w:rsid w:val="00803A16"/>
    <w:rsid w:val="00803B05"/>
    <w:rsid w:val="0080442A"/>
    <w:rsid w:val="0080514F"/>
    <w:rsid w:val="00805531"/>
    <w:rsid w:val="0080595B"/>
    <w:rsid w:val="00805AE5"/>
    <w:rsid w:val="00805B5F"/>
    <w:rsid w:val="00805DC7"/>
    <w:rsid w:val="008061BF"/>
    <w:rsid w:val="0080631E"/>
    <w:rsid w:val="008063DF"/>
    <w:rsid w:val="00806587"/>
    <w:rsid w:val="00806679"/>
    <w:rsid w:val="00806A30"/>
    <w:rsid w:val="00806A52"/>
    <w:rsid w:val="00806C62"/>
    <w:rsid w:val="00806CEA"/>
    <w:rsid w:val="0080710D"/>
    <w:rsid w:val="0081015B"/>
    <w:rsid w:val="008102A8"/>
    <w:rsid w:val="008103E2"/>
    <w:rsid w:val="008103F9"/>
    <w:rsid w:val="00810632"/>
    <w:rsid w:val="00811099"/>
    <w:rsid w:val="0081144B"/>
    <w:rsid w:val="008117FF"/>
    <w:rsid w:val="00811D5F"/>
    <w:rsid w:val="00811D7C"/>
    <w:rsid w:val="00811DB1"/>
    <w:rsid w:val="00811DEB"/>
    <w:rsid w:val="0081274F"/>
    <w:rsid w:val="00812AED"/>
    <w:rsid w:val="00813085"/>
    <w:rsid w:val="00813087"/>
    <w:rsid w:val="008138FE"/>
    <w:rsid w:val="008143C7"/>
    <w:rsid w:val="008145DF"/>
    <w:rsid w:val="008149D7"/>
    <w:rsid w:val="00814B01"/>
    <w:rsid w:val="00814E5C"/>
    <w:rsid w:val="0081532A"/>
    <w:rsid w:val="00816A69"/>
    <w:rsid w:val="00816C45"/>
    <w:rsid w:val="00817751"/>
    <w:rsid w:val="008178AD"/>
    <w:rsid w:val="00817CD4"/>
    <w:rsid w:val="00820170"/>
    <w:rsid w:val="008202EF"/>
    <w:rsid w:val="008209D0"/>
    <w:rsid w:val="00820B5E"/>
    <w:rsid w:val="00820CDE"/>
    <w:rsid w:val="00820DB9"/>
    <w:rsid w:val="008210AD"/>
    <w:rsid w:val="008212B4"/>
    <w:rsid w:val="008213E7"/>
    <w:rsid w:val="00821673"/>
    <w:rsid w:val="008218AA"/>
    <w:rsid w:val="00822195"/>
    <w:rsid w:val="008227A4"/>
    <w:rsid w:val="00822BBC"/>
    <w:rsid w:val="00822F7F"/>
    <w:rsid w:val="00822F97"/>
    <w:rsid w:val="00823114"/>
    <w:rsid w:val="0082344E"/>
    <w:rsid w:val="00823D0D"/>
    <w:rsid w:val="00823DE9"/>
    <w:rsid w:val="008240C9"/>
    <w:rsid w:val="0082430D"/>
    <w:rsid w:val="00824983"/>
    <w:rsid w:val="00824C9D"/>
    <w:rsid w:val="00825DA1"/>
    <w:rsid w:val="00825F5C"/>
    <w:rsid w:val="00825FD0"/>
    <w:rsid w:val="00826D76"/>
    <w:rsid w:val="00826E68"/>
    <w:rsid w:val="00827430"/>
    <w:rsid w:val="00827E86"/>
    <w:rsid w:val="00830055"/>
    <w:rsid w:val="008301FF"/>
    <w:rsid w:val="00830228"/>
    <w:rsid w:val="00830256"/>
    <w:rsid w:val="0083057B"/>
    <w:rsid w:val="00830601"/>
    <w:rsid w:val="00830AB1"/>
    <w:rsid w:val="00830C14"/>
    <w:rsid w:val="00830D52"/>
    <w:rsid w:val="0083161E"/>
    <w:rsid w:val="00831C64"/>
    <w:rsid w:val="00831F81"/>
    <w:rsid w:val="008324D4"/>
    <w:rsid w:val="0083275A"/>
    <w:rsid w:val="00832EA9"/>
    <w:rsid w:val="00832EB8"/>
    <w:rsid w:val="008332C0"/>
    <w:rsid w:val="008334FA"/>
    <w:rsid w:val="00833624"/>
    <w:rsid w:val="008336D9"/>
    <w:rsid w:val="0083390D"/>
    <w:rsid w:val="00833AE2"/>
    <w:rsid w:val="00834383"/>
    <w:rsid w:val="0083473D"/>
    <w:rsid w:val="00834AB4"/>
    <w:rsid w:val="00836293"/>
    <w:rsid w:val="00836B11"/>
    <w:rsid w:val="00836B28"/>
    <w:rsid w:val="008372B4"/>
    <w:rsid w:val="00837ED0"/>
    <w:rsid w:val="00840091"/>
    <w:rsid w:val="008401EA"/>
    <w:rsid w:val="008402AD"/>
    <w:rsid w:val="00840BB3"/>
    <w:rsid w:val="00840F44"/>
    <w:rsid w:val="00841654"/>
    <w:rsid w:val="0084213E"/>
    <w:rsid w:val="008424BB"/>
    <w:rsid w:val="00842974"/>
    <w:rsid w:val="00842A7F"/>
    <w:rsid w:val="00842DD4"/>
    <w:rsid w:val="00842E19"/>
    <w:rsid w:val="008430B4"/>
    <w:rsid w:val="00843739"/>
    <w:rsid w:val="00843D1E"/>
    <w:rsid w:val="0084424B"/>
    <w:rsid w:val="0084468C"/>
    <w:rsid w:val="00844878"/>
    <w:rsid w:val="00844AA7"/>
    <w:rsid w:val="0084562D"/>
    <w:rsid w:val="0084576E"/>
    <w:rsid w:val="008457DB"/>
    <w:rsid w:val="00845A43"/>
    <w:rsid w:val="00845D1C"/>
    <w:rsid w:val="0084602D"/>
    <w:rsid w:val="00846045"/>
    <w:rsid w:val="008474AA"/>
    <w:rsid w:val="008508DD"/>
    <w:rsid w:val="008518A5"/>
    <w:rsid w:val="00851D4B"/>
    <w:rsid w:val="00852058"/>
    <w:rsid w:val="00852094"/>
    <w:rsid w:val="0085284D"/>
    <w:rsid w:val="00852B87"/>
    <w:rsid w:val="008544F2"/>
    <w:rsid w:val="008546B9"/>
    <w:rsid w:val="0085499B"/>
    <w:rsid w:val="00854A55"/>
    <w:rsid w:val="00854AC8"/>
    <w:rsid w:val="00854BEB"/>
    <w:rsid w:val="008551E8"/>
    <w:rsid w:val="00855D06"/>
    <w:rsid w:val="00855D1A"/>
    <w:rsid w:val="00856141"/>
    <w:rsid w:val="008564D6"/>
    <w:rsid w:val="00856C1B"/>
    <w:rsid w:val="00856CE8"/>
    <w:rsid w:val="0085749F"/>
    <w:rsid w:val="008602D7"/>
    <w:rsid w:val="0086061E"/>
    <w:rsid w:val="00860D58"/>
    <w:rsid w:val="00860E26"/>
    <w:rsid w:val="0086134D"/>
    <w:rsid w:val="00861522"/>
    <w:rsid w:val="00861737"/>
    <w:rsid w:val="00862164"/>
    <w:rsid w:val="0086251C"/>
    <w:rsid w:val="0086276A"/>
    <w:rsid w:val="0086285F"/>
    <w:rsid w:val="00862FDE"/>
    <w:rsid w:val="008631D3"/>
    <w:rsid w:val="0086395B"/>
    <w:rsid w:val="00863A2D"/>
    <w:rsid w:val="0086541A"/>
    <w:rsid w:val="00865C9B"/>
    <w:rsid w:val="008673FD"/>
    <w:rsid w:val="0086785F"/>
    <w:rsid w:val="00867D5C"/>
    <w:rsid w:val="00870757"/>
    <w:rsid w:val="00870B0D"/>
    <w:rsid w:val="00870B14"/>
    <w:rsid w:val="008712BD"/>
    <w:rsid w:val="008717A4"/>
    <w:rsid w:val="00871894"/>
    <w:rsid w:val="00871AA0"/>
    <w:rsid w:val="0087273E"/>
    <w:rsid w:val="008728BD"/>
    <w:rsid w:val="00872D48"/>
    <w:rsid w:val="00872EFC"/>
    <w:rsid w:val="00873073"/>
    <w:rsid w:val="008732B3"/>
    <w:rsid w:val="0087336A"/>
    <w:rsid w:val="00873868"/>
    <w:rsid w:val="00873983"/>
    <w:rsid w:val="0087420B"/>
    <w:rsid w:val="0087441E"/>
    <w:rsid w:val="00874695"/>
    <w:rsid w:val="008756E7"/>
    <w:rsid w:val="00875E81"/>
    <w:rsid w:val="00876008"/>
    <w:rsid w:val="008765DF"/>
    <w:rsid w:val="008766D1"/>
    <w:rsid w:val="00877058"/>
    <w:rsid w:val="00877208"/>
    <w:rsid w:val="00877D40"/>
    <w:rsid w:val="0088014B"/>
    <w:rsid w:val="00880815"/>
    <w:rsid w:val="00880997"/>
    <w:rsid w:val="00880C9A"/>
    <w:rsid w:val="008813C3"/>
    <w:rsid w:val="008816AD"/>
    <w:rsid w:val="0088176D"/>
    <w:rsid w:val="00881A94"/>
    <w:rsid w:val="00881B4B"/>
    <w:rsid w:val="00881F7A"/>
    <w:rsid w:val="008821BA"/>
    <w:rsid w:val="008829FE"/>
    <w:rsid w:val="008830A2"/>
    <w:rsid w:val="008832B4"/>
    <w:rsid w:val="00883967"/>
    <w:rsid w:val="00884514"/>
    <w:rsid w:val="0088552F"/>
    <w:rsid w:val="00885D64"/>
    <w:rsid w:val="00886346"/>
    <w:rsid w:val="00886662"/>
    <w:rsid w:val="008866C1"/>
    <w:rsid w:val="0088741F"/>
    <w:rsid w:val="00887DF4"/>
    <w:rsid w:val="00887F7B"/>
    <w:rsid w:val="0089014E"/>
    <w:rsid w:val="00890D68"/>
    <w:rsid w:val="0089193A"/>
    <w:rsid w:val="00891A25"/>
    <w:rsid w:val="00891DD8"/>
    <w:rsid w:val="00892141"/>
    <w:rsid w:val="00892164"/>
    <w:rsid w:val="008926E3"/>
    <w:rsid w:val="00892B36"/>
    <w:rsid w:val="00892CF5"/>
    <w:rsid w:val="008931F0"/>
    <w:rsid w:val="00893828"/>
    <w:rsid w:val="00893B2A"/>
    <w:rsid w:val="00893C8B"/>
    <w:rsid w:val="0089432E"/>
    <w:rsid w:val="0089446A"/>
    <w:rsid w:val="00894A0A"/>
    <w:rsid w:val="008953CB"/>
    <w:rsid w:val="00896069"/>
    <w:rsid w:val="00896470"/>
    <w:rsid w:val="008972E4"/>
    <w:rsid w:val="008A10FE"/>
    <w:rsid w:val="008A138A"/>
    <w:rsid w:val="008A17AB"/>
    <w:rsid w:val="008A1CF7"/>
    <w:rsid w:val="008A3C2A"/>
    <w:rsid w:val="008A422D"/>
    <w:rsid w:val="008A4297"/>
    <w:rsid w:val="008A4863"/>
    <w:rsid w:val="008A48A9"/>
    <w:rsid w:val="008A4EC6"/>
    <w:rsid w:val="008A5321"/>
    <w:rsid w:val="008A536A"/>
    <w:rsid w:val="008A53E3"/>
    <w:rsid w:val="008A57A7"/>
    <w:rsid w:val="008A5E00"/>
    <w:rsid w:val="008A60DF"/>
    <w:rsid w:val="008A7413"/>
    <w:rsid w:val="008A7444"/>
    <w:rsid w:val="008A7BC7"/>
    <w:rsid w:val="008B0559"/>
    <w:rsid w:val="008B055E"/>
    <w:rsid w:val="008B101A"/>
    <w:rsid w:val="008B212F"/>
    <w:rsid w:val="008B2835"/>
    <w:rsid w:val="008B287E"/>
    <w:rsid w:val="008B2FE5"/>
    <w:rsid w:val="008B329D"/>
    <w:rsid w:val="008B3877"/>
    <w:rsid w:val="008B427D"/>
    <w:rsid w:val="008B4FC9"/>
    <w:rsid w:val="008B5DA9"/>
    <w:rsid w:val="008B5FDB"/>
    <w:rsid w:val="008B6324"/>
    <w:rsid w:val="008B6DA7"/>
    <w:rsid w:val="008B7221"/>
    <w:rsid w:val="008B7759"/>
    <w:rsid w:val="008B79FF"/>
    <w:rsid w:val="008B7EF8"/>
    <w:rsid w:val="008C0844"/>
    <w:rsid w:val="008C0965"/>
    <w:rsid w:val="008C0A52"/>
    <w:rsid w:val="008C0C3D"/>
    <w:rsid w:val="008C18E7"/>
    <w:rsid w:val="008C1CAB"/>
    <w:rsid w:val="008C27C7"/>
    <w:rsid w:val="008C2837"/>
    <w:rsid w:val="008C2916"/>
    <w:rsid w:val="008C2F3C"/>
    <w:rsid w:val="008C31C5"/>
    <w:rsid w:val="008C3474"/>
    <w:rsid w:val="008C3578"/>
    <w:rsid w:val="008C36B9"/>
    <w:rsid w:val="008C3825"/>
    <w:rsid w:val="008C3F8A"/>
    <w:rsid w:val="008C41F6"/>
    <w:rsid w:val="008C4988"/>
    <w:rsid w:val="008C4A57"/>
    <w:rsid w:val="008C5697"/>
    <w:rsid w:val="008C59CE"/>
    <w:rsid w:val="008C63B7"/>
    <w:rsid w:val="008C660A"/>
    <w:rsid w:val="008C68C9"/>
    <w:rsid w:val="008C6998"/>
    <w:rsid w:val="008C75FC"/>
    <w:rsid w:val="008C772A"/>
    <w:rsid w:val="008C7A7B"/>
    <w:rsid w:val="008C7B6E"/>
    <w:rsid w:val="008C7DB6"/>
    <w:rsid w:val="008D0143"/>
    <w:rsid w:val="008D033A"/>
    <w:rsid w:val="008D1103"/>
    <w:rsid w:val="008D1140"/>
    <w:rsid w:val="008D11A6"/>
    <w:rsid w:val="008D161A"/>
    <w:rsid w:val="008D1839"/>
    <w:rsid w:val="008D1903"/>
    <w:rsid w:val="008D1C36"/>
    <w:rsid w:val="008D20AB"/>
    <w:rsid w:val="008D2471"/>
    <w:rsid w:val="008D2577"/>
    <w:rsid w:val="008D2731"/>
    <w:rsid w:val="008D281F"/>
    <w:rsid w:val="008D2A34"/>
    <w:rsid w:val="008D30DE"/>
    <w:rsid w:val="008D31D9"/>
    <w:rsid w:val="008D34F2"/>
    <w:rsid w:val="008D4424"/>
    <w:rsid w:val="008D55B3"/>
    <w:rsid w:val="008D5AAA"/>
    <w:rsid w:val="008D68E2"/>
    <w:rsid w:val="008D7859"/>
    <w:rsid w:val="008D7941"/>
    <w:rsid w:val="008E0076"/>
    <w:rsid w:val="008E0B32"/>
    <w:rsid w:val="008E15C1"/>
    <w:rsid w:val="008E184D"/>
    <w:rsid w:val="008E19D3"/>
    <w:rsid w:val="008E1B7C"/>
    <w:rsid w:val="008E1E7A"/>
    <w:rsid w:val="008E22E7"/>
    <w:rsid w:val="008E2846"/>
    <w:rsid w:val="008E2940"/>
    <w:rsid w:val="008E2D1B"/>
    <w:rsid w:val="008E34A3"/>
    <w:rsid w:val="008E3681"/>
    <w:rsid w:val="008E3774"/>
    <w:rsid w:val="008E3A16"/>
    <w:rsid w:val="008E4134"/>
    <w:rsid w:val="008E4405"/>
    <w:rsid w:val="008E4428"/>
    <w:rsid w:val="008E4812"/>
    <w:rsid w:val="008E4D5F"/>
    <w:rsid w:val="008E52F0"/>
    <w:rsid w:val="008E56B3"/>
    <w:rsid w:val="008E5B75"/>
    <w:rsid w:val="008E62FF"/>
    <w:rsid w:val="008E6AC5"/>
    <w:rsid w:val="008E6B6F"/>
    <w:rsid w:val="008E6D4D"/>
    <w:rsid w:val="008E6EF5"/>
    <w:rsid w:val="008E6F2A"/>
    <w:rsid w:val="008E72AF"/>
    <w:rsid w:val="008E781F"/>
    <w:rsid w:val="008E7AD7"/>
    <w:rsid w:val="008E7E2A"/>
    <w:rsid w:val="008F010F"/>
    <w:rsid w:val="008F0349"/>
    <w:rsid w:val="008F052D"/>
    <w:rsid w:val="008F08D9"/>
    <w:rsid w:val="008F0FE3"/>
    <w:rsid w:val="008F120D"/>
    <w:rsid w:val="008F168B"/>
    <w:rsid w:val="008F1A06"/>
    <w:rsid w:val="008F1B7E"/>
    <w:rsid w:val="008F1CBE"/>
    <w:rsid w:val="008F1D4E"/>
    <w:rsid w:val="008F1EA0"/>
    <w:rsid w:val="008F24C9"/>
    <w:rsid w:val="008F2A4C"/>
    <w:rsid w:val="008F2CC9"/>
    <w:rsid w:val="008F3877"/>
    <w:rsid w:val="008F418E"/>
    <w:rsid w:val="008F4749"/>
    <w:rsid w:val="008F4B2A"/>
    <w:rsid w:val="008F5008"/>
    <w:rsid w:val="008F5149"/>
    <w:rsid w:val="008F5700"/>
    <w:rsid w:val="008F5D29"/>
    <w:rsid w:val="008F6496"/>
    <w:rsid w:val="008F6598"/>
    <w:rsid w:val="008F6BBB"/>
    <w:rsid w:val="008F6DFF"/>
    <w:rsid w:val="008F7750"/>
    <w:rsid w:val="008F7E1F"/>
    <w:rsid w:val="0090024E"/>
    <w:rsid w:val="0090035F"/>
    <w:rsid w:val="00900D2A"/>
    <w:rsid w:val="00901220"/>
    <w:rsid w:val="00901DA7"/>
    <w:rsid w:val="009023D7"/>
    <w:rsid w:val="0090298E"/>
    <w:rsid w:val="00902EF3"/>
    <w:rsid w:val="009035C2"/>
    <w:rsid w:val="00903D29"/>
    <w:rsid w:val="0090405C"/>
    <w:rsid w:val="009044B8"/>
    <w:rsid w:val="00904A4A"/>
    <w:rsid w:val="009052EF"/>
    <w:rsid w:val="00905498"/>
    <w:rsid w:val="00905D42"/>
    <w:rsid w:val="0090619D"/>
    <w:rsid w:val="00906730"/>
    <w:rsid w:val="00906866"/>
    <w:rsid w:val="00906F17"/>
    <w:rsid w:val="00907492"/>
    <w:rsid w:val="00907A27"/>
    <w:rsid w:val="00907BD5"/>
    <w:rsid w:val="00907E83"/>
    <w:rsid w:val="0091001F"/>
    <w:rsid w:val="0091077F"/>
    <w:rsid w:val="00911008"/>
    <w:rsid w:val="00911202"/>
    <w:rsid w:val="0091156F"/>
    <w:rsid w:val="009119C7"/>
    <w:rsid w:val="00911BB6"/>
    <w:rsid w:val="00911E27"/>
    <w:rsid w:val="00911FB1"/>
    <w:rsid w:val="0091208F"/>
    <w:rsid w:val="0091210C"/>
    <w:rsid w:val="009122D4"/>
    <w:rsid w:val="009125E0"/>
    <w:rsid w:val="0091311B"/>
    <w:rsid w:val="009133CF"/>
    <w:rsid w:val="009138A3"/>
    <w:rsid w:val="00913EB5"/>
    <w:rsid w:val="00913EEA"/>
    <w:rsid w:val="0091459A"/>
    <w:rsid w:val="00915011"/>
    <w:rsid w:val="009156CC"/>
    <w:rsid w:val="00916257"/>
    <w:rsid w:val="0091647B"/>
    <w:rsid w:val="009168D5"/>
    <w:rsid w:val="00916FD6"/>
    <w:rsid w:val="00917138"/>
    <w:rsid w:val="009177A5"/>
    <w:rsid w:val="00917B86"/>
    <w:rsid w:val="00920066"/>
    <w:rsid w:val="009203BC"/>
    <w:rsid w:val="0092071F"/>
    <w:rsid w:val="00921A68"/>
    <w:rsid w:val="00922279"/>
    <w:rsid w:val="00922404"/>
    <w:rsid w:val="009239D3"/>
    <w:rsid w:val="00924063"/>
    <w:rsid w:val="00924348"/>
    <w:rsid w:val="009247A7"/>
    <w:rsid w:val="00924EC0"/>
    <w:rsid w:val="009251D7"/>
    <w:rsid w:val="009258FC"/>
    <w:rsid w:val="0092594F"/>
    <w:rsid w:val="00925F2A"/>
    <w:rsid w:val="009260DF"/>
    <w:rsid w:val="009261FF"/>
    <w:rsid w:val="009262F8"/>
    <w:rsid w:val="00926B63"/>
    <w:rsid w:val="00927323"/>
    <w:rsid w:val="00927D6B"/>
    <w:rsid w:val="009301EE"/>
    <w:rsid w:val="00930964"/>
    <w:rsid w:val="00930C81"/>
    <w:rsid w:val="00930CB9"/>
    <w:rsid w:val="00930EAC"/>
    <w:rsid w:val="009311B9"/>
    <w:rsid w:val="00931286"/>
    <w:rsid w:val="009312D4"/>
    <w:rsid w:val="00931B9D"/>
    <w:rsid w:val="00931C9A"/>
    <w:rsid w:val="009326A8"/>
    <w:rsid w:val="00932B68"/>
    <w:rsid w:val="009332AD"/>
    <w:rsid w:val="009333F8"/>
    <w:rsid w:val="0093361E"/>
    <w:rsid w:val="009337BF"/>
    <w:rsid w:val="00933AA3"/>
    <w:rsid w:val="00933AC3"/>
    <w:rsid w:val="00933F25"/>
    <w:rsid w:val="00934A75"/>
    <w:rsid w:val="00934C02"/>
    <w:rsid w:val="00934C55"/>
    <w:rsid w:val="009350BC"/>
    <w:rsid w:val="0093541B"/>
    <w:rsid w:val="00935437"/>
    <w:rsid w:val="0093575B"/>
    <w:rsid w:val="009359C0"/>
    <w:rsid w:val="00935FEA"/>
    <w:rsid w:val="00937327"/>
    <w:rsid w:val="0093755D"/>
    <w:rsid w:val="00937FAC"/>
    <w:rsid w:val="009401A4"/>
    <w:rsid w:val="00940640"/>
    <w:rsid w:val="00940990"/>
    <w:rsid w:val="00940AEA"/>
    <w:rsid w:val="00940C2C"/>
    <w:rsid w:val="00940DF7"/>
    <w:rsid w:val="00941A36"/>
    <w:rsid w:val="00942361"/>
    <w:rsid w:val="00942899"/>
    <w:rsid w:val="009428BF"/>
    <w:rsid w:val="0094332A"/>
    <w:rsid w:val="009439F1"/>
    <w:rsid w:val="00943BAE"/>
    <w:rsid w:val="0094410D"/>
    <w:rsid w:val="009442A3"/>
    <w:rsid w:val="00944677"/>
    <w:rsid w:val="00944B09"/>
    <w:rsid w:val="00944FAC"/>
    <w:rsid w:val="009451CD"/>
    <w:rsid w:val="00945216"/>
    <w:rsid w:val="009453A7"/>
    <w:rsid w:val="00945904"/>
    <w:rsid w:val="00946D28"/>
    <w:rsid w:val="00946EE0"/>
    <w:rsid w:val="00947044"/>
    <w:rsid w:val="00947326"/>
    <w:rsid w:val="0094743E"/>
    <w:rsid w:val="009476A1"/>
    <w:rsid w:val="00950A0D"/>
    <w:rsid w:val="00950C3B"/>
    <w:rsid w:val="009517CA"/>
    <w:rsid w:val="00951969"/>
    <w:rsid w:val="009521EC"/>
    <w:rsid w:val="00952796"/>
    <w:rsid w:val="0095290E"/>
    <w:rsid w:val="0095295B"/>
    <w:rsid w:val="00953183"/>
    <w:rsid w:val="00953340"/>
    <w:rsid w:val="00953CF0"/>
    <w:rsid w:val="00953D28"/>
    <w:rsid w:val="00954C29"/>
    <w:rsid w:val="00955176"/>
    <w:rsid w:val="00955C76"/>
    <w:rsid w:val="00955CCA"/>
    <w:rsid w:val="0095665E"/>
    <w:rsid w:val="009568BA"/>
    <w:rsid w:val="00956CA7"/>
    <w:rsid w:val="00956DA3"/>
    <w:rsid w:val="00957008"/>
    <w:rsid w:val="00957EC1"/>
    <w:rsid w:val="00957FB8"/>
    <w:rsid w:val="00960178"/>
    <w:rsid w:val="0096030E"/>
    <w:rsid w:val="00960EAD"/>
    <w:rsid w:val="00960FDF"/>
    <w:rsid w:val="0096152D"/>
    <w:rsid w:val="00962A0F"/>
    <w:rsid w:val="00962BAB"/>
    <w:rsid w:val="00962BE3"/>
    <w:rsid w:val="00962F4E"/>
    <w:rsid w:val="009630D6"/>
    <w:rsid w:val="00963362"/>
    <w:rsid w:val="009635C9"/>
    <w:rsid w:val="009639A4"/>
    <w:rsid w:val="00963A0C"/>
    <w:rsid w:val="00963C5F"/>
    <w:rsid w:val="00963CE8"/>
    <w:rsid w:val="0096430D"/>
    <w:rsid w:val="00964640"/>
    <w:rsid w:val="00964776"/>
    <w:rsid w:val="009649B5"/>
    <w:rsid w:val="00964BC1"/>
    <w:rsid w:val="00964D22"/>
    <w:rsid w:val="009651B7"/>
    <w:rsid w:val="009652ED"/>
    <w:rsid w:val="00965CC2"/>
    <w:rsid w:val="00965D2E"/>
    <w:rsid w:val="009665CD"/>
    <w:rsid w:val="00966A9A"/>
    <w:rsid w:val="0097048C"/>
    <w:rsid w:val="00970565"/>
    <w:rsid w:val="0097068E"/>
    <w:rsid w:val="0097113E"/>
    <w:rsid w:val="009716A0"/>
    <w:rsid w:val="009716AB"/>
    <w:rsid w:val="00971AED"/>
    <w:rsid w:val="00972A33"/>
    <w:rsid w:val="00972A4E"/>
    <w:rsid w:val="009735E2"/>
    <w:rsid w:val="00973872"/>
    <w:rsid w:val="009739F9"/>
    <w:rsid w:val="00973B3F"/>
    <w:rsid w:val="00973C57"/>
    <w:rsid w:val="00973CF2"/>
    <w:rsid w:val="00973F44"/>
    <w:rsid w:val="00974331"/>
    <w:rsid w:val="009747CF"/>
    <w:rsid w:val="009748FB"/>
    <w:rsid w:val="00974C3E"/>
    <w:rsid w:val="00974D93"/>
    <w:rsid w:val="00974FB9"/>
    <w:rsid w:val="00975209"/>
    <w:rsid w:val="00975726"/>
    <w:rsid w:val="00976265"/>
    <w:rsid w:val="00976D9C"/>
    <w:rsid w:val="00976EF3"/>
    <w:rsid w:val="00976F71"/>
    <w:rsid w:val="00977A37"/>
    <w:rsid w:val="00977EB3"/>
    <w:rsid w:val="0098083C"/>
    <w:rsid w:val="009808E0"/>
    <w:rsid w:val="00980B58"/>
    <w:rsid w:val="00980CF8"/>
    <w:rsid w:val="00981008"/>
    <w:rsid w:val="0098131C"/>
    <w:rsid w:val="00981C38"/>
    <w:rsid w:val="00981C96"/>
    <w:rsid w:val="00981ED7"/>
    <w:rsid w:val="00982048"/>
    <w:rsid w:val="00982B05"/>
    <w:rsid w:val="00982BD0"/>
    <w:rsid w:val="00982F34"/>
    <w:rsid w:val="009831CB"/>
    <w:rsid w:val="00983A7A"/>
    <w:rsid w:val="00983F73"/>
    <w:rsid w:val="00984B7C"/>
    <w:rsid w:val="00984BCC"/>
    <w:rsid w:val="00984DD6"/>
    <w:rsid w:val="009852F8"/>
    <w:rsid w:val="009853C3"/>
    <w:rsid w:val="00985494"/>
    <w:rsid w:val="00985566"/>
    <w:rsid w:val="00985AC2"/>
    <w:rsid w:val="00985C0D"/>
    <w:rsid w:val="00985CC2"/>
    <w:rsid w:val="0098692F"/>
    <w:rsid w:val="00986A2A"/>
    <w:rsid w:val="009870B0"/>
    <w:rsid w:val="0098726E"/>
    <w:rsid w:val="0098754B"/>
    <w:rsid w:val="00987646"/>
    <w:rsid w:val="00987C49"/>
    <w:rsid w:val="00987FBD"/>
    <w:rsid w:val="00990193"/>
    <w:rsid w:val="00990E66"/>
    <w:rsid w:val="0099134B"/>
    <w:rsid w:val="009915B1"/>
    <w:rsid w:val="00992080"/>
    <w:rsid w:val="009922E0"/>
    <w:rsid w:val="009927EC"/>
    <w:rsid w:val="00992ACF"/>
    <w:rsid w:val="00993D02"/>
    <w:rsid w:val="00994A32"/>
    <w:rsid w:val="00994B1F"/>
    <w:rsid w:val="0099523C"/>
    <w:rsid w:val="00995267"/>
    <w:rsid w:val="0099555F"/>
    <w:rsid w:val="00995808"/>
    <w:rsid w:val="0099625D"/>
    <w:rsid w:val="0099692C"/>
    <w:rsid w:val="009975A0"/>
    <w:rsid w:val="00997A6E"/>
    <w:rsid w:val="009A0130"/>
    <w:rsid w:val="009A0F54"/>
    <w:rsid w:val="009A1333"/>
    <w:rsid w:val="009A13C3"/>
    <w:rsid w:val="009A1785"/>
    <w:rsid w:val="009A1BFE"/>
    <w:rsid w:val="009A24D9"/>
    <w:rsid w:val="009A2A49"/>
    <w:rsid w:val="009A2A80"/>
    <w:rsid w:val="009A2C35"/>
    <w:rsid w:val="009A3B58"/>
    <w:rsid w:val="009A3F8D"/>
    <w:rsid w:val="009A41B2"/>
    <w:rsid w:val="009A5437"/>
    <w:rsid w:val="009A5E99"/>
    <w:rsid w:val="009A646B"/>
    <w:rsid w:val="009A7940"/>
    <w:rsid w:val="009A7D6F"/>
    <w:rsid w:val="009A7DB9"/>
    <w:rsid w:val="009B0415"/>
    <w:rsid w:val="009B0556"/>
    <w:rsid w:val="009B10C8"/>
    <w:rsid w:val="009B111F"/>
    <w:rsid w:val="009B1BB5"/>
    <w:rsid w:val="009B20B2"/>
    <w:rsid w:val="009B3865"/>
    <w:rsid w:val="009B3A0B"/>
    <w:rsid w:val="009B41AC"/>
    <w:rsid w:val="009B44D1"/>
    <w:rsid w:val="009B484D"/>
    <w:rsid w:val="009B4C6B"/>
    <w:rsid w:val="009B5E22"/>
    <w:rsid w:val="009B6880"/>
    <w:rsid w:val="009B6D18"/>
    <w:rsid w:val="009B6FDE"/>
    <w:rsid w:val="009B7337"/>
    <w:rsid w:val="009B76C4"/>
    <w:rsid w:val="009B7FAC"/>
    <w:rsid w:val="009B7FB7"/>
    <w:rsid w:val="009C0287"/>
    <w:rsid w:val="009C03AF"/>
    <w:rsid w:val="009C06B1"/>
    <w:rsid w:val="009C07C7"/>
    <w:rsid w:val="009C09D8"/>
    <w:rsid w:val="009C0DF5"/>
    <w:rsid w:val="009C0FFB"/>
    <w:rsid w:val="009C11E6"/>
    <w:rsid w:val="009C15A2"/>
    <w:rsid w:val="009C1C97"/>
    <w:rsid w:val="009C1FC2"/>
    <w:rsid w:val="009C220B"/>
    <w:rsid w:val="009C227D"/>
    <w:rsid w:val="009C249F"/>
    <w:rsid w:val="009C2623"/>
    <w:rsid w:val="009C2B27"/>
    <w:rsid w:val="009C2DAA"/>
    <w:rsid w:val="009C2E35"/>
    <w:rsid w:val="009C2F5C"/>
    <w:rsid w:val="009C3E32"/>
    <w:rsid w:val="009C444D"/>
    <w:rsid w:val="009C4887"/>
    <w:rsid w:val="009C4DEB"/>
    <w:rsid w:val="009C4EC5"/>
    <w:rsid w:val="009C54CC"/>
    <w:rsid w:val="009C5D08"/>
    <w:rsid w:val="009C6135"/>
    <w:rsid w:val="009C756A"/>
    <w:rsid w:val="009D00CA"/>
    <w:rsid w:val="009D0115"/>
    <w:rsid w:val="009D0C60"/>
    <w:rsid w:val="009D0E9B"/>
    <w:rsid w:val="009D108D"/>
    <w:rsid w:val="009D1408"/>
    <w:rsid w:val="009D1800"/>
    <w:rsid w:val="009D212A"/>
    <w:rsid w:val="009D263C"/>
    <w:rsid w:val="009D335D"/>
    <w:rsid w:val="009D359A"/>
    <w:rsid w:val="009D397D"/>
    <w:rsid w:val="009D3AF2"/>
    <w:rsid w:val="009D3CD9"/>
    <w:rsid w:val="009D3DAD"/>
    <w:rsid w:val="009D415B"/>
    <w:rsid w:val="009D4BC7"/>
    <w:rsid w:val="009D60A5"/>
    <w:rsid w:val="009D6990"/>
    <w:rsid w:val="009D6AD3"/>
    <w:rsid w:val="009D7258"/>
    <w:rsid w:val="009D73B4"/>
    <w:rsid w:val="009D77D0"/>
    <w:rsid w:val="009D7BB5"/>
    <w:rsid w:val="009D7FB5"/>
    <w:rsid w:val="009E014C"/>
    <w:rsid w:val="009E0201"/>
    <w:rsid w:val="009E057E"/>
    <w:rsid w:val="009E0602"/>
    <w:rsid w:val="009E0688"/>
    <w:rsid w:val="009E0AAD"/>
    <w:rsid w:val="009E0B07"/>
    <w:rsid w:val="009E0B1A"/>
    <w:rsid w:val="009E0E0E"/>
    <w:rsid w:val="009E121C"/>
    <w:rsid w:val="009E224A"/>
    <w:rsid w:val="009E2F68"/>
    <w:rsid w:val="009E30A3"/>
    <w:rsid w:val="009E353B"/>
    <w:rsid w:val="009E3746"/>
    <w:rsid w:val="009E3906"/>
    <w:rsid w:val="009E3B56"/>
    <w:rsid w:val="009E3CCB"/>
    <w:rsid w:val="009E43ED"/>
    <w:rsid w:val="009E49EA"/>
    <w:rsid w:val="009E531A"/>
    <w:rsid w:val="009E5648"/>
    <w:rsid w:val="009E59BD"/>
    <w:rsid w:val="009E5B29"/>
    <w:rsid w:val="009E624C"/>
    <w:rsid w:val="009E63A4"/>
    <w:rsid w:val="009E6D10"/>
    <w:rsid w:val="009E7043"/>
    <w:rsid w:val="009E7201"/>
    <w:rsid w:val="009E726C"/>
    <w:rsid w:val="009E772A"/>
    <w:rsid w:val="009E77EC"/>
    <w:rsid w:val="009E7C1C"/>
    <w:rsid w:val="009F0000"/>
    <w:rsid w:val="009F004C"/>
    <w:rsid w:val="009F051F"/>
    <w:rsid w:val="009F0A19"/>
    <w:rsid w:val="009F0A93"/>
    <w:rsid w:val="009F0DDD"/>
    <w:rsid w:val="009F1218"/>
    <w:rsid w:val="009F122C"/>
    <w:rsid w:val="009F1309"/>
    <w:rsid w:val="009F1983"/>
    <w:rsid w:val="009F1C68"/>
    <w:rsid w:val="009F21E6"/>
    <w:rsid w:val="009F2809"/>
    <w:rsid w:val="009F2D51"/>
    <w:rsid w:val="009F2FA2"/>
    <w:rsid w:val="009F3058"/>
    <w:rsid w:val="009F3E13"/>
    <w:rsid w:val="009F3F07"/>
    <w:rsid w:val="009F3F95"/>
    <w:rsid w:val="009F426D"/>
    <w:rsid w:val="009F4374"/>
    <w:rsid w:val="009F442E"/>
    <w:rsid w:val="009F4BAE"/>
    <w:rsid w:val="009F4C9C"/>
    <w:rsid w:val="009F4CDC"/>
    <w:rsid w:val="009F4DDF"/>
    <w:rsid w:val="009F4EFF"/>
    <w:rsid w:val="009F527C"/>
    <w:rsid w:val="009F5D5A"/>
    <w:rsid w:val="009F5D5D"/>
    <w:rsid w:val="009F5E5B"/>
    <w:rsid w:val="009F65D5"/>
    <w:rsid w:val="009F6B60"/>
    <w:rsid w:val="009F72DE"/>
    <w:rsid w:val="009F7357"/>
    <w:rsid w:val="009F7492"/>
    <w:rsid w:val="009F7CA2"/>
    <w:rsid w:val="00A00090"/>
    <w:rsid w:val="00A001F3"/>
    <w:rsid w:val="00A006F9"/>
    <w:rsid w:val="00A00829"/>
    <w:rsid w:val="00A00CFD"/>
    <w:rsid w:val="00A0178A"/>
    <w:rsid w:val="00A01F2D"/>
    <w:rsid w:val="00A01FE0"/>
    <w:rsid w:val="00A0240A"/>
    <w:rsid w:val="00A0245D"/>
    <w:rsid w:val="00A0312D"/>
    <w:rsid w:val="00A03665"/>
    <w:rsid w:val="00A0377C"/>
    <w:rsid w:val="00A0441B"/>
    <w:rsid w:val="00A04447"/>
    <w:rsid w:val="00A04CD9"/>
    <w:rsid w:val="00A05362"/>
    <w:rsid w:val="00A05833"/>
    <w:rsid w:val="00A062FE"/>
    <w:rsid w:val="00A0686A"/>
    <w:rsid w:val="00A06B4A"/>
    <w:rsid w:val="00A0730B"/>
    <w:rsid w:val="00A073F0"/>
    <w:rsid w:val="00A07440"/>
    <w:rsid w:val="00A10EE0"/>
    <w:rsid w:val="00A1138B"/>
    <w:rsid w:val="00A11455"/>
    <w:rsid w:val="00A114E6"/>
    <w:rsid w:val="00A115D4"/>
    <w:rsid w:val="00A11A76"/>
    <w:rsid w:val="00A11BE8"/>
    <w:rsid w:val="00A12D41"/>
    <w:rsid w:val="00A1358C"/>
    <w:rsid w:val="00A13CBA"/>
    <w:rsid w:val="00A1409C"/>
    <w:rsid w:val="00A14189"/>
    <w:rsid w:val="00A141A6"/>
    <w:rsid w:val="00A14300"/>
    <w:rsid w:val="00A14628"/>
    <w:rsid w:val="00A14941"/>
    <w:rsid w:val="00A149E3"/>
    <w:rsid w:val="00A15487"/>
    <w:rsid w:val="00A1571B"/>
    <w:rsid w:val="00A15987"/>
    <w:rsid w:val="00A15ED9"/>
    <w:rsid w:val="00A15FC7"/>
    <w:rsid w:val="00A16284"/>
    <w:rsid w:val="00A16318"/>
    <w:rsid w:val="00A163DA"/>
    <w:rsid w:val="00A16427"/>
    <w:rsid w:val="00A164A9"/>
    <w:rsid w:val="00A1655B"/>
    <w:rsid w:val="00A166C3"/>
    <w:rsid w:val="00A16B5F"/>
    <w:rsid w:val="00A16E88"/>
    <w:rsid w:val="00A17387"/>
    <w:rsid w:val="00A173AC"/>
    <w:rsid w:val="00A17C23"/>
    <w:rsid w:val="00A17E9D"/>
    <w:rsid w:val="00A218DA"/>
    <w:rsid w:val="00A22269"/>
    <w:rsid w:val="00A225DD"/>
    <w:rsid w:val="00A2268F"/>
    <w:rsid w:val="00A22711"/>
    <w:rsid w:val="00A2287B"/>
    <w:rsid w:val="00A22E89"/>
    <w:rsid w:val="00A2334D"/>
    <w:rsid w:val="00A23618"/>
    <w:rsid w:val="00A23A3F"/>
    <w:rsid w:val="00A23D95"/>
    <w:rsid w:val="00A23DF5"/>
    <w:rsid w:val="00A240E2"/>
    <w:rsid w:val="00A24D7D"/>
    <w:rsid w:val="00A252D7"/>
    <w:rsid w:val="00A25365"/>
    <w:rsid w:val="00A256A9"/>
    <w:rsid w:val="00A25BFF"/>
    <w:rsid w:val="00A2605A"/>
    <w:rsid w:val="00A26757"/>
    <w:rsid w:val="00A26A74"/>
    <w:rsid w:val="00A26B32"/>
    <w:rsid w:val="00A26E2F"/>
    <w:rsid w:val="00A27928"/>
    <w:rsid w:val="00A27F4E"/>
    <w:rsid w:val="00A27F89"/>
    <w:rsid w:val="00A305AD"/>
    <w:rsid w:val="00A30831"/>
    <w:rsid w:val="00A30D54"/>
    <w:rsid w:val="00A3162D"/>
    <w:rsid w:val="00A3292F"/>
    <w:rsid w:val="00A32D92"/>
    <w:rsid w:val="00A32F2C"/>
    <w:rsid w:val="00A3312A"/>
    <w:rsid w:val="00A3327E"/>
    <w:rsid w:val="00A335A9"/>
    <w:rsid w:val="00A33AD0"/>
    <w:rsid w:val="00A33BD7"/>
    <w:rsid w:val="00A33CAF"/>
    <w:rsid w:val="00A341F3"/>
    <w:rsid w:val="00A34284"/>
    <w:rsid w:val="00A344DF"/>
    <w:rsid w:val="00A348A9"/>
    <w:rsid w:val="00A3495F"/>
    <w:rsid w:val="00A34F42"/>
    <w:rsid w:val="00A357CA"/>
    <w:rsid w:val="00A36464"/>
    <w:rsid w:val="00A367E4"/>
    <w:rsid w:val="00A3711F"/>
    <w:rsid w:val="00A373D2"/>
    <w:rsid w:val="00A4001D"/>
    <w:rsid w:val="00A40942"/>
    <w:rsid w:val="00A40E03"/>
    <w:rsid w:val="00A41673"/>
    <w:rsid w:val="00A41D58"/>
    <w:rsid w:val="00A421D7"/>
    <w:rsid w:val="00A426E7"/>
    <w:rsid w:val="00A427FB"/>
    <w:rsid w:val="00A4355F"/>
    <w:rsid w:val="00A437DA"/>
    <w:rsid w:val="00A43E42"/>
    <w:rsid w:val="00A440ED"/>
    <w:rsid w:val="00A443FD"/>
    <w:rsid w:val="00A44687"/>
    <w:rsid w:val="00A44CCF"/>
    <w:rsid w:val="00A44F7E"/>
    <w:rsid w:val="00A4514B"/>
    <w:rsid w:val="00A45CD2"/>
    <w:rsid w:val="00A45D03"/>
    <w:rsid w:val="00A46793"/>
    <w:rsid w:val="00A4703C"/>
    <w:rsid w:val="00A47B27"/>
    <w:rsid w:val="00A47C94"/>
    <w:rsid w:val="00A5017E"/>
    <w:rsid w:val="00A501DC"/>
    <w:rsid w:val="00A50978"/>
    <w:rsid w:val="00A51026"/>
    <w:rsid w:val="00A51503"/>
    <w:rsid w:val="00A5192E"/>
    <w:rsid w:val="00A51D99"/>
    <w:rsid w:val="00A5234E"/>
    <w:rsid w:val="00A52484"/>
    <w:rsid w:val="00A52526"/>
    <w:rsid w:val="00A52A86"/>
    <w:rsid w:val="00A53063"/>
    <w:rsid w:val="00A5327A"/>
    <w:rsid w:val="00A534C4"/>
    <w:rsid w:val="00A53540"/>
    <w:rsid w:val="00A53999"/>
    <w:rsid w:val="00A53C11"/>
    <w:rsid w:val="00A53C68"/>
    <w:rsid w:val="00A53D99"/>
    <w:rsid w:val="00A54477"/>
    <w:rsid w:val="00A54735"/>
    <w:rsid w:val="00A5519E"/>
    <w:rsid w:val="00A551CD"/>
    <w:rsid w:val="00A56644"/>
    <w:rsid w:val="00A567F4"/>
    <w:rsid w:val="00A56EEA"/>
    <w:rsid w:val="00A5760D"/>
    <w:rsid w:val="00A57DBB"/>
    <w:rsid w:val="00A60730"/>
    <w:rsid w:val="00A60831"/>
    <w:rsid w:val="00A60BFD"/>
    <w:rsid w:val="00A6104A"/>
    <w:rsid w:val="00A61523"/>
    <w:rsid w:val="00A6167E"/>
    <w:rsid w:val="00A61C49"/>
    <w:rsid w:val="00A6288E"/>
    <w:rsid w:val="00A6336E"/>
    <w:rsid w:val="00A636D8"/>
    <w:rsid w:val="00A6372A"/>
    <w:rsid w:val="00A63B90"/>
    <w:rsid w:val="00A63EF9"/>
    <w:rsid w:val="00A6450B"/>
    <w:rsid w:val="00A65437"/>
    <w:rsid w:val="00A65AD1"/>
    <w:rsid w:val="00A65E5B"/>
    <w:rsid w:val="00A65E8F"/>
    <w:rsid w:val="00A66C6F"/>
    <w:rsid w:val="00A673F6"/>
    <w:rsid w:val="00A67563"/>
    <w:rsid w:val="00A67730"/>
    <w:rsid w:val="00A6787A"/>
    <w:rsid w:val="00A67ACA"/>
    <w:rsid w:val="00A70D11"/>
    <w:rsid w:val="00A70E35"/>
    <w:rsid w:val="00A71ADB"/>
    <w:rsid w:val="00A71CA0"/>
    <w:rsid w:val="00A72A2A"/>
    <w:rsid w:val="00A73579"/>
    <w:rsid w:val="00A7372D"/>
    <w:rsid w:val="00A745DF"/>
    <w:rsid w:val="00A749B7"/>
    <w:rsid w:val="00A74A49"/>
    <w:rsid w:val="00A74FB2"/>
    <w:rsid w:val="00A7502F"/>
    <w:rsid w:val="00A75326"/>
    <w:rsid w:val="00A759A1"/>
    <w:rsid w:val="00A75CB8"/>
    <w:rsid w:val="00A7638F"/>
    <w:rsid w:val="00A7695D"/>
    <w:rsid w:val="00A76BFF"/>
    <w:rsid w:val="00A76C85"/>
    <w:rsid w:val="00A76F66"/>
    <w:rsid w:val="00A779CB"/>
    <w:rsid w:val="00A77D09"/>
    <w:rsid w:val="00A80425"/>
    <w:rsid w:val="00A80B9E"/>
    <w:rsid w:val="00A8124F"/>
    <w:rsid w:val="00A82032"/>
    <w:rsid w:val="00A82D85"/>
    <w:rsid w:val="00A82DF1"/>
    <w:rsid w:val="00A83016"/>
    <w:rsid w:val="00A8310C"/>
    <w:rsid w:val="00A8372E"/>
    <w:rsid w:val="00A84554"/>
    <w:rsid w:val="00A84AC7"/>
    <w:rsid w:val="00A84EB8"/>
    <w:rsid w:val="00A852BD"/>
    <w:rsid w:val="00A852D7"/>
    <w:rsid w:val="00A85EC1"/>
    <w:rsid w:val="00A862A0"/>
    <w:rsid w:val="00A86AA8"/>
    <w:rsid w:val="00A86ACE"/>
    <w:rsid w:val="00A87972"/>
    <w:rsid w:val="00A905E6"/>
    <w:rsid w:val="00A90EA7"/>
    <w:rsid w:val="00A9111E"/>
    <w:rsid w:val="00A914E3"/>
    <w:rsid w:val="00A91964"/>
    <w:rsid w:val="00A91A7A"/>
    <w:rsid w:val="00A91CDB"/>
    <w:rsid w:val="00A91FE6"/>
    <w:rsid w:val="00A9298D"/>
    <w:rsid w:val="00A92F54"/>
    <w:rsid w:val="00A931B3"/>
    <w:rsid w:val="00A9342B"/>
    <w:rsid w:val="00A93BC2"/>
    <w:rsid w:val="00A93BD1"/>
    <w:rsid w:val="00A93C4C"/>
    <w:rsid w:val="00A93E0B"/>
    <w:rsid w:val="00A949D7"/>
    <w:rsid w:val="00A94B2D"/>
    <w:rsid w:val="00A94BA9"/>
    <w:rsid w:val="00A94C54"/>
    <w:rsid w:val="00A94EA7"/>
    <w:rsid w:val="00A95086"/>
    <w:rsid w:val="00A95373"/>
    <w:rsid w:val="00A9665C"/>
    <w:rsid w:val="00A966B1"/>
    <w:rsid w:val="00A968C3"/>
    <w:rsid w:val="00A96C86"/>
    <w:rsid w:val="00A96F17"/>
    <w:rsid w:val="00A978D3"/>
    <w:rsid w:val="00A979D7"/>
    <w:rsid w:val="00A97B86"/>
    <w:rsid w:val="00A97BB2"/>
    <w:rsid w:val="00A97CFC"/>
    <w:rsid w:val="00A97FFE"/>
    <w:rsid w:val="00AA0237"/>
    <w:rsid w:val="00AA0426"/>
    <w:rsid w:val="00AA0FB2"/>
    <w:rsid w:val="00AA123A"/>
    <w:rsid w:val="00AA1655"/>
    <w:rsid w:val="00AA18D5"/>
    <w:rsid w:val="00AA1C88"/>
    <w:rsid w:val="00AA2213"/>
    <w:rsid w:val="00AA2445"/>
    <w:rsid w:val="00AA2672"/>
    <w:rsid w:val="00AA27CD"/>
    <w:rsid w:val="00AA3031"/>
    <w:rsid w:val="00AA3047"/>
    <w:rsid w:val="00AA3304"/>
    <w:rsid w:val="00AA347F"/>
    <w:rsid w:val="00AA354F"/>
    <w:rsid w:val="00AA35CA"/>
    <w:rsid w:val="00AA39F3"/>
    <w:rsid w:val="00AA41EF"/>
    <w:rsid w:val="00AA4EBE"/>
    <w:rsid w:val="00AA54FC"/>
    <w:rsid w:val="00AA5B46"/>
    <w:rsid w:val="00AA632F"/>
    <w:rsid w:val="00AA699D"/>
    <w:rsid w:val="00AA6AB3"/>
    <w:rsid w:val="00AA710D"/>
    <w:rsid w:val="00AA741F"/>
    <w:rsid w:val="00AA777D"/>
    <w:rsid w:val="00AA7BA9"/>
    <w:rsid w:val="00AA7D6B"/>
    <w:rsid w:val="00AB00B4"/>
    <w:rsid w:val="00AB03E0"/>
    <w:rsid w:val="00AB075A"/>
    <w:rsid w:val="00AB1194"/>
    <w:rsid w:val="00AB1218"/>
    <w:rsid w:val="00AB12B2"/>
    <w:rsid w:val="00AB1959"/>
    <w:rsid w:val="00AB43EE"/>
    <w:rsid w:val="00AB4677"/>
    <w:rsid w:val="00AB4723"/>
    <w:rsid w:val="00AB4DE2"/>
    <w:rsid w:val="00AB53BB"/>
    <w:rsid w:val="00AB5920"/>
    <w:rsid w:val="00AB6043"/>
    <w:rsid w:val="00AB6596"/>
    <w:rsid w:val="00AB6731"/>
    <w:rsid w:val="00AB6B85"/>
    <w:rsid w:val="00AB6C19"/>
    <w:rsid w:val="00AB6D2A"/>
    <w:rsid w:val="00AB74A9"/>
    <w:rsid w:val="00AB7739"/>
    <w:rsid w:val="00AC0394"/>
    <w:rsid w:val="00AC067D"/>
    <w:rsid w:val="00AC0724"/>
    <w:rsid w:val="00AC08DC"/>
    <w:rsid w:val="00AC0EB4"/>
    <w:rsid w:val="00AC1C4A"/>
    <w:rsid w:val="00AC1D88"/>
    <w:rsid w:val="00AC3378"/>
    <w:rsid w:val="00AC3398"/>
    <w:rsid w:val="00AC3C8F"/>
    <w:rsid w:val="00AC497C"/>
    <w:rsid w:val="00AC5095"/>
    <w:rsid w:val="00AC5A29"/>
    <w:rsid w:val="00AC626B"/>
    <w:rsid w:val="00AC6CA6"/>
    <w:rsid w:val="00AC6E07"/>
    <w:rsid w:val="00AC7356"/>
    <w:rsid w:val="00AC76E7"/>
    <w:rsid w:val="00AC79A3"/>
    <w:rsid w:val="00AC7B86"/>
    <w:rsid w:val="00AC7D4E"/>
    <w:rsid w:val="00AD0BAB"/>
    <w:rsid w:val="00AD22AC"/>
    <w:rsid w:val="00AD2324"/>
    <w:rsid w:val="00AD242E"/>
    <w:rsid w:val="00AD28FD"/>
    <w:rsid w:val="00AD2E27"/>
    <w:rsid w:val="00AD2ED3"/>
    <w:rsid w:val="00AD4226"/>
    <w:rsid w:val="00AD5F84"/>
    <w:rsid w:val="00AD61FB"/>
    <w:rsid w:val="00AD656C"/>
    <w:rsid w:val="00AE01CF"/>
    <w:rsid w:val="00AE04C2"/>
    <w:rsid w:val="00AE0C3F"/>
    <w:rsid w:val="00AE117B"/>
    <w:rsid w:val="00AE12A2"/>
    <w:rsid w:val="00AE1ACE"/>
    <w:rsid w:val="00AE1ADE"/>
    <w:rsid w:val="00AE1B83"/>
    <w:rsid w:val="00AE21A8"/>
    <w:rsid w:val="00AE22CE"/>
    <w:rsid w:val="00AE23BC"/>
    <w:rsid w:val="00AE23DA"/>
    <w:rsid w:val="00AE28DD"/>
    <w:rsid w:val="00AE29A9"/>
    <w:rsid w:val="00AE2B35"/>
    <w:rsid w:val="00AE2FBF"/>
    <w:rsid w:val="00AE393A"/>
    <w:rsid w:val="00AE404B"/>
    <w:rsid w:val="00AE4D05"/>
    <w:rsid w:val="00AE51DD"/>
    <w:rsid w:val="00AE670D"/>
    <w:rsid w:val="00AE6770"/>
    <w:rsid w:val="00AE6876"/>
    <w:rsid w:val="00AE6AFC"/>
    <w:rsid w:val="00AE749C"/>
    <w:rsid w:val="00AE7843"/>
    <w:rsid w:val="00AE7F8F"/>
    <w:rsid w:val="00AF038D"/>
    <w:rsid w:val="00AF06ED"/>
    <w:rsid w:val="00AF0FDF"/>
    <w:rsid w:val="00AF149E"/>
    <w:rsid w:val="00AF176B"/>
    <w:rsid w:val="00AF269C"/>
    <w:rsid w:val="00AF29C5"/>
    <w:rsid w:val="00AF2F25"/>
    <w:rsid w:val="00AF311D"/>
    <w:rsid w:val="00AF3423"/>
    <w:rsid w:val="00AF3554"/>
    <w:rsid w:val="00AF3687"/>
    <w:rsid w:val="00AF3715"/>
    <w:rsid w:val="00AF37AF"/>
    <w:rsid w:val="00AF3987"/>
    <w:rsid w:val="00AF3BF5"/>
    <w:rsid w:val="00AF408B"/>
    <w:rsid w:val="00AF44A3"/>
    <w:rsid w:val="00AF45B1"/>
    <w:rsid w:val="00AF46D5"/>
    <w:rsid w:val="00AF4702"/>
    <w:rsid w:val="00AF48F4"/>
    <w:rsid w:val="00AF4E23"/>
    <w:rsid w:val="00AF5BF5"/>
    <w:rsid w:val="00AF625C"/>
    <w:rsid w:val="00AF6659"/>
    <w:rsid w:val="00AF7818"/>
    <w:rsid w:val="00AF7885"/>
    <w:rsid w:val="00AF7BB4"/>
    <w:rsid w:val="00AF7FBB"/>
    <w:rsid w:val="00B00859"/>
    <w:rsid w:val="00B00E81"/>
    <w:rsid w:val="00B0121C"/>
    <w:rsid w:val="00B01DFE"/>
    <w:rsid w:val="00B025CC"/>
    <w:rsid w:val="00B032D6"/>
    <w:rsid w:val="00B03680"/>
    <w:rsid w:val="00B036E3"/>
    <w:rsid w:val="00B03791"/>
    <w:rsid w:val="00B03CDA"/>
    <w:rsid w:val="00B03E30"/>
    <w:rsid w:val="00B03FCA"/>
    <w:rsid w:val="00B0401C"/>
    <w:rsid w:val="00B040B7"/>
    <w:rsid w:val="00B0449E"/>
    <w:rsid w:val="00B049A5"/>
    <w:rsid w:val="00B049B9"/>
    <w:rsid w:val="00B04A2B"/>
    <w:rsid w:val="00B04DD7"/>
    <w:rsid w:val="00B05505"/>
    <w:rsid w:val="00B06197"/>
    <w:rsid w:val="00B064E3"/>
    <w:rsid w:val="00B067C8"/>
    <w:rsid w:val="00B067F9"/>
    <w:rsid w:val="00B0691C"/>
    <w:rsid w:val="00B06D53"/>
    <w:rsid w:val="00B070F4"/>
    <w:rsid w:val="00B074F5"/>
    <w:rsid w:val="00B07559"/>
    <w:rsid w:val="00B07D84"/>
    <w:rsid w:val="00B1027F"/>
    <w:rsid w:val="00B10B93"/>
    <w:rsid w:val="00B11625"/>
    <w:rsid w:val="00B11B80"/>
    <w:rsid w:val="00B11D4D"/>
    <w:rsid w:val="00B124C1"/>
    <w:rsid w:val="00B126B7"/>
    <w:rsid w:val="00B127A9"/>
    <w:rsid w:val="00B128CB"/>
    <w:rsid w:val="00B12AEC"/>
    <w:rsid w:val="00B12CA1"/>
    <w:rsid w:val="00B1344B"/>
    <w:rsid w:val="00B1490A"/>
    <w:rsid w:val="00B1577A"/>
    <w:rsid w:val="00B15AAF"/>
    <w:rsid w:val="00B15CC5"/>
    <w:rsid w:val="00B15F77"/>
    <w:rsid w:val="00B1683B"/>
    <w:rsid w:val="00B17EEA"/>
    <w:rsid w:val="00B20066"/>
    <w:rsid w:val="00B20233"/>
    <w:rsid w:val="00B20DF1"/>
    <w:rsid w:val="00B21074"/>
    <w:rsid w:val="00B21871"/>
    <w:rsid w:val="00B21B46"/>
    <w:rsid w:val="00B21B69"/>
    <w:rsid w:val="00B227C6"/>
    <w:rsid w:val="00B22819"/>
    <w:rsid w:val="00B228BB"/>
    <w:rsid w:val="00B23255"/>
    <w:rsid w:val="00B23345"/>
    <w:rsid w:val="00B2357B"/>
    <w:rsid w:val="00B23978"/>
    <w:rsid w:val="00B23A95"/>
    <w:rsid w:val="00B23C0E"/>
    <w:rsid w:val="00B23E28"/>
    <w:rsid w:val="00B24C6F"/>
    <w:rsid w:val="00B25233"/>
    <w:rsid w:val="00B254C1"/>
    <w:rsid w:val="00B255E1"/>
    <w:rsid w:val="00B257C1"/>
    <w:rsid w:val="00B25B9E"/>
    <w:rsid w:val="00B25E26"/>
    <w:rsid w:val="00B26051"/>
    <w:rsid w:val="00B26439"/>
    <w:rsid w:val="00B26834"/>
    <w:rsid w:val="00B26B92"/>
    <w:rsid w:val="00B27777"/>
    <w:rsid w:val="00B27AEA"/>
    <w:rsid w:val="00B27D6B"/>
    <w:rsid w:val="00B3067E"/>
    <w:rsid w:val="00B307C5"/>
    <w:rsid w:val="00B30CB5"/>
    <w:rsid w:val="00B30CB9"/>
    <w:rsid w:val="00B30DD9"/>
    <w:rsid w:val="00B330A3"/>
    <w:rsid w:val="00B34358"/>
    <w:rsid w:val="00B343D1"/>
    <w:rsid w:val="00B345D4"/>
    <w:rsid w:val="00B34825"/>
    <w:rsid w:val="00B3498E"/>
    <w:rsid w:val="00B35194"/>
    <w:rsid w:val="00B3528C"/>
    <w:rsid w:val="00B3583A"/>
    <w:rsid w:val="00B359D9"/>
    <w:rsid w:val="00B35AD8"/>
    <w:rsid w:val="00B35C1D"/>
    <w:rsid w:val="00B35F26"/>
    <w:rsid w:val="00B36445"/>
    <w:rsid w:val="00B36EE1"/>
    <w:rsid w:val="00B37628"/>
    <w:rsid w:val="00B40364"/>
    <w:rsid w:val="00B4069A"/>
    <w:rsid w:val="00B40A07"/>
    <w:rsid w:val="00B40D54"/>
    <w:rsid w:val="00B40FA6"/>
    <w:rsid w:val="00B4122B"/>
    <w:rsid w:val="00B413FC"/>
    <w:rsid w:val="00B416F3"/>
    <w:rsid w:val="00B4265D"/>
    <w:rsid w:val="00B428FD"/>
    <w:rsid w:val="00B42AC6"/>
    <w:rsid w:val="00B42EA2"/>
    <w:rsid w:val="00B435DC"/>
    <w:rsid w:val="00B44042"/>
    <w:rsid w:val="00B44223"/>
    <w:rsid w:val="00B444F5"/>
    <w:rsid w:val="00B44FF8"/>
    <w:rsid w:val="00B450D4"/>
    <w:rsid w:val="00B45294"/>
    <w:rsid w:val="00B46416"/>
    <w:rsid w:val="00B466EC"/>
    <w:rsid w:val="00B46713"/>
    <w:rsid w:val="00B46C8E"/>
    <w:rsid w:val="00B46CA5"/>
    <w:rsid w:val="00B4759D"/>
    <w:rsid w:val="00B475F6"/>
    <w:rsid w:val="00B47C52"/>
    <w:rsid w:val="00B47CB1"/>
    <w:rsid w:val="00B501E7"/>
    <w:rsid w:val="00B50649"/>
    <w:rsid w:val="00B50902"/>
    <w:rsid w:val="00B51AD1"/>
    <w:rsid w:val="00B52551"/>
    <w:rsid w:val="00B52A6D"/>
    <w:rsid w:val="00B52D90"/>
    <w:rsid w:val="00B52F9F"/>
    <w:rsid w:val="00B53568"/>
    <w:rsid w:val="00B53846"/>
    <w:rsid w:val="00B53A1F"/>
    <w:rsid w:val="00B53B73"/>
    <w:rsid w:val="00B542D2"/>
    <w:rsid w:val="00B55F4D"/>
    <w:rsid w:val="00B5613A"/>
    <w:rsid w:val="00B5684F"/>
    <w:rsid w:val="00B56889"/>
    <w:rsid w:val="00B56ACB"/>
    <w:rsid w:val="00B56D5C"/>
    <w:rsid w:val="00B57025"/>
    <w:rsid w:val="00B57283"/>
    <w:rsid w:val="00B5769A"/>
    <w:rsid w:val="00B57B35"/>
    <w:rsid w:val="00B57EC9"/>
    <w:rsid w:val="00B6104C"/>
    <w:rsid w:val="00B61A7B"/>
    <w:rsid w:val="00B62198"/>
    <w:rsid w:val="00B62DFA"/>
    <w:rsid w:val="00B633BD"/>
    <w:rsid w:val="00B634F0"/>
    <w:rsid w:val="00B636AD"/>
    <w:rsid w:val="00B63743"/>
    <w:rsid w:val="00B63A24"/>
    <w:rsid w:val="00B63B59"/>
    <w:rsid w:val="00B6442C"/>
    <w:rsid w:val="00B6443C"/>
    <w:rsid w:val="00B64BC8"/>
    <w:rsid w:val="00B6510C"/>
    <w:rsid w:val="00B651BD"/>
    <w:rsid w:val="00B65370"/>
    <w:rsid w:val="00B653CF"/>
    <w:rsid w:val="00B65744"/>
    <w:rsid w:val="00B65AA6"/>
    <w:rsid w:val="00B65F91"/>
    <w:rsid w:val="00B6687D"/>
    <w:rsid w:val="00B66A11"/>
    <w:rsid w:val="00B67729"/>
    <w:rsid w:val="00B7014C"/>
    <w:rsid w:val="00B70158"/>
    <w:rsid w:val="00B70BAA"/>
    <w:rsid w:val="00B70D51"/>
    <w:rsid w:val="00B71310"/>
    <w:rsid w:val="00B71385"/>
    <w:rsid w:val="00B71ABB"/>
    <w:rsid w:val="00B71AC6"/>
    <w:rsid w:val="00B71B6C"/>
    <w:rsid w:val="00B7220A"/>
    <w:rsid w:val="00B72D56"/>
    <w:rsid w:val="00B72F2B"/>
    <w:rsid w:val="00B74280"/>
    <w:rsid w:val="00B742EE"/>
    <w:rsid w:val="00B74A4F"/>
    <w:rsid w:val="00B7522E"/>
    <w:rsid w:val="00B7574F"/>
    <w:rsid w:val="00B757EC"/>
    <w:rsid w:val="00B75AA0"/>
    <w:rsid w:val="00B760F3"/>
    <w:rsid w:val="00B76446"/>
    <w:rsid w:val="00B765EA"/>
    <w:rsid w:val="00B766A6"/>
    <w:rsid w:val="00B77FDF"/>
    <w:rsid w:val="00B801AC"/>
    <w:rsid w:val="00B80317"/>
    <w:rsid w:val="00B806BB"/>
    <w:rsid w:val="00B80F06"/>
    <w:rsid w:val="00B8225C"/>
    <w:rsid w:val="00B823EB"/>
    <w:rsid w:val="00B82578"/>
    <w:rsid w:val="00B82903"/>
    <w:rsid w:val="00B82AF9"/>
    <w:rsid w:val="00B831AF"/>
    <w:rsid w:val="00B8326D"/>
    <w:rsid w:val="00B83577"/>
    <w:rsid w:val="00B83AAF"/>
    <w:rsid w:val="00B83ABF"/>
    <w:rsid w:val="00B83CB4"/>
    <w:rsid w:val="00B83E83"/>
    <w:rsid w:val="00B842B0"/>
    <w:rsid w:val="00B84369"/>
    <w:rsid w:val="00B84888"/>
    <w:rsid w:val="00B84D22"/>
    <w:rsid w:val="00B84E34"/>
    <w:rsid w:val="00B85253"/>
    <w:rsid w:val="00B86219"/>
    <w:rsid w:val="00B86264"/>
    <w:rsid w:val="00B87296"/>
    <w:rsid w:val="00B87D96"/>
    <w:rsid w:val="00B903D2"/>
    <w:rsid w:val="00B90542"/>
    <w:rsid w:val="00B90C89"/>
    <w:rsid w:val="00B90DD0"/>
    <w:rsid w:val="00B9194C"/>
    <w:rsid w:val="00B91ACF"/>
    <w:rsid w:val="00B929BC"/>
    <w:rsid w:val="00B92B9D"/>
    <w:rsid w:val="00B92BDD"/>
    <w:rsid w:val="00B92C07"/>
    <w:rsid w:val="00B92F4D"/>
    <w:rsid w:val="00B93E22"/>
    <w:rsid w:val="00B94B14"/>
    <w:rsid w:val="00B95293"/>
    <w:rsid w:val="00B956D9"/>
    <w:rsid w:val="00B95FEC"/>
    <w:rsid w:val="00B96A75"/>
    <w:rsid w:val="00B9701B"/>
    <w:rsid w:val="00B9720F"/>
    <w:rsid w:val="00B974F2"/>
    <w:rsid w:val="00B97E2B"/>
    <w:rsid w:val="00BA0329"/>
    <w:rsid w:val="00BA07D6"/>
    <w:rsid w:val="00BA0EF5"/>
    <w:rsid w:val="00BA0FFC"/>
    <w:rsid w:val="00BA1220"/>
    <w:rsid w:val="00BA157F"/>
    <w:rsid w:val="00BA1B13"/>
    <w:rsid w:val="00BA1D68"/>
    <w:rsid w:val="00BA26D4"/>
    <w:rsid w:val="00BA27DD"/>
    <w:rsid w:val="00BA2B9D"/>
    <w:rsid w:val="00BA311D"/>
    <w:rsid w:val="00BA3599"/>
    <w:rsid w:val="00BA3604"/>
    <w:rsid w:val="00BA39E3"/>
    <w:rsid w:val="00BA3DD5"/>
    <w:rsid w:val="00BA4533"/>
    <w:rsid w:val="00BA49C8"/>
    <w:rsid w:val="00BA4B8B"/>
    <w:rsid w:val="00BA5250"/>
    <w:rsid w:val="00BA527F"/>
    <w:rsid w:val="00BA52A6"/>
    <w:rsid w:val="00BA5B6A"/>
    <w:rsid w:val="00BA5D4B"/>
    <w:rsid w:val="00BA686E"/>
    <w:rsid w:val="00BA70B3"/>
    <w:rsid w:val="00BA7C82"/>
    <w:rsid w:val="00BB03C0"/>
    <w:rsid w:val="00BB0561"/>
    <w:rsid w:val="00BB09D4"/>
    <w:rsid w:val="00BB0F71"/>
    <w:rsid w:val="00BB1262"/>
    <w:rsid w:val="00BB1636"/>
    <w:rsid w:val="00BB16DA"/>
    <w:rsid w:val="00BB1B63"/>
    <w:rsid w:val="00BB1C02"/>
    <w:rsid w:val="00BB3120"/>
    <w:rsid w:val="00BB317B"/>
    <w:rsid w:val="00BB3DD1"/>
    <w:rsid w:val="00BB430B"/>
    <w:rsid w:val="00BB5428"/>
    <w:rsid w:val="00BB5570"/>
    <w:rsid w:val="00BB56EA"/>
    <w:rsid w:val="00BB5C85"/>
    <w:rsid w:val="00BB5F05"/>
    <w:rsid w:val="00BB61C2"/>
    <w:rsid w:val="00BB7475"/>
    <w:rsid w:val="00BB7478"/>
    <w:rsid w:val="00BB7587"/>
    <w:rsid w:val="00BB7C5E"/>
    <w:rsid w:val="00BB7CAD"/>
    <w:rsid w:val="00BC028A"/>
    <w:rsid w:val="00BC05DE"/>
    <w:rsid w:val="00BC0AE2"/>
    <w:rsid w:val="00BC0EDD"/>
    <w:rsid w:val="00BC1B5E"/>
    <w:rsid w:val="00BC2AF7"/>
    <w:rsid w:val="00BC2C40"/>
    <w:rsid w:val="00BC2D27"/>
    <w:rsid w:val="00BC38E7"/>
    <w:rsid w:val="00BC3C45"/>
    <w:rsid w:val="00BC422B"/>
    <w:rsid w:val="00BC47FE"/>
    <w:rsid w:val="00BC4B05"/>
    <w:rsid w:val="00BC4C6F"/>
    <w:rsid w:val="00BC5639"/>
    <w:rsid w:val="00BC5D75"/>
    <w:rsid w:val="00BC6686"/>
    <w:rsid w:val="00BC6B8F"/>
    <w:rsid w:val="00BC7623"/>
    <w:rsid w:val="00BD027C"/>
    <w:rsid w:val="00BD07B7"/>
    <w:rsid w:val="00BD0BC2"/>
    <w:rsid w:val="00BD0F06"/>
    <w:rsid w:val="00BD11AB"/>
    <w:rsid w:val="00BD168B"/>
    <w:rsid w:val="00BD1BF7"/>
    <w:rsid w:val="00BD229D"/>
    <w:rsid w:val="00BD25ED"/>
    <w:rsid w:val="00BD2E4F"/>
    <w:rsid w:val="00BD39EB"/>
    <w:rsid w:val="00BD3E88"/>
    <w:rsid w:val="00BD4045"/>
    <w:rsid w:val="00BD4387"/>
    <w:rsid w:val="00BD4FF8"/>
    <w:rsid w:val="00BD504D"/>
    <w:rsid w:val="00BD608A"/>
    <w:rsid w:val="00BD61F4"/>
    <w:rsid w:val="00BD6B8A"/>
    <w:rsid w:val="00BD6C5F"/>
    <w:rsid w:val="00BD6F2F"/>
    <w:rsid w:val="00BD700E"/>
    <w:rsid w:val="00BD7462"/>
    <w:rsid w:val="00BD7740"/>
    <w:rsid w:val="00BD79EE"/>
    <w:rsid w:val="00BE0181"/>
    <w:rsid w:val="00BE088A"/>
    <w:rsid w:val="00BE17C2"/>
    <w:rsid w:val="00BE2A9B"/>
    <w:rsid w:val="00BE2C91"/>
    <w:rsid w:val="00BE32DE"/>
    <w:rsid w:val="00BE33CC"/>
    <w:rsid w:val="00BE33D4"/>
    <w:rsid w:val="00BE35B0"/>
    <w:rsid w:val="00BE3FCA"/>
    <w:rsid w:val="00BE5D22"/>
    <w:rsid w:val="00BE5FBC"/>
    <w:rsid w:val="00BE6663"/>
    <w:rsid w:val="00BE6A63"/>
    <w:rsid w:val="00BE7673"/>
    <w:rsid w:val="00BE7ADB"/>
    <w:rsid w:val="00BF08DD"/>
    <w:rsid w:val="00BF0C00"/>
    <w:rsid w:val="00BF0DA3"/>
    <w:rsid w:val="00BF1511"/>
    <w:rsid w:val="00BF1C6E"/>
    <w:rsid w:val="00BF1D62"/>
    <w:rsid w:val="00BF21D1"/>
    <w:rsid w:val="00BF26C3"/>
    <w:rsid w:val="00BF2962"/>
    <w:rsid w:val="00BF316C"/>
    <w:rsid w:val="00BF32F5"/>
    <w:rsid w:val="00BF3911"/>
    <w:rsid w:val="00BF3AD5"/>
    <w:rsid w:val="00BF3DB6"/>
    <w:rsid w:val="00BF402A"/>
    <w:rsid w:val="00BF4821"/>
    <w:rsid w:val="00BF4AFD"/>
    <w:rsid w:val="00BF4CA5"/>
    <w:rsid w:val="00BF4CC4"/>
    <w:rsid w:val="00BF55CD"/>
    <w:rsid w:val="00BF57F8"/>
    <w:rsid w:val="00BF5FBA"/>
    <w:rsid w:val="00BF6254"/>
    <w:rsid w:val="00BF6282"/>
    <w:rsid w:val="00BF62F9"/>
    <w:rsid w:val="00BF6E5A"/>
    <w:rsid w:val="00BF740B"/>
    <w:rsid w:val="00BF770A"/>
    <w:rsid w:val="00BF7841"/>
    <w:rsid w:val="00BF7D8F"/>
    <w:rsid w:val="00BF7E3E"/>
    <w:rsid w:val="00C00053"/>
    <w:rsid w:val="00C00147"/>
    <w:rsid w:val="00C00845"/>
    <w:rsid w:val="00C0105F"/>
    <w:rsid w:val="00C012F9"/>
    <w:rsid w:val="00C013F4"/>
    <w:rsid w:val="00C016A0"/>
    <w:rsid w:val="00C01F63"/>
    <w:rsid w:val="00C01FB3"/>
    <w:rsid w:val="00C02148"/>
    <w:rsid w:val="00C021A1"/>
    <w:rsid w:val="00C0233A"/>
    <w:rsid w:val="00C02415"/>
    <w:rsid w:val="00C027A0"/>
    <w:rsid w:val="00C02B65"/>
    <w:rsid w:val="00C02BF8"/>
    <w:rsid w:val="00C02C82"/>
    <w:rsid w:val="00C02F3F"/>
    <w:rsid w:val="00C03376"/>
    <w:rsid w:val="00C03383"/>
    <w:rsid w:val="00C03880"/>
    <w:rsid w:val="00C04589"/>
    <w:rsid w:val="00C046AD"/>
    <w:rsid w:val="00C04BDF"/>
    <w:rsid w:val="00C04FFC"/>
    <w:rsid w:val="00C05534"/>
    <w:rsid w:val="00C0562D"/>
    <w:rsid w:val="00C05938"/>
    <w:rsid w:val="00C062BB"/>
    <w:rsid w:val="00C0639E"/>
    <w:rsid w:val="00C0643E"/>
    <w:rsid w:val="00C0644D"/>
    <w:rsid w:val="00C068E1"/>
    <w:rsid w:val="00C06984"/>
    <w:rsid w:val="00C06A7F"/>
    <w:rsid w:val="00C07D94"/>
    <w:rsid w:val="00C07DB7"/>
    <w:rsid w:val="00C104FE"/>
    <w:rsid w:val="00C106CB"/>
    <w:rsid w:val="00C10A62"/>
    <w:rsid w:val="00C10AD0"/>
    <w:rsid w:val="00C1167E"/>
    <w:rsid w:val="00C117D5"/>
    <w:rsid w:val="00C11C67"/>
    <w:rsid w:val="00C11D60"/>
    <w:rsid w:val="00C11F6F"/>
    <w:rsid w:val="00C122F9"/>
    <w:rsid w:val="00C12669"/>
    <w:rsid w:val="00C12E9D"/>
    <w:rsid w:val="00C13108"/>
    <w:rsid w:val="00C1313B"/>
    <w:rsid w:val="00C135FA"/>
    <w:rsid w:val="00C1371A"/>
    <w:rsid w:val="00C138B6"/>
    <w:rsid w:val="00C13DD1"/>
    <w:rsid w:val="00C13EEF"/>
    <w:rsid w:val="00C149D7"/>
    <w:rsid w:val="00C15209"/>
    <w:rsid w:val="00C158C9"/>
    <w:rsid w:val="00C15BCA"/>
    <w:rsid w:val="00C15CBE"/>
    <w:rsid w:val="00C15E9E"/>
    <w:rsid w:val="00C16A6A"/>
    <w:rsid w:val="00C17EA4"/>
    <w:rsid w:val="00C17F65"/>
    <w:rsid w:val="00C200C0"/>
    <w:rsid w:val="00C201FF"/>
    <w:rsid w:val="00C20406"/>
    <w:rsid w:val="00C20569"/>
    <w:rsid w:val="00C20C72"/>
    <w:rsid w:val="00C22093"/>
    <w:rsid w:val="00C222D7"/>
    <w:rsid w:val="00C229B2"/>
    <w:rsid w:val="00C22B74"/>
    <w:rsid w:val="00C22DDD"/>
    <w:rsid w:val="00C23420"/>
    <w:rsid w:val="00C2350F"/>
    <w:rsid w:val="00C23538"/>
    <w:rsid w:val="00C236C2"/>
    <w:rsid w:val="00C23C9A"/>
    <w:rsid w:val="00C24407"/>
    <w:rsid w:val="00C24F5A"/>
    <w:rsid w:val="00C250CA"/>
    <w:rsid w:val="00C259F8"/>
    <w:rsid w:val="00C25CD1"/>
    <w:rsid w:val="00C26B5C"/>
    <w:rsid w:val="00C26DE9"/>
    <w:rsid w:val="00C26E1C"/>
    <w:rsid w:val="00C270D4"/>
    <w:rsid w:val="00C274BD"/>
    <w:rsid w:val="00C2797E"/>
    <w:rsid w:val="00C30AE4"/>
    <w:rsid w:val="00C30B77"/>
    <w:rsid w:val="00C31E08"/>
    <w:rsid w:val="00C3220F"/>
    <w:rsid w:val="00C32323"/>
    <w:rsid w:val="00C323BD"/>
    <w:rsid w:val="00C32673"/>
    <w:rsid w:val="00C329A5"/>
    <w:rsid w:val="00C32E86"/>
    <w:rsid w:val="00C331BA"/>
    <w:rsid w:val="00C331C7"/>
    <w:rsid w:val="00C33278"/>
    <w:rsid w:val="00C338FA"/>
    <w:rsid w:val="00C34021"/>
    <w:rsid w:val="00C34085"/>
    <w:rsid w:val="00C34903"/>
    <w:rsid w:val="00C349B1"/>
    <w:rsid w:val="00C34E0B"/>
    <w:rsid w:val="00C34E4B"/>
    <w:rsid w:val="00C35448"/>
    <w:rsid w:val="00C3596C"/>
    <w:rsid w:val="00C35D8C"/>
    <w:rsid w:val="00C35F26"/>
    <w:rsid w:val="00C36973"/>
    <w:rsid w:val="00C36AD7"/>
    <w:rsid w:val="00C37502"/>
    <w:rsid w:val="00C37928"/>
    <w:rsid w:val="00C40064"/>
    <w:rsid w:val="00C40127"/>
    <w:rsid w:val="00C402DB"/>
    <w:rsid w:val="00C404EF"/>
    <w:rsid w:val="00C408E5"/>
    <w:rsid w:val="00C40E6E"/>
    <w:rsid w:val="00C40F3E"/>
    <w:rsid w:val="00C41096"/>
    <w:rsid w:val="00C41575"/>
    <w:rsid w:val="00C41797"/>
    <w:rsid w:val="00C41EC6"/>
    <w:rsid w:val="00C425DF"/>
    <w:rsid w:val="00C42784"/>
    <w:rsid w:val="00C42A8C"/>
    <w:rsid w:val="00C42B13"/>
    <w:rsid w:val="00C42D75"/>
    <w:rsid w:val="00C42F5F"/>
    <w:rsid w:val="00C43AA2"/>
    <w:rsid w:val="00C43D44"/>
    <w:rsid w:val="00C43FE6"/>
    <w:rsid w:val="00C44057"/>
    <w:rsid w:val="00C4434B"/>
    <w:rsid w:val="00C4484D"/>
    <w:rsid w:val="00C44C94"/>
    <w:rsid w:val="00C44D5E"/>
    <w:rsid w:val="00C45234"/>
    <w:rsid w:val="00C45B87"/>
    <w:rsid w:val="00C45FAD"/>
    <w:rsid w:val="00C46144"/>
    <w:rsid w:val="00C461D1"/>
    <w:rsid w:val="00C463C1"/>
    <w:rsid w:val="00C46605"/>
    <w:rsid w:val="00C46885"/>
    <w:rsid w:val="00C46EDA"/>
    <w:rsid w:val="00C474DF"/>
    <w:rsid w:val="00C47778"/>
    <w:rsid w:val="00C47A52"/>
    <w:rsid w:val="00C50075"/>
    <w:rsid w:val="00C500F1"/>
    <w:rsid w:val="00C501B6"/>
    <w:rsid w:val="00C50294"/>
    <w:rsid w:val="00C5030E"/>
    <w:rsid w:val="00C506A6"/>
    <w:rsid w:val="00C509E7"/>
    <w:rsid w:val="00C5100D"/>
    <w:rsid w:val="00C5167A"/>
    <w:rsid w:val="00C517BD"/>
    <w:rsid w:val="00C518FC"/>
    <w:rsid w:val="00C51D8D"/>
    <w:rsid w:val="00C51FD2"/>
    <w:rsid w:val="00C52930"/>
    <w:rsid w:val="00C52D4A"/>
    <w:rsid w:val="00C52E28"/>
    <w:rsid w:val="00C5303C"/>
    <w:rsid w:val="00C530F0"/>
    <w:rsid w:val="00C534AC"/>
    <w:rsid w:val="00C53C8E"/>
    <w:rsid w:val="00C53E3D"/>
    <w:rsid w:val="00C53E55"/>
    <w:rsid w:val="00C541FE"/>
    <w:rsid w:val="00C54C35"/>
    <w:rsid w:val="00C54D2D"/>
    <w:rsid w:val="00C5603F"/>
    <w:rsid w:val="00C56DA7"/>
    <w:rsid w:val="00C56E91"/>
    <w:rsid w:val="00C56FE4"/>
    <w:rsid w:val="00C575BC"/>
    <w:rsid w:val="00C575C7"/>
    <w:rsid w:val="00C6021A"/>
    <w:rsid w:val="00C60526"/>
    <w:rsid w:val="00C608D2"/>
    <w:rsid w:val="00C609D9"/>
    <w:rsid w:val="00C616BF"/>
    <w:rsid w:val="00C617EE"/>
    <w:rsid w:val="00C61BB1"/>
    <w:rsid w:val="00C61E9A"/>
    <w:rsid w:val="00C63432"/>
    <w:rsid w:val="00C63D8F"/>
    <w:rsid w:val="00C6428D"/>
    <w:rsid w:val="00C6505A"/>
    <w:rsid w:val="00C65602"/>
    <w:rsid w:val="00C669D2"/>
    <w:rsid w:val="00C6727B"/>
    <w:rsid w:val="00C67412"/>
    <w:rsid w:val="00C67417"/>
    <w:rsid w:val="00C67952"/>
    <w:rsid w:val="00C67B1E"/>
    <w:rsid w:val="00C70C22"/>
    <w:rsid w:val="00C710E5"/>
    <w:rsid w:val="00C71EF5"/>
    <w:rsid w:val="00C71FBB"/>
    <w:rsid w:val="00C72611"/>
    <w:rsid w:val="00C7263C"/>
    <w:rsid w:val="00C7266D"/>
    <w:rsid w:val="00C7296A"/>
    <w:rsid w:val="00C7299B"/>
    <w:rsid w:val="00C72CF6"/>
    <w:rsid w:val="00C730D9"/>
    <w:rsid w:val="00C73889"/>
    <w:rsid w:val="00C73989"/>
    <w:rsid w:val="00C74959"/>
    <w:rsid w:val="00C74C5F"/>
    <w:rsid w:val="00C75023"/>
    <w:rsid w:val="00C7563B"/>
    <w:rsid w:val="00C75CF4"/>
    <w:rsid w:val="00C75CF5"/>
    <w:rsid w:val="00C761A0"/>
    <w:rsid w:val="00C767E6"/>
    <w:rsid w:val="00C77161"/>
    <w:rsid w:val="00C77478"/>
    <w:rsid w:val="00C77918"/>
    <w:rsid w:val="00C77F2A"/>
    <w:rsid w:val="00C806AB"/>
    <w:rsid w:val="00C80A4D"/>
    <w:rsid w:val="00C81583"/>
    <w:rsid w:val="00C8169A"/>
    <w:rsid w:val="00C81C1B"/>
    <w:rsid w:val="00C826C5"/>
    <w:rsid w:val="00C83180"/>
    <w:rsid w:val="00C83DE2"/>
    <w:rsid w:val="00C83E3F"/>
    <w:rsid w:val="00C83FA9"/>
    <w:rsid w:val="00C846AB"/>
    <w:rsid w:val="00C84A4E"/>
    <w:rsid w:val="00C84C9C"/>
    <w:rsid w:val="00C84CE2"/>
    <w:rsid w:val="00C84F76"/>
    <w:rsid w:val="00C85382"/>
    <w:rsid w:val="00C85AD7"/>
    <w:rsid w:val="00C8607B"/>
    <w:rsid w:val="00C86F94"/>
    <w:rsid w:val="00C8729A"/>
    <w:rsid w:val="00C876BF"/>
    <w:rsid w:val="00C87E8C"/>
    <w:rsid w:val="00C90440"/>
    <w:rsid w:val="00C90A63"/>
    <w:rsid w:val="00C9105F"/>
    <w:rsid w:val="00C911B9"/>
    <w:rsid w:val="00C91516"/>
    <w:rsid w:val="00C92A90"/>
    <w:rsid w:val="00C92E09"/>
    <w:rsid w:val="00C939C5"/>
    <w:rsid w:val="00C93B23"/>
    <w:rsid w:val="00C93F5C"/>
    <w:rsid w:val="00C94AB6"/>
    <w:rsid w:val="00C94CEA"/>
    <w:rsid w:val="00C9565D"/>
    <w:rsid w:val="00C9567A"/>
    <w:rsid w:val="00C9570E"/>
    <w:rsid w:val="00C95719"/>
    <w:rsid w:val="00C95CC0"/>
    <w:rsid w:val="00C95F62"/>
    <w:rsid w:val="00C96302"/>
    <w:rsid w:val="00C9657B"/>
    <w:rsid w:val="00C9670F"/>
    <w:rsid w:val="00C968F5"/>
    <w:rsid w:val="00C96BD5"/>
    <w:rsid w:val="00C97247"/>
    <w:rsid w:val="00C97441"/>
    <w:rsid w:val="00C974D7"/>
    <w:rsid w:val="00C97C07"/>
    <w:rsid w:val="00CA04E8"/>
    <w:rsid w:val="00CA08C6"/>
    <w:rsid w:val="00CA0A07"/>
    <w:rsid w:val="00CA0A6C"/>
    <w:rsid w:val="00CA0CD2"/>
    <w:rsid w:val="00CA13CD"/>
    <w:rsid w:val="00CA1679"/>
    <w:rsid w:val="00CA18DD"/>
    <w:rsid w:val="00CA22F9"/>
    <w:rsid w:val="00CA248C"/>
    <w:rsid w:val="00CA24B5"/>
    <w:rsid w:val="00CA2DBF"/>
    <w:rsid w:val="00CA2F04"/>
    <w:rsid w:val="00CA433E"/>
    <w:rsid w:val="00CA509D"/>
    <w:rsid w:val="00CA5734"/>
    <w:rsid w:val="00CA5FB1"/>
    <w:rsid w:val="00CA612F"/>
    <w:rsid w:val="00CA6788"/>
    <w:rsid w:val="00CA6811"/>
    <w:rsid w:val="00CA6A5F"/>
    <w:rsid w:val="00CA6DED"/>
    <w:rsid w:val="00CA6F09"/>
    <w:rsid w:val="00CA70B0"/>
    <w:rsid w:val="00CA7205"/>
    <w:rsid w:val="00CA7303"/>
    <w:rsid w:val="00CA7323"/>
    <w:rsid w:val="00CA76AC"/>
    <w:rsid w:val="00CA7DFD"/>
    <w:rsid w:val="00CA7E5A"/>
    <w:rsid w:val="00CB0250"/>
    <w:rsid w:val="00CB0527"/>
    <w:rsid w:val="00CB061D"/>
    <w:rsid w:val="00CB0D9C"/>
    <w:rsid w:val="00CB1C9D"/>
    <w:rsid w:val="00CB1F8C"/>
    <w:rsid w:val="00CB21F5"/>
    <w:rsid w:val="00CB237E"/>
    <w:rsid w:val="00CB2C38"/>
    <w:rsid w:val="00CB3388"/>
    <w:rsid w:val="00CB35E5"/>
    <w:rsid w:val="00CB3B04"/>
    <w:rsid w:val="00CB3C57"/>
    <w:rsid w:val="00CB4404"/>
    <w:rsid w:val="00CB44B8"/>
    <w:rsid w:val="00CB4555"/>
    <w:rsid w:val="00CB4618"/>
    <w:rsid w:val="00CB470F"/>
    <w:rsid w:val="00CB488F"/>
    <w:rsid w:val="00CB4A8F"/>
    <w:rsid w:val="00CB57D0"/>
    <w:rsid w:val="00CB5D1D"/>
    <w:rsid w:val="00CB631E"/>
    <w:rsid w:val="00CB6581"/>
    <w:rsid w:val="00CB6DF4"/>
    <w:rsid w:val="00CB6FF7"/>
    <w:rsid w:val="00CB7443"/>
    <w:rsid w:val="00CB7811"/>
    <w:rsid w:val="00CB788F"/>
    <w:rsid w:val="00CC028B"/>
    <w:rsid w:val="00CC0B2B"/>
    <w:rsid w:val="00CC14DA"/>
    <w:rsid w:val="00CC183F"/>
    <w:rsid w:val="00CC1840"/>
    <w:rsid w:val="00CC1D31"/>
    <w:rsid w:val="00CC1F27"/>
    <w:rsid w:val="00CC2110"/>
    <w:rsid w:val="00CC23E5"/>
    <w:rsid w:val="00CC2E36"/>
    <w:rsid w:val="00CC2F95"/>
    <w:rsid w:val="00CC3247"/>
    <w:rsid w:val="00CC38FB"/>
    <w:rsid w:val="00CC38FF"/>
    <w:rsid w:val="00CC4559"/>
    <w:rsid w:val="00CC4E95"/>
    <w:rsid w:val="00CC5177"/>
    <w:rsid w:val="00CC52BE"/>
    <w:rsid w:val="00CC5D7E"/>
    <w:rsid w:val="00CC5F99"/>
    <w:rsid w:val="00CC6A7D"/>
    <w:rsid w:val="00CC6AAD"/>
    <w:rsid w:val="00CC7B47"/>
    <w:rsid w:val="00CD0441"/>
    <w:rsid w:val="00CD05B0"/>
    <w:rsid w:val="00CD1A06"/>
    <w:rsid w:val="00CD1D8A"/>
    <w:rsid w:val="00CD20B9"/>
    <w:rsid w:val="00CD2D43"/>
    <w:rsid w:val="00CD2F9A"/>
    <w:rsid w:val="00CD31D7"/>
    <w:rsid w:val="00CD37D3"/>
    <w:rsid w:val="00CD3DB2"/>
    <w:rsid w:val="00CD4691"/>
    <w:rsid w:val="00CD4FEC"/>
    <w:rsid w:val="00CD5531"/>
    <w:rsid w:val="00CD62FA"/>
    <w:rsid w:val="00CD6945"/>
    <w:rsid w:val="00CD6947"/>
    <w:rsid w:val="00CD7471"/>
    <w:rsid w:val="00CD769B"/>
    <w:rsid w:val="00CD7751"/>
    <w:rsid w:val="00CD7795"/>
    <w:rsid w:val="00CD782C"/>
    <w:rsid w:val="00CE0336"/>
    <w:rsid w:val="00CE0344"/>
    <w:rsid w:val="00CE0758"/>
    <w:rsid w:val="00CE079B"/>
    <w:rsid w:val="00CE1116"/>
    <w:rsid w:val="00CE2B29"/>
    <w:rsid w:val="00CE2B7A"/>
    <w:rsid w:val="00CE2C0C"/>
    <w:rsid w:val="00CE2FDD"/>
    <w:rsid w:val="00CE44A4"/>
    <w:rsid w:val="00CE4556"/>
    <w:rsid w:val="00CE4651"/>
    <w:rsid w:val="00CE481B"/>
    <w:rsid w:val="00CE48F6"/>
    <w:rsid w:val="00CE4961"/>
    <w:rsid w:val="00CE4995"/>
    <w:rsid w:val="00CE4E76"/>
    <w:rsid w:val="00CE5677"/>
    <w:rsid w:val="00CE56E8"/>
    <w:rsid w:val="00CE5786"/>
    <w:rsid w:val="00CE5807"/>
    <w:rsid w:val="00CE590E"/>
    <w:rsid w:val="00CE5948"/>
    <w:rsid w:val="00CE63DD"/>
    <w:rsid w:val="00CE6E86"/>
    <w:rsid w:val="00CE6EF0"/>
    <w:rsid w:val="00CE6FA9"/>
    <w:rsid w:val="00CE7172"/>
    <w:rsid w:val="00CE7637"/>
    <w:rsid w:val="00CE775E"/>
    <w:rsid w:val="00CF0201"/>
    <w:rsid w:val="00CF06A5"/>
    <w:rsid w:val="00CF083E"/>
    <w:rsid w:val="00CF0893"/>
    <w:rsid w:val="00CF0A7E"/>
    <w:rsid w:val="00CF1976"/>
    <w:rsid w:val="00CF19E7"/>
    <w:rsid w:val="00CF1FD2"/>
    <w:rsid w:val="00CF260F"/>
    <w:rsid w:val="00CF26B1"/>
    <w:rsid w:val="00CF284D"/>
    <w:rsid w:val="00CF28B2"/>
    <w:rsid w:val="00CF296C"/>
    <w:rsid w:val="00CF2A77"/>
    <w:rsid w:val="00CF3165"/>
    <w:rsid w:val="00CF3774"/>
    <w:rsid w:val="00CF3804"/>
    <w:rsid w:val="00CF3855"/>
    <w:rsid w:val="00CF3A13"/>
    <w:rsid w:val="00CF423E"/>
    <w:rsid w:val="00CF4399"/>
    <w:rsid w:val="00CF52C5"/>
    <w:rsid w:val="00CF549C"/>
    <w:rsid w:val="00CF573A"/>
    <w:rsid w:val="00CF5EF5"/>
    <w:rsid w:val="00CF6CA3"/>
    <w:rsid w:val="00CF7281"/>
    <w:rsid w:val="00CF753C"/>
    <w:rsid w:val="00CF7BA8"/>
    <w:rsid w:val="00D001B7"/>
    <w:rsid w:val="00D0062D"/>
    <w:rsid w:val="00D007C0"/>
    <w:rsid w:val="00D00AA5"/>
    <w:rsid w:val="00D00BD2"/>
    <w:rsid w:val="00D00E19"/>
    <w:rsid w:val="00D01033"/>
    <w:rsid w:val="00D014A3"/>
    <w:rsid w:val="00D01AFC"/>
    <w:rsid w:val="00D01EC4"/>
    <w:rsid w:val="00D0212A"/>
    <w:rsid w:val="00D021FF"/>
    <w:rsid w:val="00D02263"/>
    <w:rsid w:val="00D0226C"/>
    <w:rsid w:val="00D0250D"/>
    <w:rsid w:val="00D02E34"/>
    <w:rsid w:val="00D02EA0"/>
    <w:rsid w:val="00D02F8B"/>
    <w:rsid w:val="00D031F7"/>
    <w:rsid w:val="00D0320C"/>
    <w:rsid w:val="00D03358"/>
    <w:rsid w:val="00D03378"/>
    <w:rsid w:val="00D03741"/>
    <w:rsid w:val="00D03F31"/>
    <w:rsid w:val="00D03F43"/>
    <w:rsid w:val="00D0419A"/>
    <w:rsid w:val="00D045AE"/>
    <w:rsid w:val="00D04775"/>
    <w:rsid w:val="00D04E81"/>
    <w:rsid w:val="00D05684"/>
    <w:rsid w:val="00D05E90"/>
    <w:rsid w:val="00D05FD5"/>
    <w:rsid w:val="00D060FB"/>
    <w:rsid w:val="00D062DD"/>
    <w:rsid w:val="00D067F9"/>
    <w:rsid w:val="00D068EC"/>
    <w:rsid w:val="00D06B5D"/>
    <w:rsid w:val="00D06D16"/>
    <w:rsid w:val="00D071D5"/>
    <w:rsid w:val="00D07F4B"/>
    <w:rsid w:val="00D10830"/>
    <w:rsid w:val="00D10A55"/>
    <w:rsid w:val="00D10BDA"/>
    <w:rsid w:val="00D10FA4"/>
    <w:rsid w:val="00D113AA"/>
    <w:rsid w:val="00D11A6A"/>
    <w:rsid w:val="00D1247E"/>
    <w:rsid w:val="00D12DC8"/>
    <w:rsid w:val="00D13031"/>
    <w:rsid w:val="00D13656"/>
    <w:rsid w:val="00D136C0"/>
    <w:rsid w:val="00D136F3"/>
    <w:rsid w:val="00D1395B"/>
    <w:rsid w:val="00D13975"/>
    <w:rsid w:val="00D139BC"/>
    <w:rsid w:val="00D13E3C"/>
    <w:rsid w:val="00D149DB"/>
    <w:rsid w:val="00D15B9A"/>
    <w:rsid w:val="00D15EFE"/>
    <w:rsid w:val="00D162B7"/>
    <w:rsid w:val="00D170E3"/>
    <w:rsid w:val="00D1742C"/>
    <w:rsid w:val="00D17463"/>
    <w:rsid w:val="00D17AC9"/>
    <w:rsid w:val="00D17CF3"/>
    <w:rsid w:val="00D201EC"/>
    <w:rsid w:val="00D20E1B"/>
    <w:rsid w:val="00D21152"/>
    <w:rsid w:val="00D21C18"/>
    <w:rsid w:val="00D21D26"/>
    <w:rsid w:val="00D21F25"/>
    <w:rsid w:val="00D225DB"/>
    <w:rsid w:val="00D22725"/>
    <w:rsid w:val="00D230A2"/>
    <w:rsid w:val="00D231ED"/>
    <w:rsid w:val="00D23798"/>
    <w:rsid w:val="00D2459A"/>
    <w:rsid w:val="00D24797"/>
    <w:rsid w:val="00D24C70"/>
    <w:rsid w:val="00D24E61"/>
    <w:rsid w:val="00D24F69"/>
    <w:rsid w:val="00D2555C"/>
    <w:rsid w:val="00D25699"/>
    <w:rsid w:val="00D257F3"/>
    <w:rsid w:val="00D2593D"/>
    <w:rsid w:val="00D25D81"/>
    <w:rsid w:val="00D26370"/>
    <w:rsid w:val="00D26BBD"/>
    <w:rsid w:val="00D26DDC"/>
    <w:rsid w:val="00D27074"/>
    <w:rsid w:val="00D2723D"/>
    <w:rsid w:val="00D27551"/>
    <w:rsid w:val="00D27A5B"/>
    <w:rsid w:val="00D27D1C"/>
    <w:rsid w:val="00D27EB8"/>
    <w:rsid w:val="00D304B8"/>
    <w:rsid w:val="00D30665"/>
    <w:rsid w:val="00D3066E"/>
    <w:rsid w:val="00D30A3C"/>
    <w:rsid w:val="00D31079"/>
    <w:rsid w:val="00D31116"/>
    <w:rsid w:val="00D31677"/>
    <w:rsid w:val="00D31A0E"/>
    <w:rsid w:val="00D31E1C"/>
    <w:rsid w:val="00D321D0"/>
    <w:rsid w:val="00D32337"/>
    <w:rsid w:val="00D32E7A"/>
    <w:rsid w:val="00D335D2"/>
    <w:rsid w:val="00D339D6"/>
    <w:rsid w:val="00D33DC8"/>
    <w:rsid w:val="00D34609"/>
    <w:rsid w:val="00D34770"/>
    <w:rsid w:val="00D349D7"/>
    <w:rsid w:val="00D34E97"/>
    <w:rsid w:val="00D351A6"/>
    <w:rsid w:val="00D356A9"/>
    <w:rsid w:val="00D35A19"/>
    <w:rsid w:val="00D35A7B"/>
    <w:rsid w:val="00D35DE6"/>
    <w:rsid w:val="00D35EE2"/>
    <w:rsid w:val="00D361CD"/>
    <w:rsid w:val="00D3638C"/>
    <w:rsid w:val="00D36450"/>
    <w:rsid w:val="00D36548"/>
    <w:rsid w:val="00D36AFA"/>
    <w:rsid w:val="00D3732E"/>
    <w:rsid w:val="00D373F0"/>
    <w:rsid w:val="00D37424"/>
    <w:rsid w:val="00D374DD"/>
    <w:rsid w:val="00D37773"/>
    <w:rsid w:val="00D37A43"/>
    <w:rsid w:val="00D37E6D"/>
    <w:rsid w:val="00D40053"/>
    <w:rsid w:val="00D40757"/>
    <w:rsid w:val="00D40D9D"/>
    <w:rsid w:val="00D41111"/>
    <w:rsid w:val="00D41329"/>
    <w:rsid w:val="00D41446"/>
    <w:rsid w:val="00D421C1"/>
    <w:rsid w:val="00D42637"/>
    <w:rsid w:val="00D434A9"/>
    <w:rsid w:val="00D4366C"/>
    <w:rsid w:val="00D437A5"/>
    <w:rsid w:val="00D439AF"/>
    <w:rsid w:val="00D4469E"/>
    <w:rsid w:val="00D447E5"/>
    <w:rsid w:val="00D44987"/>
    <w:rsid w:val="00D44C40"/>
    <w:rsid w:val="00D44CE5"/>
    <w:rsid w:val="00D45B00"/>
    <w:rsid w:val="00D45FBE"/>
    <w:rsid w:val="00D46D0B"/>
    <w:rsid w:val="00D46E62"/>
    <w:rsid w:val="00D46F32"/>
    <w:rsid w:val="00D475CD"/>
    <w:rsid w:val="00D475FF"/>
    <w:rsid w:val="00D476A9"/>
    <w:rsid w:val="00D47B42"/>
    <w:rsid w:val="00D47DC9"/>
    <w:rsid w:val="00D47ED9"/>
    <w:rsid w:val="00D512F7"/>
    <w:rsid w:val="00D51493"/>
    <w:rsid w:val="00D51765"/>
    <w:rsid w:val="00D517E3"/>
    <w:rsid w:val="00D51E3C"/>
    <w:rsid w:val="00D522BD"/>
    <w:rsid w:val="00D527B5"/>
    <w:rsid w:val="00D5280D"/>
    <w:rsid w:val="00D52A83"/>
    <w:rsid w:val="00D53281"/>
    <w:rsid w:val="00D533EE"/>
    <w:rsid w:val="00D538C2"/>
    <w:rsid w:val="00D53D4D"/>
    <w:rsid w:val="00D54834"/>
    <w:rsid w:val="00D54A40"/>
    <w:rsid w:val="00D55E0D"/>
    <w:rsid w:val="00D56370"/>
    <w:rsid w:val="00D56403"/>
    <w:rsid w:val="00D56625"/>
    <w:rsid w:val="00D56CF9"/>
    <w:rsid w:val="00D56FAE"/>
    <w:rsid w:val="00D571C9"/>
    <w:rsid w:val="00D5725F"/>
    <w:rsid w:val="00D57926"/>
    <w:rsid w:val="00D60475"/>
    <w:rsid w:val="00D60677"/>
    <w:rsid w:val="00D607B2"/>
    <w:rsid w:val="00D60D2F"/>
    <w:rsid w:val="00D60D86"/>
    <w:rsid w:val="00D610C1"/>
    <w:rsid w:val="00D630BB"/>
    <w:rsid w:val="00D6326D"/>
    <w:rsid w:val="00D637F5"/>
    <w:rsid w:val="00D63C48"/>
    <w:rsid w:val="00D63FCD"/>
    <w:rsid w:val="00D6493A"/>
    <w:rsid w:val="00D64D94"/>
    <w:rsid w:val="00D64DBD"/>
    <w:rsid w:val="00D651E2"/>
    <w:rsid w:val="00D657AA"/>
    <w:rsid w:val="00D65825"/>
    <w:rsid w:val="00D6589F"/>
    <w:rsid w:val="00D65AE6"/>
    <w:rsid w:val="00D65BD1"/>
    <w:rsid w:val="00D65F99"/>
    <w:rsid w:val="00D66A3D"/>
    <w:rsid w:val="00D67836"/>
    <w:rsid w:val="00D67DB9"/>
    <w:rsid w:val="00D702D3"/>
    <w:rsid w:val="00D70D3D"/>
    <w:rsid w:val="00D70E73"/>
    <w:rsid w:val="00D7112A"/>
    <w:rsid w:val="00D71B37"/>
    <w:rsid w:val="00D71E55"/>
    <w:rsid w:val="00D72A6E"/>
    <w:rsid w:val="00D72D08"/>
    <w:rsid w:val="00D7330F"/>
    <w:rsid w:val="00D73980"/>
    <w:rsid w:val="00D73BBA"/>
    <w:rsid w:val="00D73C0A"/>
    <w:rsid w:val="00D73D08"/>
    <w:rsid w:val="00D7401F"/>
    <w:rsid w:val="00D74A4B"/>
    <w:rsid w:val="00D7648F"/>
    <w:rsid w:val="00D76D7B"/>
    <w:rsid w:val="00D775D3"/>
    <w:rsid w:val="00D77603"/>
    <w:rsid w:val="00D7795B"/>
    <w:rsid w:val="00D779BD"/>
    <w:rsid w:val="00D779C8"/>
    <w:rsid w:val="00D77D6A"/>
    <w:rsid w:val="00D8018D"/>
    <w:rsid w:val="00D80397"/>
    <w:rsid w:val="00D80407"/>
    <w:rsid w:val="00D80DD1"/>
    <w:rsid w:val="00D811B2"/>
    <w:rsid w:val="00D826EB"/>
    <w:rsid w:val="00D82877"/>
    <w:rsid w:val="00D82A02"/>
    <w:rsid w:val="00D82AF3"/>
    <w:rsid w:val="00D82EA4"/>
    <w:rsid w:val="00D835F8"/>
    <w:rsid w:val="00D84284"/>
    <w:rsid w:val="00D84D85"/>
    <w:rsid w:val="00D85829"/>
    <w:rsid w:val="00D866C0"/>
    <w:rsid w:val="00D86A74"/>
    <w:rsid w:val="00D8714D"/>
    <w:rsid w:val="00D875E0"/>
    <w:rsid w:val="00D87F58"/>
    <w:rsid w:val="00D90942"/>
    <w:rsid w:val="00D90E28"/>
    <w:rsid w:val="00D91C21"/>
    <w:rsid w:val="00D92114"/>
    <w:rsid w:val="00D925F0"/>
    <w:rsid w:val="00D9261C"/>
    <w:rsid w:val="00D92842"/>
    <w:rsid w:val="00D92A59"/>
    <w:rsid w:val="00D92A6E"/>
    <w:rsid w:val="00D937DF"/>
    <w:rsid w:val="00D93D86"/>
    <w:rsid w:val="00D940D4"/>
    <w:rsid w:val="00D94323"/>
    <w:rsid w:val="00D94BB8"/>
    <w:rsid w:val="00D94D6C"/>
    <w:rsid w:val="00D953ED"/>
    <w:rsid w:val="00D95712"/>
    <w:rsid w:val="00D967EA"/>
    <w:rsid w:val="00D96B62"/>
    <w:rsid w:val="00D97209"/>
    <w:rsid w:val="00D977B5"/>
    <w:rsid w:val="00D97DDA"/>
    <w:rsid w:val="00DA0407"/>
    <w:rsid w:val="00DA06B7"/>
    <w:rsid w:val="00DA0771"/>
    <w:rsid w:val="00DA0A04"/>
    <w:rsid w:val="00DA10F1"/>
    <w:rsid w:val="00DA11DF"/>
    <w:rsid w:val="00DA12EF"/>
    <w:rsid w:val="00DA13B8"/>
    <w:rsid w:val="00DA163E"/>
    <w:rsid w:val="00DA1C66"/>
    <w:rsid w:val="00DA1D19"/>
    <w:rsid w:val="00DA1E59"/>
    <w:rsid w:val="00DA235A"/>
    <w:rsid w:val="00DA2649"/>
    <w:rsid w:val="00DA26FA"/>
    <w:rsid w:val="00DA2760"/>
    <w:rsid w:val="00DA28BA"/>
    <w:rsid w:val="00DA2D87"/>
    <w:rsid w:val="00DA2EA1"/>
    <w:rsid w:val="00DA301C"/>
    <w:rsid w:val="00DA3092"/>
    <w:rsid w:val="00DA37F3"/>
    <w:rsid w:val="00DA417D"/>
    <w:rsid w:val="00DA52F6"/>
    <w:rsid w:val="00DA53ED"/>
    <w:rsid w:val="00DA54F4"/>
    <w:rsid w:val="00DA623A"/>
    <w:rsid w:val="00DA67A0"/>
    <w:rsid w:val="00DA69EF"/>
    <w:rsid w:val="00DA705A"/>
    <w:rsid w:val="00DA713F"/>
    <w:rsid w:val="00DA7642"/>
    <w:rsid w:val="00DA7A2E"/>
    <w:rsid w:val="00DA7A5E"/>
    <w:rsid w:val="00DB005C"/>
    <w:rsid w:val="00DB04E4"/>
    <w:rsid w:val="00DB05BC"/>
    <w:rsid w:val="00DB07EB"/>
    <w:rsid w:val="00DB0DC2"/>
    <w:rsid w:val="00DB0F7A"/>
    <w:rsid w:val="00DB122E"/>
    <w:rsid w:val="00DB1802"/>
    <w:rsid w:val="00DB18E4"/>
    <w:rsid w:val="00DB1E29"/>
    <w:rsid w:val="00DB2098"/>
    <w:rsid w:val="00DB231F"/>
    <w:rsid w:val="00DB2EC9"/>
    <w:rsid w:val="00DB33FE"/>
    <w:rsid w:val="00DB42B5"/>
    <w:rsid w:val="00DB4871"/>
    <w:rsid w:val="00DB516D"/>
    <w:rsid w:val="00DB54E0"/>
    <w:rsid w:val="00DB55A6"/>
    <w:rsid w:val="00DB5729"/>
    <w:rsid w:val="00DB586E"/>
    <w:rsid w:val="00DB5A32"/>
    <w:rsid w:val="00DB5B04"/>
    <w:rsid w:val="00DB5C22"/>
    <w:rsid w:val="00DB5CFF"/>
    <w:rsid w:val="00DB5E7F"/>
    <w:rsid w:val="00DB6B33"/>
    <w:rsid w:val="00DB7934"/>
    <w:rsid w:val="00DC006D"/>
    <w:rsid w:val="00DC0B21"/>
    <w:rsid w:val="00DC0BC1"/>
    <w:rsid w:val="00DC0BE9"/>
    <w:rsid w:val="00DC1424"/>
    <w:rsid w:val="00DC19E0"/>
    <w:rsid w:val="00DC1B02"/>
    <w:rsid w:val="00DC1EEF"/>
    <w:rsid w:val="00DC2404"/>
    <w:rsid w:val="00DC2C39"/>
    <w:rsid w:val="00DC34F7"/>
    <w:rsid w:val="00DC3C61"/>
    <w:rsid w:val="00DC3D28"/>
    <w:rsid w:val="00DC400C"/>
    <w:rsid w:val="00DC4AB8"/>
    <w:rsid w:val="00DC582F"/>
    <w:rsid w:val="00DC5A32"/>
    <w:rsid w:val="00DC5D90"/>
    <w:rsid w:val="00DC5E0E"/>
    <w:rsid w:val="00DC5FE2"/>
    <w:rsid w:val="00DC61B4"/>
    <w:rsid w:val="00DC6568"/>
    <w:rsid w:val="00DC6E52"/>
    <w:rsid w:val="00DC7510"/>
    <w:rsid w:val="00DC7574"/>
    <w:rsid w:val="00DC75BD"/>
    <w:rsid w:val="00DC7833"/>
    <w:rsid w:val="00DC786E"/>
    <w:rsid w:val="00DD1219"/>
    <w:rsid w:val="00DD1359"/>
    <w:rsid w:val="00DD148F"/>
    <w:rsid w:val="00DD1B21"/>
    <w:rsid w:val="00DD2135"/>
    <w:rsid w:val="00DD2179"/>
    <w:rsid w:val="00DD21CB"/>
    <w:rsid w:val="00DD225D"/>
    <w:rsid w:val="00DD25DD"/>
    <w:rsid w:val="00DD2615"/>
    <w:rsid w:val="00DD26D2"/>
    <w:rsid w:val="00DD27E1"/>
    <w:rsid w:val="00DD27F5"/>
    <w:rsid w:val="00DD2A63"/>
    <w:rsid w:val="00DD308F"/>
    <w:rsid w:val="00DD355F"/>
    <w:rsid w:val="00DD3729"/>
    <w:rsid w:val="00DD3C12"/>
    <w:rsid w:val="00DD40F7"/>
    <w:rsid w:val="00DD4A2E"/>
    <w:rsid w:val="00DD5DA6"/>
    <w:rsid w:val="00DD681B"/>
    <w:rsid w:val="00DD68ED"/>
    <w:rsid w:val="00DD6A09"/>
    <w:rsid w:val="00DD6A0D"/>
    <w:rsid w:val="00DD6EF7"/>
    <w:rsid w:val="00DD71C5"/>
    <w:rsid w:val="00DD7287"/>
    <w:rsid w:val="00DD73F9"/>
    <w:rsid w:val="00DD7ADE"/>
    <w:rsid w:val="00DD7AF7"/>
    <w:rsid w:val="00DD7F10"/>
    <w:rsid w:val="00DD7FF4"/>
    <w:rsid w:val="00DE04B2"/>
    <w:rsid w:val="00DE09F4"/>
    <w:rsid w:val="00DE1009"/>
    <w:rsid w:val="00DE1473"/>
    <w:rsid w:val="00DE1A2C"/>
    <w:rsid w:val="00DE2AC8"/>
    <w:rsid w:val="00DE3356"/>
    <w:rsid w:val="00DE3358"/>
    <w:rsid w:val="00DE38C0"/>
    <w:rsid w:val="00DE3E27"/>
    <w:rsid w:val="00DE42CD"/>
    <w:rsid w:val="00DE4C4B"/>
    <w:rsid w:val="00DE4C4C"/>
    <w:rsid w:val="00DE4D74"/>
    <w:rsid w:val="00DE5275"/>
    <w:rsid w:val="00DE53BE"/>
    <w:rsid w:val="00DE5515"/>
    <w:rsid w:val="00DE5CDF"/>
    <w:rsid w:val="00DE61E6"/>
    <w:rsid w:val="00DE644B"/>
    <w:rsid w:val="00DE685B"/>
    <w:rsid w:val="00DE6978"/>
    <w:rsid w:val="00DE6B64"/>
    <w:rsid w:val="00DE7303"/>
    <w:rsid w:val="00DE763F"/>
    <w:rsid w:val="00DE7F8E"/>
    <w:rsid w:val="00DE7FEE"/>
    <w:rsid w:val="00DF0116"/>
    <w:rsid w:val="00DF0374"/>
    <w:rsid w:val="00DF0646"/>
    <w:rsid w:val="00DF07B0"/>
    <w:rsid w:val="00DF09BA"/>
    <w:rsid w:val="00DF12BB"/>
    <w:rsid w:val="00DF2219"/>
    <w:rsid w:val="00DF4082"/>
    <w:rsid w:val="00DF41EC"/>
    <w:rsid w:val="00DF491E"/>
    <w:rsid w:val="00DF4B6A"/>
    <w:rsid w:val="00DF59E0"/>
    <w:rsid w:val="00DF6202"/>
    <w:rsid w:val="00DF6882"/>
    <w:rsid w:val="00DF716B"/>
    <w:rsid w:val="00DF7833"/>
    <w:rsid w:val="00DF79C2"/>
    <w:rsid w:val="00E00204"/>
    <w:rsid w:val="00E00793"/>
    <w:rsid w:val="00E008B8"/>
    <w:rsid w:val="00E00A92"/>
    <w:rsid w:val="00E018CE"/>
    <w:rsid w:val="00E01CFF"/>
    <w:rsid w:val="00E0274C"/>
    <w:rsid w:val="00E031E4"/>
    <w:rsid w:val="00E033E1"/>
    <w:rsid w:val="00E0366B"/>
    <w:rsid w:val="00E0372F"/>
    <w:rsid w:val="00E03C0B"/>
    <w:rsid w:val="00E0454D"/>
    <w:rsid w:val="00E0458B"/>
    <w:rsid w:val="00E04A89"/>
    <w:rsid w:val="00E04EC8"/>
    <w:rsid w:val="00E055BD"/>
    <w:rsid w:val="00E055E9"/>
    <w:rsid w:val="00E056EE"/>
    <w:rsid w:val="00E057BE"/>
    <w:rsid w:val="00E0589A"/>
    <w:rsid w:val="00E05BEA"/>
    <w:rsid w:val="00E05D53"/>
    <w:rsid w:val="00E05F6A"/>
    <w:rsid w:val="00E066A0"/>
    <w:rsid w:val="00E066B6"/>
    <w:rsid w:val="00E06778"/>
    <w:rsid w:val="00E073F0"/>
    <w:rsid w:val="00E075E0"/>
    <w:rsid w:val="00E0764A"/>
    <w:rsid w:val="00E079D1"/>
    <w:rsid w:val="00E10279"/>
    <w:rsid w:val="00E1050C"/>
    <w:rsid w:val="00E1058B"/>
    <w:rsid w:val="00E108EA"/>
    <w:rsid w:val="00E10917"/>
    <w:rsid w:val="00E10D83"/>
    <w:rsid w:val="00E115D6"/>
    <w:rsid w:val="00E11934"/>
    <w:rsid w:val="00E128C0"/>
    <w:rsid w:val="00E129F6"/>
    <w:rsid w:val="00E12DE1"/>
    <w:rsid w:val="00E12E2E"/>
    <w:rsid w:val="00E13F78"/>
    <w:rsid w:val="00E1423F"/>
    <w:rsid w:val="00E14919"/>
    <w:rsid w:val="00E14EC3"/>
    <w:rsid w:val="00E15676"/>
    <w:rsid w:val="00E15E41"/>
    <w:rsid w:val="00E16088"/>
    <w:rsid w:val="00E16EE1"/>
    <w:rsid w:val="00E1710B"/>
    <w:rsid w:val="00E17CA2"/>
    <w:rsid w:val="00E2003E"/>
    <w:rsid w:val="00E20085"/>
    <w:rsid w:val="00E202DB"/>
    <w:rsid w:val="00E2043A"/>
    <w:rsid w:val="00E20739"/>
    <w:rsid w:val="00E20DF7"/>
    <w:rsid w:val="00E22890"/>
    <w:rsid w:val="00E22C44"/>
    <w:rsid w:val="00E23427"/>
    <w:rsid w:val="00E2461B"/>
    <w:rsid w:val="00E24967"/>
    <w:rsid w:val="00E25074"/>
    <w:rsid w:val="00E2521E"/>
    <w:rsid w:val="00E25308"/>
    <w:rsid w:val="00E25493"/>
    <w:rsid w:val="00E25D01"/>
    <w:rsid w:val="00E265B7"/>
    <w:rsid w:val="00E267AC"/>
    <w:rsid w:val="00E26BF2"/>
    <w:rsid w:val="00E26CE5"/>
    <w:rsid w:val="00E27347"/>
    <w:rsid w:val="00E27787"/>
    <w:rsid w:val="00E27DAD"/>
    <w:rsid w:val="00E27E9C"/>
    <w:rsid w:val="00E30BEC"/>
    <w:rsid w:val="00E310B1"/>
    <w:rsid w:val="00E3135F"/>
    <w:rsid w:val="00E32372"/>
    <w:rsid w:val="00E326AC"/>
    <w:rsid w:val="00E3292F"/>
    <w:rsid w:val="00E32CE5"/>
    <w:rsid w:val="00E32F0C"/>
    <w:rsid w:val="00E33A73"/>
    <w:rsid w:val="00E33A8A"/>
    <w:rsid w:val="00E33D85"/>
    <w:rsid w:val="00E349FE"/>
    <w:rsid w:val="00E35069"/>
    <w:rsid w:val="00E35685"/>
    <w:rsid w:val="00E356DD"/>
    <w:rsid w:val="00E35783"/>
    <w:rsid w:val="00E35CE4"/>
    <w:rsid w:val="00E35E47"/>
    <w:rsid w:val="00E363D1"/>
    <w:rsid w:val="00E36AB0"/>
    <w:rsid w:val="00E36B79"/>
    <w:rsid w:val="00E374B4"/>
    <w:rsid w:val="00E37919"/>
    <w:rsid w:val="00E37CCD"/>
    <w:rsid w:val="00E40012"/>
    <w:rsid w:val="00E40623"/>
    <w:rsid w:val="00E40967"/>
    <w:rsid w:val="00E40DCC"/>
    <w:rsid w:val="00E412B9"/>
    <w:rsid w:val="00E4193A"/>
    <w:rsid w:val="00E42029"/>
    <w:rsid w:val="00E428A3"/>
    <w:rsid w:val="00E4293E"/>
    <w:rsid w:val="00E42D36"/>
    <w:rsid w:val="00E4349F"/>
    <w:rsid w:val="00E438BF"/>
    <w:rsid w:val="00E43C95"/>
    <w:rsid w:val="00E4423A"/>
    <w:rsid w:val="00E44809"/>
    <w:rsid w:val="00E448AA"/>
    <w:rsid w:val="00E448BE"/>
    <w:rsid w:val="00E44C09"/>
    <w:rsid w:val="00E45216"/>
    <w:rsid w:val="00E45278"/>
    <w:rsid w:val="00E45720"/>
    <w:rsid w:val="00E4622B"/>
    <w:rsid w:val="00E46363"/>
    <w:rsid w:val="00E46730"/>
    <w:rsid w:val="00E46895"/>
    <w:rsid w:val="00E46A20"/>
    <w:rsid w:val="00E46A5F"/>
    <w:rsid w:val="00E46F57"/>
    <w:rsid w:val="00E4701E"/>
    <w:rsid w:val="00E4730E"/>
    <w:rsid w:val="00E47411"/>
    <w:rsid w:val="00E51B4D"/>
    <w:rsid w:val="00E51C2D"/>
    <w:rsid w:val="00E51D0E"/>
    <w:rsid w:val="00E523FA"/>
    <w:rsid w:val="00E52982"/>
    <w:rsid w:val="00E538D5"/>
    <w:rsid w:val="00E53D0B"/>
    <w:rsid w:val="00E53F5F"/>
    <w:rsid w:val="00E54380"/>
    <w:rsid w:val="00E54F1F"/>
    <w:rsid w:val="00E55039"/>
    <w:rsid w:val="00E5561D"/>
    <w:rsid w:val="00E564E9"/>
    <w:rsid w:val="00E56650"/>
    <w:rsid w:val="00E569E6"/>
    <w:rsid w:val="00E56C94"/>
    <w:rsid w:val="00E575C0"/>
    <w:rsid w:val="00E57CB0"/>
    <w:rsid w:val="00E60FCD"/>
    <w:rsid w:val="00E6110F"/>
    <w:rsid w:val="00E61648"/>
    <w:rsid w:val="00E622C6"/>
    <w:rsid w:val="00E626C0"/>
    <w:rsid w:val="00E62C3B"/>
    <w:rsid w:val="00E62D11"/>
    <w:rsid w:val="00E635A8"/>
    <w:rsid w:val="00E63A0E"/>
    <w:rsid w:val="00E63C4F"/>
    <w:rsid w:val="00E63CDF"/>
    <w:rsid w:val="00E646C9"/>
    <w:rsid w:val="00E646ED"/>
    <w:rsid w:val="00E64BCD"/>
    <w:rsid w:val="00E6584E"/>
    <w:rsid w:val="00E659EB"/>
    <w:rsid w:val="00E65D57"/>
    <w:rsid w:val="00E665FD"/>
    <w:rsid w:val="00E66977"/>
    <w:rsid w:val="00E66997"/>
    <w:rsid w:val="00E66CA0"/>
    <w:rsid w:val="00E6734F"/>
    <w:rsid w:val="00E67771"/>
    <w:rsid w:val="00E679DA"/>
    <w:rsid w:val="00E709B1"/>
    <w:rsid w:val="00E70E66"/>
    <w:rsid w:val="00E70EAE"/>
    <w:rsid w:val="00E710CD"/>
    <w:rsid w:val="00E71345"/>
    <w:rsid w:val="00E71602"/>
    <w:rsid w:val="00E71E33"/>
    <w:rsid w:val="00E72391"/>
    <w:rsid w:val="00E72FB2"/>
    <w:rsid w:val="00E72FD3"/>
    <w:rsid w:val="00E73AF7"/>
    <w:rsid w:val="00E73B00"/>
    <w:rsid w:val="00E74B3F"/>
    <w:rsid w:val="00E74D84"/>
    <w:rsid w:val="00E74D87"/>
    <w:rsid w:val="00E74E7E"/>
    <w:rsid w:val="00E753B5"/>
    <w:rsid w:val="00E75499"/>
    <w:rsid w:val="00E75992"/>
    <w:rsid w:val="00E75A23"/>
    <w:rsid w:val="00E75E31"/>
    <w:rsid w:val="00E764C2"/>
    <w:rsid w:val="00E76832"/>
    <w:rsid w:val="00E76C02"/>
    <w:rsid w:val="00E77146"/>
    <w:rsid w:val="00E77B6E"/>
    <w:rsid w:val="00E77E70"/>
    <w:rsid w:val="00E8064E"/>
    <w:rsid w:val="00E80946"/>
    <w:rsid w:val="00E8138D"/>
    <w:rsid w:val="00E816E0"/>
    <w:rsid w:val="00E81CDD"/>
    <w:rsid w:val="00E8249E"/>
    <w:rsid w:val="00E8289A"/>
    <w:rsid w:val="00E82F8D"/>
    <w:rsid w:val="00E83165"/>
    <w:rsid w:val="00E83430"/>
    <w:rsid w:val="00E835CB"/>
    <w:rsid w:val="00E83AAE"/>
    <w:rsid w:val="00E83BD7"/>
    <w:rsid w:val="00E84003"/>
    <w:rsid w:val="00E84185"/>
    <w:rsid w:val="00E84328"/>
    <w:rsid w:val="00E844B9"/>
    <w:rsid w:val="00E846FB"/>
    <w:rsid w:val="00E84BFB"/>
    <w:rsid w:val="00E852FE"/>
    <w:rsid w:val="00E85801"/>
    <w:rsid w:val="00E85CA2"/>
    <w:rsid w:val="00E861F5"/>
    <w:rsid w:val="00E8694A"/>
    <w:rsid w:val="00E87296"/>
    <w:rsid w:val="00E87FB9"/>
    <w:rsid w:val="00E909C0"/>
    <w:rsid w:val="00E90B03"/>
    <w:rsid w:val="00E90C7B"/>
    <w:rsid w:val="00E9122C"/>
    <w:rsid w:val="00E9162F"/>
    <w:rsid w:val="00E92455"/>
    <w:rsid w:val="00E93F66"/>
    <w:rsid w:val="00E947B4"/>
    <w:rsid w:val="00E94850"/>
    <w:rsid w:val="00E94AB7"/>
    <w:rsid w:val="00E94DE5"/>
    <w:rsid w:val="00E94F38"/>
    <w:rsid w:val="00E94F47"/>
    <w:rsid w:val="00E95A40"/>
    <w:rsid w:val="00E96C2D"/>
    <w:rsid w:val="00E96FB6"/>
    <w:rsid w:val="00E970DF"/>
    <w:rsid w:val="00EA016B"/>
    <w:rsid w:val="00EA01CC"/>
    <w:rsid w:val="00EA05C5"/>
    <w:rsid w:val="00EA08DD"/>
    <w:rsid w:val="00EA0A22"/>
    <w:rsid w:val="00EA16A2"/>
    <w:rsid w:val="00EA1AD0"/>
    <w:rsid w:val="00EA256A"/>
    <w:rsid w:val="00EA399A"/>
    <w:rsid w:val="00EA3A74"/>
    <w:rsid w:val="00EA4241"/>
    <w:rsid w:val="00EA432E"/>
    <w:rsid w:val="00EA4911"/>
    <w:rsid w:val="00EA4E12"/>
    <w:rsid w:val="00EA5420"/>
    <w:rsid w:val="00EA54FA"/>
    <w:rsid w:val="00EA58FD"/>
    <w:rsid w:val="00EA5A3A"/>
    <w:rsid w:val="00EA5B22"/>
    <w:rsid w:val="00EA5DA5"/>
    <w:rsid w:val="00EA62A9"/>
    <w:rsid w:val="00EA6774"/>
    <w:rsid w:val="00EA6794"/>
    <w:rsid w:val="00EA6909"/>
    <w:rsid w:val="00EA6B03"/>
    <w:rsid w:val="00EA6D3D"/>
    <w:rsid w:val="00EA705A"/>
    <w:rsid w:val="00EA73D8"/>
    <w:rsid w:val="00EA787C"/>
    <w:rsid w:val="00EA7906"/>
    <w:rsid w:val="00EB0562"/>
    <w:rsid w:val="00EB06CB"/>
    <w:rsid w:val="00EB0A19"/>
    <w:rsid w:val="00EB0F2C"/>
    <w:rsid w:val="00EB26AB"/>
    <w:rsid w:val="00EB2A0C"/>
    <w:rsid w:val="00EB2E57"/>
    <w:rsid w:val="00EB2F7F"/>
    <w:rsid w:val="00EB2FF4"/>
    <w:rsid w:val="00EB3B99"/>
    <w:rsid w:val="00EB3DCE"/>
    <w:rsid w:val="00EB5227"/>
    <w:rsid w:val="00EB6582"/>
    <w:rsid w:val="00EB6A58"/>
    <w:rsid w:val="00EB6BAE"/>
    <w:rsid w:val="00EB6C21"/>
    <w:rsid w:val="00EB6DC2"/>
    <w:rsid w:val="00EB6F3D"/>
    <w:rsid w:val="00EB7152"/>
    <w:rsid w:val="00EB75A9"/>
    <w:rsid w:val="00EB7605"/>
    <w:rsid w:val="00EB7A3A"/>
    <w:rsid w:val="00EB7C27"/>
    <w:rsid w:val="00EC02A6"/>
    <w:rsid w:val="00EC0724"/>
    <w:rsid w:val="00EC07A3"/>
    <w:rsid w:val="00EC07CB"/>
    <w:rsid w:val="00EC081A"/>
    <w:rsid w:val="00EC0876"/>
    <w:rsid w:val="00EC0887"/>
    <w:rsid w:val="00EC1674"/>
    <w:rsid w:val="00EC173A"/>
    <w:rsid w:val="00EC1B2F"/>
    <w:rsid w:val="00EC1B7E"/>
    <w:rsid w:val="00EC1E45"/>
    <w:rsid w:val="00EC206C"/>
    <w:rsid w:val="00EC2329"/>
    <w:rsid w:val="00EC2483"/>
    <w:rsid w:val="00EC2D22"/>
    <w:rsid w:val="00EC2F4C"/>
    <w:rsid w:val="00EC3131"/>
    <w:rsid w:val="00EC3380"/>
    <w:rsid w:val="00EC36BE"/>
    <w:rsid w:val="00EC3807"/>
    <w:rsid w:val="00EC3972"/>
    <w:rsid w:val="00EC3B0C"/>
    <w:rsid w:val="00EC3C59"/>
    <w:rsid w:val="00EC3D52"/>
    <w:rsid w:val="00EC415E"/>
    <w:rsid w:val="00EC4218"/>
    <w:rsid w:val="00EC4317"/>
    <w:rsid w:val="00EC44AB"/>
    <w:rsid w:val="00EC4508"/>
    <w:rsid w:val="00EC4661"/>
    <w:rsid w:val="00EC4739"/>
    <w:rsid w:val="00EC47FE"/>
    <w:rsid w:val="00EC480B"/>
    <w:rsid w:val="00EC4A36"/>
    <w:rsid w:val="00EC4C44"/>
    <w:rsid w:val="00EC4DFA"/>
    <w:rsid w:val="00EC4E16"/>
    <w:rsid w:val="00EC56A6"/>
    <w:rsid w:val="00EC5726"/>
    <w:rsid w:val="00EC5A37"/>
    <w:rsid w:val="00EC5D48"/>
    <w:rsid w:val="00EC60B4"/>
    <w:rsid w:val="00EC62A9"/>
    <w:rsid w:val="00EC657F"/>
    <w:rsid w:val="00EC690B"/>
    <w:rsid w:val="00ED09A7"/>
    <w:rsid w:val="00ED0C76"/>
    <w:rsid w:val="00ED1102"/>
    <w:rsid w:val="00ED12A0"/>
    <w:rsid w:val="00ED1572"/>
    <w:rsid w:val="00ED15AD"/>
    <w:rsid w:val="00ED188B"/>
    <w:rsid w:val="00ED242C"/>
    <w:rsid w:val="00ED246F"/>
    <w:rsid w:val="00ED27CF"/>
    <w:rsid w:val="00ED2CF6"/>
    <w:rsid w:val="00ED335E"/>
    <w:rsid w:val="00ED3832"/>
    <w:rsid w:val="00ED4297"/>
    <w:rsid w:val="00ED4C20"/>
    <w:rsid w:val="00ED4CBB"/>
    <w:rsid w:val="00ED4E80"/>
    <w:rsid w:val="00ED526E"/>
    <w:rsid w:val="00ED52CF"/>
    <w:rsid w:val="00ED58D7"/>
    <w:rsid w:val="00ED5ED9"/>
    <w:rsid w:val="00ED6C50"/>
    <w:rsid w:val="00ED6EB6"/>
    <w:rsid w:val="00ED6F9D"/>
    <w:rsid w:val="00ED71FC"/>
    <w:rsid w:val="00ED723E"/>
    <w:rsid w:val="00ED7B13"/>
    <w:rsid w:val="00ED7C95"/>
    <w:rsid w:val="00ED7F06"/>
    <w:rsid w:val="00EE08D5"/>
    <w:rsid w:val="00EE0911"/>
    <w:rsid w:val="00EE09AE"/>
    <w:rsid w:val="00EE12EF"/>
    <w:rsid w:val="00EE1436"/>
    <w:rsid w:val="00EE1990"/>
    <w:rsid w:val="00EE2081"/>
    <w:rsid w:val="00EE3058"/>
    <w:rsid w:val="00EE399C"/>
    <w:rsid w:val="00EE58B2"/>
    <w:rsid w:val="00EE5B5F"/>
    <w:rsid w:val="00EE5B7C"/>
    <w:rsid w:val="00EE5CED"/>
    <w:rsid w:val="00EE5D52"/>
    <w:rsid w:val="00EE6469"/>
    <w:rsid w:val="00EE680E"/>
    <w:rsid w:val="00EE6A33"/>
    <w:rsid w:val="00EE70B7"/>
    <w:rsid w:val="00EE76E6"/>
    <w:rsid w:val="00EE7AF6"/>
    <w:rsid w:val="00EF0066"/>
    <w:rsid w:val="00EF014D"/>
    <w:rsid w:val="00EF0300"/>
    <w:rsid w:val="00EF0630"/>
    <w:rsid w:val="00EF09C1"/>
    <w:rsid w:val="00EF0FF5"/>
    <w:rsid w:val="00EF1037"/>
    <w:rsid w:val="00EF1158"/>
    <w:rsid w:val="00EF166B"/>
    <w:rsid w:val="00EF1686"/>
    <w:rsid w:val="00EF170E"/>
    <w:rsid w:val="00EF1A0E"/>
    <w:rsid w:val="00EF2668"/>
    <w:rsid w:val="00EF2A07"/>
    <w:rsid w:val="00EF36D8"/>
    <w:rsid w:val="00EF3B2E"/>
    <w:rsid w:val="00EF3B4E"/>
    <w:rsid w:val="00EF3C0D"/>
    <w:rsid w:val="00EF4116"/>
    <w:rsid w:val="00EF4586"/>
    <w:rsid w:val="00EF5373"/>
    <w:rsid w:val="00EF58FB"/>
    <w:rsid w:val="00EF5935"/>
    <w:rsid w:val="00EF5B76"/>
    <w:rsid w:val="00EF5ECF"/>
    <w:rsid w:val="00EF5ED5"/>
    <w:rsid w:val="00EF5F45"/>
    <w:rsid w:val="00EF63FA"/>
    <w:rsid w:val="00EF64E5"/>
    <w:rsid w:val="00EF67B5"/>
    <w:rsid w:val="00EF6CA9"/>
    <w:rsid w:val="00EF7C4B"/>
    <w:rsid w:val="00F015FF"/>
    <w:rsid w:val="00F0195B"/>
    <w:rsid w:val="00F02080"/>
    <w:rsid w:val="00F027B2"/>
    <w:rsid w:val="00F02A0E"/>
    <w:rsid w:val="00F02B1E"/>
    <w:rsid w:val="00F02D3A"/>
    <w:rsid w:val="00F02D4C"/>
    <w:rsid w:val="00F036EB"/>
    <w:rsid w:val="00F03B38"/>
    <w:rsid w:val="00F03D58"/>
    <w:rsid w:val="00F04F92"/>
    <w:rsid w:val="00F04FAA"/>
    <w:rsid w:val="00F050AB"/>
    <w:rsid w:val="00F052AD"/>
    <w:rsid w:val="00F0573B"/>
    <w:rsid w:val="00F05953"/>
    <w:rsid w:val="00F05B64"/>
    <w:rsid w:val="00F05D9F"/>
    <w:rsid w:val="00F06AE4"/>
    <w:rsid w:val="00F06FDF"/>
    <w:rsid w:val="00F07319"/>
    <w:rsid w:val="00F07E0F"/>
    <w:rsid w:val="00F1012E"/>
    <w:rsid w:val="00F10147"/>
    <w:rsid w:val="00F10379"/>
    <w:rsid w:val="00F103B6"/>
    <w:rsid w:val="00F1054A"/>
    <w:rsid w:val="00F106B8"/>
    <w:rsid w:val="00F10B05"/>
    <w:rsid w:val="00F11216"/>
    <w:rsid w:val="00F11646"/>
    <w:rsid w:val="00F118FE"/>
    <w:rsid w:val="00F11ABC"/>
    <w:rsid w:val="00F11B71"/>
    <w:rsid w:val="00F12CA6"/>
    <w:rsid w:val="00F12DA2"/>
    <w:rsid w:val="00F12DC5"/>
    <w:rsid w:val="00F13F4D"/>
    <w:rsid w:val="00F14AD7"/>
    <w:rsid w:val="00F14EBF"/>
    <w:rsid w:val="00F15173"/>
    <w:rsid w:val="00F15228"/>
    <w:rsid w:val="00F1574F"/>
    <w:rsid w:val="00F158C4"/>
    <w:rsid w:val="00F1594C"/>
    <w:rsid w:val="00F15B1C"/>
    <w:rsid w:val="00F16255"/>
    <w:rsid w:val="00F16409"/>
    <w:rsid w:val="00F165B0"/>
    <w:rsid w:val="00F16B83"/>
    <w:rsid w:val="00F16C69"/>
    <w:rsid w:val="00F17698"/>
    <w:rsid w:val="00F17DFE"/>
    <w:rsid w:val="00F20C21"/>
    <w:rsid w:val="00F20C74"/>
    <w:rsid w:val="00F212EE"/>
    <w:rsid w:val="00F2144B"/>
    <w:rsid w:val="00F21459"/>
    <w:rsid w:val="00F21725"/>
    <w:rsid w:val="00F22455"/>
    <w:rsid w:val="00F22D23"/>
    <w:rsid w:val="00F22D59"/>
    <w:rsid w:val="00F24122"/>
    <w:rsid w:val="00F245FA"/>
    <w:rsid w:val="00F25374"/>
    <w:rsid w:val="00F2565C"/>
    <w:rsid w:val="00F25B03"/>
    <w:rsid w:val="00F25B48"/>
    <w:rsid w:val="00F25DE5"/>
    <w:rsid w:val="00F25FED"/>
    <w:rsid w:val="00F26156"/>
    <w:rsid w:val="00F26627"/>
    <w:rsid w:val="00F26651"/>
    <w:rsid w:val="00F26F5A"/>
    <w:rsid w:val="00F3063C"/>
    <w:rsid w:val="00F3069A"/>
    <w:rsid w:val="00F30829"/>
    <w:rsid w:val="00F31D0A"/>
    <w:rsid w:val="00F31E8E"/>
    <w:rsid w:val="00F324FC"/>
    <w:rsid w:val="00F3287D"/>
    <w:rsid w:val="00F32A2F"/>
    <w:rsid w:val="00F337E9"/>
    <w:rsid w:val="00F33A5C"/>
    <w:rsid w:val="00F33D5A"/>
    <w:rsid w:val="00F33DA1"/>
    <w:rsid w:val="00F34040"/>
    <w:rsid w:val="00F3448B"/>
    <w:rsid w:val="00F34AD8"/>
    <w:rsid w:val="00F354F6"/>
    <w:rsid w:val="00F35932"/>
    <w:rsid w:val="00F35A6E"/>
    <w:rsid w:val="00F3632D"/>
    <w:rsid w:val="00F36780"/>
    <w:rsid w:val="00F36E24"/>
    <w:rsid w:val="00F36E97"/>
    <w:rsid w:val="00F36FF3"/>
    <w:rsid w:val="00F3763C"/>
    <w:rsid w:val="00F379C1"/>
    <w:rsid w:val="00F37B3E"/>
    <w:rsid w:val="00F37C2B"/>
    <w:rsid w:val="00F37D02"/>
    <w:rsid w:val="00F40C39"/>
    <w:rsid w:val="00F40FB7"/>
    <w:rsid w:val="00F416C2"/>
    <w:rsid w:val="00F418CF"/>
    <w:rsid w:val="00F421DC"/>
    <w:rsid w:val="00F423D2"/>
    <w:rsid w:val="00F42D08"/>
    <w:rsid w:val="00F42D22"/>
    <w:rsid w:val="00F432D4"/>
    <w:rsid w:val="00F4381F"/>
    <w:rsid w:val="00F44063"/>
    <w:rsid w:val="00F44191"/>
    <w:rsid w:val="00F44622"/>
    <w:rsid w:val="00F44767"/>
    <w:rsid w:val="00F44E5D"/>
    <w:rsid w:val="00F46491"/>
    <w:rsid w:val="00F46526"/>
    <w:rsid w:val="00F466AF"/>
    <w:rsid w:val="00F467A8"/>
    <w:rsid w:val="00F46823"/>
    <w:rsid w:val="00F47600"/>
    <w:rsid w:val="00F47962"/>
    <w:rsid w:val="00F503EA"/>
    <w:rsid w:val="00F50918"/>
    <w:rsid w:val="00F50BCB"/>
    <w:rsid w:val="00F50D24"/>
    <w:rsid w:val="00F50F2A"/>
    <w:rsid w:val="00F50F4D"/>
    <w:rsid w:val="00F51D7F"/>
    <w:rsid w:val="00F52609"/>
    <w:rsid w:val="00F526F6"/>
    <w:rsid w:val="00F52FE9"/>
    <w:rsid w:val="00F52FF0"/>
    <w:rsid w:val="00F5339C"/>
    <w:rsid w:val="00F533BB"/>
    <w:rsid w:val="00F53741"/>
    <w:rsid w:val="00F538B1"/>
    <w:rsid w:val="00F53B40"/>
    <w:rsid w:val="00F54065"/>
    <w:rsid w:val="00F5469F"/>
    <w:rsid w:val="00F54791"/>
    <w:rsid w:val="00F54B6B"/>
    <w:rsid w:val="00F54CD0"/>
    <w:rsid w:val="00F55B8F"/>
    <w:rsid w:val="00F55C48"/>
    <w:rsid w:val="00F55C99"/>
    <w:rsid w:val="00F55EAC"/>
    <w:rsid w:val="00F56784"/>
    <w:rsid w:val="00F56A13"/>
    <w:rsid w:val="00F56A71"/>
    <w:rsid w:val="00F57772"/>
    <w:rsid w:val="00F577E8"/>
    <w:rsid w:val="00F6001D"/>
    <w:rsid w:val="00F60B0E"/>
    <w:rsid w:val="00F60B4E"/>
    <w:rsid w:val="00F61BE5"/>
    <w:rsid w:val="00F624E1"/>
    <w:rsid w:val="00F62E68"/>
    <w:rsid w:val="00F634B5"/>
    <w:rsid w:val="00F6350E"/>
    <w:rsid w:val="00F64447"/>
    <w:rsid w:val="00F64CAA"/>
    <w:rsid w:val="00F6551B"/>
    <w:rsid w:val="00F65717"/>
    <w:rsid w:val="00F65AB5"/>
    <w:rsid w:val="00F66756"/>
    <w:rsid w:val="00F67735"/>
    <w:rsid w:val="00F67BDD"/>
    <w:rsid w:val="00F67E50"/>
    <w:rsid w:val="00F7027D"/>
    <w:rsid w:val="00F7031F"/>
    <w:rsid w:val="00F703B8"/>
    <w:rsid w:val="00F70FA5"/>
    <w:rsid w:val="00F717AC"/>
    <w:rsid w:val="00F71D84"/>
    <w:rsid w:val="00F71DF5"/>
    <w:rsid w:val="00F7248B"/>
    <w:rsid w:val="00F728D4"/>
    <w:rsid w:val="00F72E64"/>
    <w:rsid w:val="00F72EE2"/>
    <w:rsid w:val="00F73303"/>
    <w:rsid w:val="00F736C2"/>
    <w:rsid w:val="00F73783"/>
    <w:rsid w:val="00F73951"/>
    <w:rsid w:val="00F73988"/>
    <w:rsid w:val="00F73D27"/>
    <w:rsid w:val="00F74D1B"/>
    <w:rsid w:val="00F7524E"/>
    <w:rsid w:val="00F75357"/>
    <w:rsid w:val="00F75362"/>
    <w:rsid w:val="00F75472"/>
    <w:rsid w:val="00F75872"/>
    <w:rsid w:val="00F760F7"/>
    <w:rsid w:val="00F76AF5"/>
    <w:rsid w:val="00F77095"/>
    <w:rsid w:val="00F800CB"/>
    <w:rsid w:val="00F80282"/>
    <w:rsid w:val="00F80E09"/>
    <w:rsid w:val="00F81019"/>
    <w:rsid w:val="00F8139C"/>
    <w:rsid w:val="00F82026"/>
    <w:rsid w:val="00F83929"/>
    <w:rsid w:val="00F839F3"/>
    <w:rsid w:val="00F83ACF"/>
    <w:rsid w:val="00F84232"/>
    <w:rsid w:val="00F84307"/>
    <w:rsid w:val="00F843FB"/>
    <w:rsid w:val="00F846BD"/>
    <w:rsid w:val="00F84DA3"/>
    <w:rsid w:val="00F84F1B"/>
    <w:rsid w:val="00F85115"/>
    <w:rsid w:val="00F853FD"/>
    <w:rsid w:val="00F85902"/>
    <w:rsid w:val="00F859BB"/>
    <w:rsid w:val="00F85CAC"/>
    <w:rsid w:val="00F85E76"/>
    <w:rsid w:val="00F85F5D"/>
    <w:rsid w:val="00F867F8"/>
    <w:rsid w:val="00F8694C"/>
    <w:rsid w:val="00F86E4E"/>
    <w:rsid w:val="00F86E58"/>
    <w:rsid w:val="00F874D8"/>
    <w:rsid w:val="00F906AA"/>
    <w:rsid w:val="00F906AE"/>
    <w:rsid w:val="00F90B67"/>
    <w:rsid w:val="00F90BAA"/>
    <w:rsid w:val="00F91007"/>
    <w:rsid w:val="00F91428"/>
    <w:rsid w:val="00F91C09"/>
    <w:rsid w:val="00F91C23"/>
    <w:rsid w:val="00F91EFA"/>
    <w:rsid w:val="00F92581"/>
    <w:rsid w:val="00F92D42"/>
    <w:rsid w:val="00F92EB3"/>
    <w:rsid w:val="00F92F2B"/>
    <w:rsid w:val="00F93221"/>
    <w:rsid w:val="00F93728"/>
    <w:rsid w:val="00F93889"/>
    <w:rsid w:val="00F93BE6"/>
    <w:rsid w:val="00F93D4B"/>
    <w:rsid w:val="00F94648"/>
    <w:rsid w:val="00F95BDF"/>
    <w:rsid w:val="00F95E2F"/>
    <w:rsid w:val="00F965BC"/>
    <w:rsid w:val="00F967AD"/>
    <w:rsid w:val="00F96B6C"/>
    <w:rsid w:val="00F96BD3"/>
    <w:rsid w:val="00F96C9A"/>
    <w:rsid w:val="00F9735E"/>
    <w:rsid w:val="00F97468"/>
    <w:rsid w:val="00F97524"/>
    <w:rsid w:val="00F97B78"/>
    <w:rsid w:val="00F97CE2"/>
    <w:rsid w:val="00FA0302"/>
    <w:rsid w:val="00FA0402"/>
    <w:rsid w:val="00FA1077"/>
    <w:rsid w:val="00FA1F6D"/>
    <w:rsid w:val="00FA25FD"/>
    <w:rsid w:val="00FA27E6"/>
    <w:rsid w:val="00FA2D7A"/>
    <w:rsid w:val="00FA3170"/>
    <w:rsid w:val="00FA31D5"/>
    <w:rsid w:val="00FA4065"/>
    <w:rsid w:val="00FA40EC"/>
    <w:rsid w:val="00FA45D3"/>
    <w:rsid w:val="00FA4B56"/>
    <w:rsid w:val="00FA4F07"/>
    <w:rsid w:val="00FA5175"/>
    <w:rsid w:val="00FA54E6"/>
    <w:rsid w:val="00FA5576"/>
    <w:rsid w:val="00FA5A39"/>
    <w:rsid w:val="00FA608D"/>
    <w:rsid w:val="00FA681F"/>
    <w:rsid w:val="00FA69F9"/>
    <w:rsid w:val="00FA6A81"/>
    <w:rsid w:val="00FA6B1A"/>
    <w:rsid w:val="00FA7031"/>
    <w:rsid w:val="00FA7316"/>
    <w:rsid w:val="00FA7423"/>
    <w:rsid w:val="00FA7852"/>
    <w:rsid w:val="00FA7BB3"/>
    <w:rsid w:val="00FB048B"/>
    <w:rsid w:val="00FB053A"/>
    <w:rsid w:val="00FB05AF"/>
    <w:rsid w:val="00FB096F"/>
    <w:rsid w:val="00FB0D03"/>
    <w:rsid w:val="00FB0DDF"/>
    <w:rsid w:val="00FB10AF"/>
    <w:rsid w:val="00FB10E4"/>
    <w:rsid w:val="00FB1BD3"/>
    <w:rsid w:val="00FB1C20"/>
    <w:rsid w:val="00FB1EFF"/>
    <w:rsid w:val="00FB20E7"/>
    <w:rsid w:val="00FB22FD"/>
    <w:rsid w:val="00FB2414"/>
    <w:rsid w:val="00FB3204"/>
    <w:rsid w:val="00FB5415"/>
    <w:rsid w:val="00FB5B7C"/>
    <w:rsid w:val="00FB68C2"/>
    <w:rsid w:val="00FB7194"/>
    <w:rsid w:val="00FB72B8"/>
    <w:rsid w:val="00FB7476"/>
    <w:rsid w:val="00FB7A5C"/>
    <w:rsid w:val="00FB7EC8"/>
    <w:rsid w:val="00FB7FFC"/>
    <w:rsid w:val="00FC0422"/>
    <w:rsid w:val="00FC0734"/>
    <w:rsid w:val="00FC09E0"/>
    <w:rsid w:val="00FC0EB5"/>
    <w:rsid w:val="00FC1011"/>
    <w:rsid w:val="00FC2F68"/>
    <w:rsid w:val="00FC321B"/>
    <w:rsid w:val="00FC3566"/>
    <w:rsid w:val="00FC3DAD"/>
    <w:rsid w:val="00FC3F9D"/>
    <w:rsid w:val="00FC4287"/>
    <w:rsid w:val="00FC5DD3"/>
    <w:rsid w:val="00FC603B"/>
    <w:rsid w:val="00FC6971"/>
    <w:rsid w:val="00FC6A00"/>
    <w:rsid w:val="00FC70B8"/>
    <w:rsid w:val="00FC70CE"/>
    <w:rsid w:val="00FC7316"/>
    <w:rsid w:val="00FC7D6E"/>
    <w:rsid w:val="00FC7F76"/>
    <w:rsid w:val="00FD0196"/>
    <w:rsid w:val="00FD038C"/>
    <w:rsid w:val="00FD06C9"/>
    <w:rsid w:val="00FD0879"/>
    <w:rsid w:val="00FD14CF"/>
    <w:rsid w:val="00FD19DE"/>
    <w:rsid w:val="00FD1A17"/>
    <w:rsid w:val="00FD1EEF"/>
    <w:rsid w:val="00FD21D8"/>
    <w:rsid w:val="00FD2204"/>
    <w:rsid w:val="00FD2317"/>
    <w:rsid w:val="00FD2397"/>
    <w:rsid w:val="00FD26D7"/>
    <w:rsid w:val="00FD27F6"/>
    <w:rsid w:val="00FD2AA4"/>
    <w:rsid w:val="00FD2C36"/>
    <w:rsid w:val="00FD3985"/>
    <w:rsid w:val="00FD4177"/>
    <w:rsid w:val="00FD4C6D"/>
    <w:rsid w:val="00FD52D9"/>
    <w:rsid w:val="00FD53AC"/>
    <w:rsid w:val="00FD542A"/>
    <w:rsid w:val="00FD6612"/>
    <w:rsid w:val="00FD66D4"/>
    <w:rsid w:val="00FD7673"/>
    <w:rsid w:val="00FD7B9E"/>
    <w:rsid w:val="00FE0768"/>
    <w:rsid w:val="00FE0AAA"/>
    <w:rsid w:val="00FE0C40"/>
    <w:rsid w:val="00FE0E16"/>
    <w:rsid w:val="00FE13A7"/>
    <w:rsid w:val="00FE14DC"/>
    <w:rsid w:val="00FE19F7"/>
    <w:rsid w:val="00FE1C3E"/>
    <w:rsid w:val="00FE1D59"/>
    <w:rsid w:val="00FE1DB0"/>
    <w:rsid w:val="00FE27B8"/>
    <w:rsid w:val="00FE286C"/>
    <w:rsid w:val="00FE359B"/>
    <w:rsid w:val="00FE3996"/>
    <w:rsid w:val="00FE4524"/>
    <w:rsid w:val="00FE48FB"/>
    <w:rsid w:val="00FE4B92"/>
    <w:rsid w:val="00FE5276"/>
    <w:rsid w:val="00FE599F"/>
    <w:rsid w:val="00FE60EC"/>
    <w:rsid w:val="00FE615E"/>
    <w:rsid w:val="00FE6FC7"/>
    <w:rsid w:val="00FE7E06"/>
    <w:rsid w:val="00FF00EA"/>
    <w:rsid w:val="00FF01B8"/>
    <w:rsid w:val="00FF0307"/>
    <w:rsid w:val="00FF12CB"/>
    <w:rsid w:val="00FF1FEF"/>
    <w:rsid w:val="00FF2DC5"/>
    <w:rsid w:val="00FF30CE"/>
    <w:rsid w:val="00FF30F6"/>
    <w:rsid w:val="00FF310B"/>
    <w:rsid w:val="00FF4949"/>
    <w:rsid w:val="00FF4D3F"/>
    <w:rsid w:val="00FF4D50"/>
    <w:rsid w:val="00FF4FCE"/>
    <w:rsid w:val="00FF5624"/>
    <w:rsid w:val="00FF5C8C"/>
    <w:rsid w:val="00FF68B3"/>
    <w:rsid w:val="00FF6B0E"/>
    <w:rsid w:val="00FF6B25"/>
    <w:rsid w:val="00FF6B94"/>
    <w:rsid w:val="00FF7624"/>
    <w:rsid w:val="00FF7798"/>
    <w:rsid w:val="00FF7B05"/>
    <w:rsid w:val="00FF7E84"/>
    <w:rsid w:val="74128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7D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408"/>
    <w:pPr>
      <w:spacing w:after="120"/>
    </w:pPr>
  </w:style>
  <w:style w:type="paragraph" w:styleId="1">
    <w:name w:val="heading 1"/>
    <w:basedOn w:val="a"/>
    <w:next w:val="a"/>
    <w:link w:val="10"/>
    <w:qFormat/>
    <w:rsid w:val="006E3407"/>
    <w:pPr>
      <w:keepNext/>
      <w:keepLines/>
      <w:pageBreakBefore/>
      <w:numPr>
        <w:numId w:val="1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512EC"/>
    <w:pPr>
      <w:keepNext/>
      <w:keepLines/>
      <w:numPr>
        <w:ilvl w:val="1"/>
        <w:numId w:val="1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DE2AC8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4">
    <w:name w:val="heading 4"/>
    <w:basedOn w:val="a"/>
    <w:next w:val="a"/>
    <w:link w:val="40"/>
    <w:unhideWhenUsed/>
    <w:qFormat/>
    <w:rsid w:val="0051635A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paragraph" w:styleId="5">
    <w:name w:val="heading 5"/>
    <w:basedOn w:val="a"/>
    <w:next w:val="a"/>
    <w:link w:val="50"/>
    <w:unhideWhenUsed/>
    <w:qFormat/>
    <w:rsid w:val="00E90B03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/>
    </w:rPr>
  </w:style>
  <w:style w:type="paragraph" w:styleId="6">
    <w:name w:val="heading 6"/>
    <w:basedOn w:val="a"/>
    <w:next w:val="a"/>
    <w:link w:val="60"/>
    <w:unhideWhenUsed/>
    <w:qFormat/>
    <w:rsid w:val="006A796E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E033E1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4B064D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nhideWhenUsed/>
    <w:qFormat/>
    <w:rsid w:val="004B064D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6E3407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rsid w:val="001512EC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30">
    <w:name w:val="כותרת 3 תו"/>
    <w:basedOn w:val="a0"/>
    <w:link w:val="3"/>
    <w:rsid w:val="00DE2AC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40">
    <w:name w:val="כותרת 4 תו"/>
    <w:basedOn w:val="a0"/>
    <w:link w:val="4"/>
    <w:rsid w:val="0051635A"/>
    <w:rPr>
      <w:rFonts w:asciiTheme="majorHAnsi" w:eastAsiaTheme="majorEastAsia" w:hAnsiTheme="majorHAnsi" w:cstheme="majorBidi"/>
      <w:b/>
      <w:bCs/>
      <w:iCs/>
      <w:color w:val="549E39" w:themeColor="accent1"/>
    </w:rPr>
  </w:style>
  <w:style w:type="character" w:customStyle="1" w:styleId="50">
    <w:name w:val="כותרת 5 תו"/>
    <w:basedOn w:val="a0"/>
    <w:link w:val="5"/>
    <w:rsid w:val="008C3474"/>
    <w:rPr>
      <w:rFonts w:asciiTheme="majorHAnsi" w:eastAsiaTheme="majorEastAsia" w:hAnsiTheme="majorHAnsi" w:cstheme="majorBidi"/>
      <w:b/>
      <w:color w:val="4F81BD"/>
    </w:rPr>
  </w:style>
  <w:style w:type="character" w:customStyle="1" w:styleId="60">
    <w:name w:val="כותרת 6 תו"/>
    <w:basedOn w:val="a0"/>
    <w:link w:val="6"/>
    <w:rsid w:val="006A796E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כותרת 7 תו"/>
    <w:basedOn w:val="a0"/>
    <w:link w:val="7"/>
    <w:rsid w:val="00E033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rsid w:val="004B06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rsid w:val="004B06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line number"/>
    <w:basedOn w:val="a0"/>
    <w:uiPriority w:val="99"/>
    <w:semiHidden/>
    <w:unhideWhenUsed/>
    <w:rsid w:val="00B30CB5"/>
  </w:style>
  <w:style w:type="paragraph" w:styleId="a4">
    <w:name w:val="header"/>
    <w:basedOn w:val="a"/>
    <w:link w:val="a5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36293"/>
  </w:style>
  <w:style w:type="paragraph" w:styleId="a6">
    <w:name w:val="footer"/>
    <w:basedOn w:val="a"/>
    <w:link w:val="a7"/>
    <w:uiPriority w:val="99"/>
    <w:unhideWhenUsed/>
    <w:rsid w:val="0083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36293"/>
  </w:style>
  <w:style w:type="paragraph" w:styleId="a8">
    <w:name w:val="Balloon Text"/>
    <w:basedOn w:val="a"/>
    <w:link w:val="a9"/>
    <w:uiPriority w:val="99"/>
    <w:semiHidden/>
    <w:unhideWhenUsed/>
    <w:rsid w:val="0083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3629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36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836293"/>
    <w:rPr>
      <w:color w:val="808080"/>
    </w:rPr>
  </w:style>
  <w:style w:type="paragraph" w:styleId="ac">
    <w:name w:val="List Paragraph"/>
    <w:basedOn w:val="a"/>
    <w:link w:val="ad"/>
    <w:uiPriority w:val="34"/>
    <w:qFormat/>
    <w:rsid w:val="00BC7623"/>
    <w:pPr>
      <w:ind w:left="720"/>
      <w:contextualSpacing/>
    </w:pPr>
  </w:style>
  <w:style w:type="paragraph" w:customStyle="1" w:styleId="NormalHeader">
    <w:name w:val="Normal Header"/>
    <w:basedOn w:val="a4"/>
    <w:link w:val="NormalHeaderChar"/>
    <w:qFormat/>
    <w:rsid w:val="00A01FE0"/>
    <w:pPr>
      <w:jc w:val="center"/>
    </w:pPr>
    <w:rPr>
      <w:sz w:val="24"/>
      <w:szCs w:val="24"/>
    </w:rPr>
  </w:style>
  <w:style w:type="character" w:customStyle="1" w:styleId="NormalHeaderChar">
    <w:name w:val="Normal Header Char"/>
    <w:basedOn w:val="a5"/>
    <w:link w:val="NormalHeader"/>
    <w:rsid w:val="00A01FE0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1136F1"/>
    <w:rPr>
      <w:color w:val="6B9F25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65B9C"/>
    <w:rPr>
      <w:color w:val="BA6906" w:themeColor="followedHyperlink"/>
      <w:u w:val="single"/>
    </w:rPr>
  </w:style>
  <w:style w:type="paragraph" w:styleId="NormalWeb">
    <w:name w:val="Normal (Web)"/>
    <w:basedOn w:val="a"/>
    <w:uiPriority w:val="99"/>
    <w:unhideWhenUsed/>
    <w:rsid w:val="00F256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ae">
    <w:name w:val="footnote text"/>
    <w:basedOn w:val="a"/>
    <w:link w:val="af"/>
    <w:uiPriority w:val="99"/>
    <w:semiHidden/>
    <w:unhideWhenUsed/>
    <w:rsid w:val="008D31D9"/>
    <w:pPr>
      <w:spacing w:after="0" w:line="240" w:lineRule="auto"/>
    </w:pPr>
    <w:rPr>
      <w:sz w:val="20"/>
      <w:szCs w:val="20"/>
    </w:rPr>
  </w:style>
  <w:style w:type="character" w:customStyle="1" w:styleId="af">
    <w:name w:val="טקסט הערת שוליים תו"/>
    <w:basedOn w:val="a0"/>
    <w:link w:val="ae"/>
    <w:uiPriority w:val="99"/>
    <w:semiHidden/>
    <w:rsid w:val="008D31D9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8D31D9"/>
    <w:rPr>
      <w:vertAlign w:val="superscript"/>
    </w:rPr>
  </w:style>
  <w:style w:type="paragraph" w:customStyle="1" w:styleId="cellbodyleft">
    <w:name w:val="cellbodyleft"/>
    <w:basedOn w:val="a"/>
    <w:autoRedefine/>
    <w:rsid w:val="002C5226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bidi="ar-SA"/>
    </w:rPr>
  </w:style>
  <w:style w:type="paragraph" w:customStyle="1" w:styleId="cellheaderleft">
    <w:name w:val="cellheaderleft"/>
    <w:basedOn w:val="a"/>
    <w:rsid w:val="002C5226"/>
    <w:pPr>
      <w:spacing w:before="60" w:after="60" w:line="240" w:lineRule="auto"/>
    </w:pPr>
    <w:rPr>
      <w:rFonts w:ascii="Arial" w:eastAsia="Times New Roman" w:hAnsi="Arial" w:cs="Times New Roman"/>
      <w:b/>
      <w:bCs/>
      <w:szCs w:val="20"/>
      <w:lang w:bidi="ar-SA"/>
    </w:rPr>
  </w:style>
  <w:style w:type="character" w:styleId="HTMLVariable">
    <w:name w:val="HTML Variable"/>
    <w:basedOn w:val="a0"/>
    <w:uiPriority w:val="99"/>
    <w:semiHidden/>
    <w:rsid w:val="002C5226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7B461D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B461D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B461D"/>
    <w:pPr>
      <w:spacing w:after="100"/>
      <w:ind w:left="440"/>
    </w:pPr>
  </w:style>
  <w:style w:type="paragraph" w:styleId="TOC4">
    <w:name w:val="toc 4"/>
    <w:basedOn w:val="a"/>
    <w:next w:val="a"/>
    <w:autoRedefine/>
    <w:uiPriority w:val="39"/>
    <w:unhideWhenUsed/>
    <w:rsid w:val="007B461D"/>
    <w:pPr>
      <w:spacing w:after="100"/>
      <w:ind w:left="660"/>
    </w:pPr>
  </w:style>
  <w:style w:type="paragraph" w:customStyle="1" w:styleId="TableTextLeft">
    <w:name w:val="Table Text Left"/>
    <w:basedOn w:val="a"/>
    <w:link w:val="TableTextLeftChar"/>
    <w:rsid w:val="004B064D"/>
    <w:pPr>
      <w:spacing w:before="40" w:after="40" w:line="240" w:lineRule="atLeast"/>
    </w:pPr>
    <w:rPr>
      <w:rFonts w:ascii="Verdana" w:eastAsia="Times New Roman" w:hAnsi="Verdana" w:cs="Times New Roman"/>
      <w:sz w:val="16"/>
      <w:szCs w:val="24"/>
    </w:rPr>
  </w:style>
  <w:style w:type="character" w:customStyle="1" w:styleId="TableTextLeftChar">
    <w:name w:val="Table Text Left Char"/>
    <w:basedOn w:val="a0"/>
    <w:link w:val="TableTextLeft"/>
    <w:rsid w:val="004B064D"/>
    <w:rPr>
      <w:rFonts w:ascii="Verdana" w:eastAsia="Times New Roman" w:hAnsi="Verdana" w:cs="Times New Roman"/>
      <w:sz w:val="16"/>
      <w:szCs w:val="24"/>
    </w:rPr>
  </w:style>
  <w:style w:type="table" w:styleId="-1">
    <w:name w:val="Light List Accent 1"/>
    <w:basedOn w:val="a1"/>
    <w:uiPriority w:val="61"/>
    <w:rsid w:val="001E16C8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2-1">
    <w:name w:val="Medium Shading 2 Accent 1"/>
    <w:basedOn w:val="a1"/>
    <w:uiPriority w:val="64"/>
    <w:rsid w:val="001E16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table of figures"/>
    <w:basedOn w:val="a"/>
    <w:next w:val="a"/>
    <w:uiPriority w:val="99"/>
    <w:rsid w:val="00206B41"/>
    <w:pPr>
      <w:spacing w:before="120" w:line="240" w:lineRule="auto"/>
    </w:pPr>
    <w:rPr>
      <w:rFonts w:ascii="Arial" w:eastAsia="Times New Roman" w:hAnsi="Arial" w:cs="Times New Roman"/>
      <w:color w:val="666666" w:themeColor="text1" w:themeTint="99"/>
      <w:sz w:val="18"/>
      <w:szCs w:val="20"/>
      <w:lang w:bidi="ar-SA"/>
    </w:rPr>
  </w:style>
  <w:style w:type="paragraph" w:styleId="af2">
    <w:name w:val="caption"/>
    <w:basedOn w:val="a"/>
    <w:next w:val="a"/>
    <w:link w:val="af3"/>
    <w:unhideWhenUsed/>
    <w:qFormat/>
    <w:rsid w:val="00DC2404"/>
    <w:pPr>
      <w:spacing w:after="200" w:line="240" w:lineRule="auto"/>
      <w:jc w:val="center"/>
    </w:pPr>
    <w:rPr>
      <w:b/>
      <w:bCs/>
      <w:szCs w:val="18"/>
    </w:rPr>
  </w:style>
  <w:style w:type="paragraph" w:customStyle="1" w:styleId="Code">
    <w:name w:val="Code"/>
    <w:basedOn w:val="a"/>
    <w:link w:val="CodeChar"/>
    <w:qFormat/>
    <w:rsid w:val="00122DF5"/>
    <w:pPr>
      <w:spacing w:after="0" w:line="240" w:lineRule="auto"/>
    </w:pPr>
    <w:rPr>
      <w:rFonts w:ascii="Courier New" w:hAnsi="Courier New" w:cs="Courier New"/>
      <w:noProof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1512EC"/>
    <w:pPr>
      <w:pageBreakBefore w:val="0"/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character" w:styleId="af5">
    <w:name w:val="Intense Emphasis"/>
    <w:basedOn w:val="a0"/>
    <w:uiPriority w:val="21"/>
    <w:qFormat/>
    <w:rsid w:val="00963C5F"/>
    <w:rPr>
      <w:i/>
      <w:iCs/>
      <w:color w:val="549E39" w:themeColor="accent1"/>
    </w:rPr>
  </w:style>
  <w:style w:type="paragraph" w:styleId="af6">
    <w:name w:val="Title"/>
    <w:basedOn w:val="a"/>
    <w:next w:val="a"/>
    <w:link w:val="af7"/>
    <w:uiPriority w:val="10"/>
    <w:qFormat/>
    <w:rsid w:val="00F10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customStyle="1" w:styleId="af7">
    <w:name w:val="כותרת טקסט תו"/>
    <w:basedOn w:val="a0"/>
    <w:link w:val="af6"/>
    <w:uiPriority w:val="10"/>
    <w:rsid w:val="00F1037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</w:rPr>
  </w:style>
  <w:style w:type="character" w:styleId="af8">
    <w:name w:val="Intense Reference"/>
    <w:basedOn w:val="a0"/>
    <w:uiPriority w:val="32"/>
    <w:qFormat/>
    <w:rsid w:val="00E92455"/>
    <w:rPr>
      <w:b/>
      <w:bCs/>
      <w:smallCaps/>
      <w:color w:val="549E39" w:themeColor="accent1"/>
      <w:spacing w:val="5"/>
    </w:rPr>
  </w:style>
  <w:style w:type="character" w:styleId="af9">
    <w:name w:val="Subtle Reference"/>
    <w:basedOn w:val="a0"/>
    <w:uiPriority w:val="31"/>
    <w:qFormat/>
    <w:rsid w:val="00DA37F3"/>
    <w:rPr>
      <w:smallCaps/>
      <w:color w:val="5A5A5A" w:themeColor="text1" w:themeTint="A5"/>
    </w:rPr>
  </w:style>
  <w:style w:type="paragraph" w:customStyle="1" w:styleId="NoNumberHeading2">
    <w:name w:val="No Number Heading 2"/>
    <w:basedOn w:val="2"/>
    <w:next w:val="a"/>
    <w:qFormat/>
    <w:rsid w:val="0051635A"/>
    <w:pPr>
      <w:numPr>
        <w:ilvl w:val="0"/>
        <w:numId w:val="0"/>
      </w:numPr>
    </w:pPr>
  </w:style>
  <w:style w:type="paragraph" w:styleId="TOC5">
    <w:name w:val="toc 5"/>
    <w:basedOn w:val="a"/>
    <w:next w:val="a"/>
    <w:autoRedefine/>
    <w:uiPriority w:val="39"/>
    <w:unhideWhenUsed/>
    <w:rsid w:val="00851D4B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851D4B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851D4B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851D4B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851D4B"/>
    <w:pPr>
      <w:spacing w:after="100" w:line="259" w:lineRule="auto"/>
      <w:ind w:left="1760"/>
    </w:pPr>
    <w:rPr>
      <w:rFonts w:eastAsiaTheme="minorEastAsia"/>
    </w:rPr>
  </w:style>
  <w:style w:type="character" w:customStyle="1" w:styleId="CodeChar">
    <w:name w:val="Code Char"/>
    <w:basedOn w:val="a0"/>
    <w:link w:val="Code"/>
    <w:rsid w:val="009326A8"/>
    <w:rPr>
      <w:rFonts w:ascii="Courier New" w:hAnsi="Courier New" w:cs="Courier New"/>
      <w:noProof/>
      <w:sz w:val="16"/>
      <w:szCs w:val="16"/>
    </w:rPr>
  </w:style>
  <w:style w:type="paragraph" w:styleId="afa">
    <w:name w:val="Revision"/>
    <w:hidden/>
    <w:uiPriority w:val="99"/>
    <w:semiHidden/>
    <w:rsid w:val="00512C39"/>
    <w:pPr>
      <w:spacing w:after="0" w:line="240" w:lineRule="auto"/>
    </w:pPr>
  </w:style>
  <w:style w:type="character" w:styleId="afb">
    <w:name w:val="Strong"/>
    <w:basedOn w:val="a0"/>
    <w:uiPriority w:val="22"/>
    <w:qFormat/>
    <w:rsid w:val="0017371A"/>
    <w:rPr>
      <w:b/>
      <w:bCs/>
    </w:rPr>
  </w:style>
  <w:style w:type="paragraph" w:customStyle="1" w:styleId="NoNumberHeading5">
    <w:name w:val="No Number Heading 5"/>
    <w:basedOn w:val="5"/>
    <w:next w:val="a"/>
    <w:qFormat/>
    <w:rsid w:val="002F5174"/>
    <w:pPr>
      <w:numPr>
        <w:ilvl w:val="0"/>
        <w:numId w:val="0"/>
      </w:numPr>
    </w:pPr>
    <w:rPr>
      <w:color w:val="86A795" w:themeColor="text2" w:themeTint="99"/>
    </w:rPr>
  </w:style>
  <w:style w:type="paragraph" w:styleId="afc">
    <w:name w:val="Body Text Indent"/>
    <w:basedOn w:val="a"/>
    <w:link w:val="afd"/>
    <w:unhideWhenUsed/>
    <w:rsid w:val="004F20CF"/>
    <w:pPr>
      <w:spacing w:line="240" w:lineRule="auto"/>
      <w:ind w:left="288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fd">
    <w:name w:val="כניסה בגוף טקסט תו"/>
    <w:basedOn w:val="a0"/>
    <w:link w:val="afc"/>
    <w:rsid w:val="004F20C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d">
    <w:name w:val="פיסקת רשימה תו"/>
    <w:basedOn w:val="a0"/>
    <w:link w:val="ac"/>
    <w:uiPriority w:val="34"/>
    <w:locked/>
    <w:rsid w:val="00215DF1"/>
  </w:style>
  <w:style w:type="character" w:customStyle="1" w:styleId="af3">
    <w:name w:val="כיתוב תו"/>
    <w:link w:val="af2"/>
    <w:rsid w:val="00215DF1"/>
    <w:rPr>
      <w:b/>
      <w:bCs/>
      <w:szCs w:val="18"/>
    </w:rPr>
  </w:style>
  <w:style w:type="character" w:styleId="afe">
    <w:name w:val="annotation reference"/>
    <w:basedOn w:val="a0"/>
    <w:uiPriority w:val="99"/>
    <w:semiHidden/>
    <w:unhideWhenUsed/>
    <w:rsid w:val="00215DF1"/>
    <w:rPr>
      <w:sz w:val="16"/>
      <w:szCs w:val="16"/>
    </w:rPr>
  </w:style>
  <w:style w:type="paragraph" w:styleId="aff">
    <w:name w:val="annotation text"/>
    <w:basedOn w:val="a"/>
    <w:link w:val="aff0"/>
    <w:uiPriority w:val="99"/>
    <w:unhideWhenUsed/>
    <w:rsid w:val="00215D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aff0">
    <w:name w:val="טקסט הערה תו"/>
    <w:basedOn w:val="a0"/>
    <w:link w:val="aff"/>
    <w:uiPriority w:val="99"/>
    <w:rsid w:val="00215DF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aff1">
    <w:name w:val="Emphasis"/>
    <w:basedOn w:val="a0"/>
    <w:uiPriority w:val="20"/>
    <w:qFormat/>
    <w:rsid w:val="004339E9"/>
    <w:rPr>
      <w:i/>
      <w:iCs/>
    </w:rPr>
  </w:style>
  <w:style w:type="character" w:styleId="aff2">
    <w:name w:val="Subtle Emphasis"/>
    <w:basedOn w:val="a0"/>
    <w:uiPriority w:val="19"/>
    <w:qFormat/>
    <w:rsid w:val="004339E9"/>
    <w:rPr>
      <w:i/>
      <w:iCs/>
      <w:color w:val="404040" w:themeColor="text1" w:themeTint="BF"/>
    </w:rPr>
  </w:style>
  <w:style w:type="paragraph" w:customStyle="1" w:styleId="TableCaption">
    <w:name w:val="Table Caption"/>
    <w:basedOn w:val="TableTextLeft"/>
    <w:qFormat/>
    <w:rsid w:val="00806C62"/>
    <w:rPr>
      <w:b/>
      <w:bCs/>
    </w:rPr>
  </w:style>
  <w:style w:type="paragraph" w:styleId="aff3">
    <w:name w:val="annotation subject"/>
    <w:basedOn w:val="aff"/>
    <w:next w:val="aff"/>
    <w:link w:val="aff4"/>
    <w:uiPriority w:val="99"/>
    <w:semiHidden/>
    <w:unhideWhenUsed/>
    <w:rsid w:val="001F2B94"/>
    <w:pPr>
      <w:spacing w:after="120"/>
    </w:pPr>
    <w:rPr>
      <w:rFonts w:asciiTheme="minorHAnsi" w:eastAsia="MS Mincho" w:hAnsiTheme="minorHAnsi" w:cstheme="minorBidi"/>
      <w:b/>
      <w:bCs/>
      <w:lang w:bidi="he-IL"/>
    </w:rPr>
  </w:style>
  <w:style w:type="character" w:customStyle="1" w:styleId="aff4">
    <w:name w:val="נושא הערה תו"/>
    <w:basedOn w:val="aff0"/>
    <w:link w:val="aff3"/>
    <w:uiPriority w:val="99"/>
    <w:semiHidden/>
    <w:rsid w:val="001F2B94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aff5">
    <w:name w:val="endnote text"/>
    <w:basedOn w:val="a"/>
    <w:link w:val="aff6"/>
    <w:uiPriority w:val="99"/>
    <w:semiHidden/>
    <w:unhideWhenUsed/>
    <w:rsid w:val="0029740C"/>
    <w:pPr>
      <w:spacing w:after="0" w:line="240" w:lineRule="auto"/>
    </w:pPr>
    <w:rPr>
      <w:sz w:val="20"/>
      <w:szCs w:val="20"/>
    </w:rPr>
  </w:style>
  <w:style w:type="character" w:customStyle="1" w:styleId="aff6">
    <w:name w:val="טקסט הערת סיום תו"/>
    <w:basedOn w:val="a0"/>
    <w:link w:val="aff5"/>
    <w:uiPriority w:val="99"/>
    <w:semiHidden/>
    <w:rsid w:val="0029740C"/>
    <w:rPr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9740C"/>
    <w:rPr>
      <w:vertAlign w:val="superscript"/>
    </w:rPr>
  </w:style>
  <w:style w:type="paragraph" w:customStyle="1" w:styleId="NormalIndent4">
    <w:name w:val="Normal Indent 4"/>
    <w:basedOn w:val="a"/>
    <w:qFormat/>
    <w:rsid w:val="00F800CB"/>
    <w:pPr>
      <w:overflowPunct w:val="0"/>
      <w:autoSpaceDE w:val="0"/>
      <w:autoSpaceDN w:val="0"/>
      <w:adjustRightInd w:val="0"/>
      <w:spacing w:after="0" w:line="240" w:lineRule="auto"/>
      <w:ind w:left="1440" w:right="1440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customStyle="1" w:styleId="NormalIndent3">
    <w:name w:val="Normal Indent 3"/>
    <w:basedOn w:val="a"/>
    <w:link w:val="NormalIndent3Char"/>
    <w:qFormat/>
    <w:rsid w:val="00F800CB"/>
    <w:pPr>
      <w:spacing w:after="0" w:line="240" w:lineRule="auto"/>
      <w:ind w:left="900"/>
    </w:pPr>
    <w:rPr>
      <w:rFonts w:asciiTheme="majorBidi" w:eastAsia="Times New Roman" w:hAnsiTheme="majorBidi" w:cs="Miriam"/>
    </w:rPr>
  </w:style>
  <w:style w:type="character" w:customStyle="1" w:styleId="NormalIndent3Char">
    <w:name w:val="Normal Indent 3 Char"/>
    <w:basedOn w:val="a0"/>
    <w:link w:val="NormalIndent3"/>
    <w:rsid w:val="00F800CB"/>
    <w:rPr>
      <w:rFonts w:asciiTheme="majorBidi" w:eastAsia="Times New Roman" w:hAnsiTheme="majorBidi" w:cs="Miriam"/>
    </w:rPr>
  </w:style>
  <w:style w:type="paragraph" w:customStyle="1" w:styleId="Text1">
    <w:name w:val="Text 1"/>
    <w:basedOn w:val="a"/>
    <w:rsid w:val="00F90BAA"/>
    <w:pPr>
      <w:tabs>
        <w:tab w:val="left" w:pos="1080"/>
      </w:tabs>
      <w:overflowPunct w:val="0"/>
      <w:autoSpaceDE w:val="0"/>
      <w:autoSpaceDN w:val="0"/>
      <w:adjustRightInd w:val="0"/>
      <w:spacing w:after="240" w:line="240" w:lineRule="auto"/>
      <w:jc w:val="both"/>
      <w:textAlignment w:val="baseline"/>
    </w:pPr>
    <w:rPr>
      <w:rFonts w:ascii="Times New Roman" w:eastAsia="Times New Roman" w:hAnsi="Times New Roman" w:cs="Times New Roman"/>
      <w:szCs w:val="20"/>
      <w:lang w:eastAsia="he-IL"/>
    </w:rPr>
  </w:style>
  <w:style w:type="paragraph" w:styleId="HTML">
    <w:name w:val="HTML Preformatted"/>
    <w:basedOn w:val="a"/>
    <w:link w:val="HTML0"/>
    <w:uiPriority w:val="99"/>
    <w:semiHidden/>
    <w:unhideWhenUsed/>
    <w:rsid w:val="0043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335F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216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82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9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57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335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1141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4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9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7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217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90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12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5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4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79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20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0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69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949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527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76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34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52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350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867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80">
          <w:marLeft w:val="36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782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159">
          <w:marLeft w:val="135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186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963">
          <w:marLeft w:val="806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09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12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6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779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94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0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2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50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8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1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20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159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6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43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3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330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77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4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2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213">
          <w:marLeft w:val="171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11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7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9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9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2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32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64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7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87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628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82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585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6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24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82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9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716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55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417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033">
          <w:marLeft w:val="108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0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0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9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9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8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057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636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26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10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8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90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639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65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399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998">
          <w:marLeft w:val="25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67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1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3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93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1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072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35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97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7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8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824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2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29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36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0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91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65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27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11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5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2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7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4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6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73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25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32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832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650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161">
          <w:marLeft w:val="36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8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3961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02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2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53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1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85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10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912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226">
          <w:marLeft w:val="135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3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8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8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348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0171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12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1524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655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050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9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47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532">
          <w:marLeft w:val="162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989">
          <w:marLeft w:val="1454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5073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292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906">
          <w:marLeft w:val="36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3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380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354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541">
          <w:marLeft w:val="605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0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73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6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9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4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3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93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7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01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7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2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1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931">
          <w:marLeft w:val="2074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7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2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80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23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97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9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40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61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5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29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0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54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97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13">
          <w:marLeft w:val="252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56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811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98">
          <w:marLeft w:val="547"/>
          <w:marRight w:val="0"/>
          <w:marTop w:val="2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4263">
          <w:marLeft w:val="605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600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843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496">
          <w:marLeft w:val="122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geeksforgeeks.org/cpu-scheduling-in-operating-systems/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309827\Downloads\FW_Design_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30CB03758A451C9654E9AAD47DF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A51C5-4C8E-42C7-A3B6-1DF30CA497E2}"/>
      </w:docPartPr>
      <w:docPartBody>
        <w:p w:rsidR="00160BDE" w:rsidRDefault="00E23706">
          <w:pPr>
            <w:pStyle w:val="4630CB03758A451C9654E9AAD47DFA64"/>
          </w:pPr>
          <w:r w:rsidRPr="007F5D4A">
            <w:rPr>
              <w:rStyle w:val="a3"/>
            </w:rPr>
            <w:t>[Status]</w:t>
          </w:r>
        </w:p>
      </w:docPartBody>
    </w:docPart>
    <w:docPart>
      <w:docPartPr>
        <w:name w:val="AAB367BB39D4428A8F3F217E81DF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D039A-854A-4FAB-9CE1-084CC9184A63}"/>
      </w:docPartPr>
      <w:docPartBody>
        <w:p w:rsidR="00160BDE" w:rsidRDefault="00E23706">
          <w:pPr>
            <w:pStyle w:val="AAB367BB39D4428A8F3F217E81DFF47E"/>
          </w:pPr>
          <w:r w:rsidRPr="007F5D4A">
            <w:rPr>
              <w:rStyle w:val="a3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riam">
    <w:altName w:val="Miriam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bodi">
    <w:altName w:val="Times New Roman"/>
    <w:panose1 w:val="00000000000000000000"/>
    <w:charset w:val="00"/>
    <w:family w:val="roman"/>
    <w:notTrueType/>
    <w:pitch w:val="default"/>
  </w:font>
  <w:font w:name="Adob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06"/>
    <w:rsid w:val="00043587"/>
    <w:rsid w:val="000B0C74"/>
    <w:rsid w:val="00160BDE"/>
    <w:rsid w:val="002564E4"/>
    <w:rsid w:val="00482500"/>
    <w:rsid w:val="00497D1A"/>
    <w:rsid w:val="004D3559"/>
    <w:rsid w:val="00584E33"/>
    <w:rsid w:val="008372C1"/>
    <w:rsid w:val="008A23AE"/>
    <w:rsid w:val="008E4BE2"/>
    <w:rsid w:val="00980FC0"/>
    <w:rsid w:val="009C23B1"/>
    <w:rsid w:val="00A00897"/>
    <w:rsid w:val="00A06FFA"/>
    <w:rsid w:val="00A34AF6"/>
    <w:rsid w:val="00AE4A3F"/>
    <w:rsid w:val="00CA1C24"/>
    <w:rsid w:val="00CC1A18"/>
    <w:rsid w:val="00D24CBC"/>
    <w:rsid w:val="00D30292"/>
    <w:rsid w:val="00E23706"/>
    <w:rsid w:val="00E3182E"/>
    <w:rsid w:val="00E339F5"/>
    <w:rsid w:val="00F32A13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D1A"/>
    <w:rPr>
      <w:color w:val="808080"/>
    </w:rPr>
  </w:style>
  <w:style w:type="paragraph" w:customStyle="1" w:styleId="519F374E2F9449F8BDE4F19534B7FAC6">
    <w:name w:val="519F374E2F9449F8BDE4F19534B7FAC6"/>
  </w:style>
  <w:style w:type="paragraph" w:customStyle="1" w:styleId="4630CB03758A451C9654E9AAD47DFA64">
    <w:name w:val="4630CB03758A451C9654E9AAD47DFA64"/>
  </w:style>
  <w:style w:type="paragraph" w:customStyle="1" w:styleId="AAB367BB39D4428A8F3F217E81DFF47E">
    <w:name w:val="AAB367BB39D4428A8F3F217E81DFF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8EFA3E-54DB-4946-BE45-71D9C2F6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FW_Design_Template (1)</Template>
  <TotalTime>0</TotalTime>
  <Pages>14</Pages>
  <Words>774</Words>
  <Characters>3871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 name</vt:lpstr>
      <vt:lpstr>Product name</vt:lpstr>
    </vt:vector>
  </TitlesOfParts>
  <Manager/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name</dc:title>
  <dc:subject>Project Name Design Document</dc:subject>
  <dc:creator/>
  <cp:keywords/>
  <dc:description>&lt;Doc’ # / Link&gt;</dc:description>
  <cp:lastModifiedBy/>
  <cp:revision>1</cp:revision>
  <dcterms:created xsi:type="dcterms:W3CDTF">2022-07-05T19:26:00Z</dcterms:created>
  <dcterms:modified xsi:type="dcterms:W3CDTF">2022-09-03T22:03:00Z</dcterms:modified>
  <cp:category>Design</cp:category>
  <cp:contentStatus>0.1</cp:contentStatus>
</cp:coreProperties>
</file>